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AE" w:rsidRDefault="004166AE" w:rsidP="004166AE">
      <w:pPr>
        <w:pStyle w:val="a5"/>
      </w:pPr>
    </w:p>
    <w:p w:rsidR="001D7614" w:rsidRDefault="001D7614" w:rsidP="004166AE">
      <w:pPr>
        <w:pStyle w:val="a5"/>
      </w:pPr>
    </w:p>
    <w:p w:rsidR="00967A7D" w:rsidRDefault="00967A7D" w:rsidP="001D7614">
      <w:pPr>
        <w:pStyle w:val="cover"/>
      </w:pPr>
    </w:p>
    <w:p w:rsidR="00967A7D" w:rsidRDefault="00967A7D" w:rsidP="001D7614">
      <w:pPr>
        <w:pStyle w:val="cover"/>
      </w:pPr>
    </w:p>
    <w:p w:rsidR="007E4C66" w:rsidRDefault="007E4C66" w:rsidP="001D7614">
      <w:pPr>
        <w:pStyle w:val="a5"/>
        <w:jc w:val="center"/>
        <w:rPr>
          <w:rFonts w:eastAsia="黑体" w:cs="黑体"/>
          <w:b/>
          <w:sz w:val="52"/>
          <w:szCs w:val="52"/>
        </w:rPr>
      </w:pPr>
      <w:r w:rsidRPr="007E4C66">
        <w:rPr>
          <w:rFonts w:eastAsia="黑体" w:cs="黑体" w:hint="eastAsia"/>
          <w:b/>
          <w:sz w:val="52"/>
          <w:szCs w:val="52"/>
        </w:rPr>
        <w:t xml:space="preserve">Ubuntu12.04 </w:t>
      </w:r>
      <w:proofErr w:type="spellStart"/>
      <w:r w:rsidRPr="007E4C66">
        <w:rPr>
          <w:rFonts w:eastAsia="黑体" w:cs="黑体" w:hint="eastAsia"/>
          <w:b/>
          <w:sz w:val="52"/>
          <w:szCs w:val="52"/>
        </w:rPr>
        <w:t>OpenStack</w:t>
      </w:r>
      <w:proofErr w:type="spellEnd"/>
      <w:r w:rsidRPr="007E4C66">
        <w:rPr>
          <w:rFonts w:eastAsia="黑体" w:cs="黑体" w:hint="eastAsia"/>
          <w:b/>
          <w:sz w:val="52"/>
          <w:szCs w:val="52"/>
        </w:rPr>
        <w:t xml:space="preserve"> Folsom </w:t>
      </w:r>
    </w:p>
    <w:p w:rsidR="001D7614" w:rsidRDefault="007E4C66" w:rsidP="001D7614">
      <w:pPr>
        <w:pStyle w:val="a5"/>
        <w:jc w:val="center"/>
      </w:pPr>
      <w:r w:rsidRPr="007E4C66">
        <w:rPr>
          <w:rFonts w:eastAsia="黑体" w:cs="黑体" w:hint="eastAsia"/>
          <w:b/>
          <w:sz w:val="52"/>
          <w:szCs w:val="52"/>
        </w:rPr>
        <w:t>安装（</w:t>
      </w:r>
      <w:r w:rsidRPr="007E4C66">
        <w:rPr>
          <w:rFonts w:eastAsia="黑体" w:cs="黑体" w:hint="eastAsia"/>
          <w:b/>
          <w:sz w:val="52"/>
          <w:szCs w:val="52"/>
        </w:rPr>
        <w:t>VLAN</w:t>
      </w:r>
      <w:r w:rsidRPr="007E4C66">
        <w:rPr>
          <w:rFonts w:eastAsia="黑体" w:cs="黑体" w:hint="eastAsia"/>
          <w:b/>
          <w:sz w:val="52"/>
          <w:szCs w:val="52"/>
        </w:rPr>
        <w:t>模式）</w:t>
      </w:r>
    </w:p>
    <w:p w:rsidR="001D7614" w:rsidRDefault="001D7614" w:rsidP="001D7614">
      <w:pPr>
        <w:pStyle w:val="a5"/>
        <w:jc w:val="center"/>
      </w:pPr>
    </w:p>
    <w:p w:rsidR="001D7614" w:rsidRDefault="001D7614" w:rsidP="001D7614">
      <w:pPr>
        <w:pStyle w:val="a5"/>
        <w:jc w:val="center"/>
      </w:pPr>
      <w:r>
        <w:rPr>
          <w:rFonts w:hint="eastAsia"/>
        </w:rPr>
        <w:t>（文档版本：</w:t>
      </w:r>
      <w:r>
        <w:rPr>
          <w:rFonts w:hint="eastAsia"/>
        </w:rPr>
        <w:t>R1.0 Rev.</w:t>
      </w:r>
      <w:r w:rsidR="00FC4BF2">
        <w:rPr>
          <w:rFonts w:hint="eastAsia"/>
        </w:rPr>
        <w:t>7</w:t>
      </w:r>
      <w:r>
        <w:rPr>
          <w:rFonts w:hint="eastAsia"/>
        </w:rPr>
        <w:t>）</w:t>
      </w:r>
    </w:p>
    <w:p w:rsidR="00967A7D" w:rsidRDefault="00967A7D" w:rsidP="001D7614">
      <w:pPr>
        <w:pStyle w:val="a5"/>
        <w:jc w:val="center"/>
      </w:pPr>
    </w:p>
    <w:p w:rsidR="00967A7D" w:rsidRDefault="00967A7D" w:rsidP="001D7614">
      <w:pPr>
        <w:pStyle w:val="a5"/>
        <w:jc w:val="center"/>
        <w:sectPr w:rsidR="00967A7D" w:rsidSect="007725B6">
          <w:footerReference w:type="default" r:id="rId10"/>
          <w:endnotePr>
            <w:numFmt w:val="decimal"/>
          </w:endnotePr>
          <w:pgSz w:w="11906" w:h="16838"/>
          <w:pgMar w:top="1701" w:right="1134" w:bottom="1418" w:left="1701" w:header="851" w:footer="567" w:gutter="0"/>
          <w:pgNumType w:start="1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kern w:val="2"/>
          <w:sz w:val="21"/>
          <w:szCs w:val="24"/>
          <w:lang w:val="zh-CN" w:eastAsia="zh-CN"/>
        </w:rPr>
        <w:id w:val="1705826234"/>
        <w:docPartObj>
          <w:docPartGallery w:val="Table of Contents"/>
          <w:docPartUnique/>
        </w:docPartObj>
      </w:sdtPr>
      <w:sdtContent>
        <w:p w:rsidR="001D7614" w:rsidRDefault="001D7614">
          <w:pPr>
            <w:pStyle w:val="TOC"/>
          </w:pPr>
          <w:r>
            <w:rPr>
              <w:lang w:val="zh-CN" w:eastAsia="zh-CN"/>
            </w:rPr>
            <w:t>目录</w:t>
          </w:r>
        </w:p>
        <w:p w:rsidR="00DB1FFD" w:rsidRDefault="001D7614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910952" w:history="1">
            <w:r w:rsidR="00DB1FFD" w:rsidRPr="000B43C1">
              <w:rPr>
                <w:rStyle w:val="af2"/>
                <w:rFonts w:hint="eastAsia"/>
              </w:rPr>
              <w:t>第一章</w:t>
            </w:r>
            <w:r w:rsidR="00DB1FFD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DB1FFD" w:rsidRPr="000B43C1">
              <w:rPr>
                <w:rStyle w:val="af2"/>
                <w:rFonts w:hint="eastAsia"/>
              </w:rPr>
              <w:t>介绍</w:t>
            </w:r>
            <w:r w:rsidR="00DB1FFD">
              <w:rPr>
                <w:webHidden/>
              </w:rPr>
              <w:tab/>
            </w:r>
            <w:r w:rsidR="00DB1FFD">
              <w:rPr>
                <w:webHidden/>
              </w:rPr>
              <w:fldChar w:fldCharType="begin"/>
            </w:r>
            <w:r w:rsidR="00DB1FFD">
              <w:rPr>
                <w:webHidden/>
              </w:rPr>
              <w:instrText xml:space="preserve"> PAGEREF _Toc354910952 \h </w:instrText>
            </w:r>
            <w:r w:rsidR="00DB1FFD">
              <w:rPr>
                <w:webHidden/>
              </w:rPr>
            </w:r>
            <w:r w:rsidR="00DB1FFD">
              <w:rPr>
                <w:webHidden/>
              </w:rPr>
              <w:fldChar w:fldCharType="separate"/>
            </w:r>
            <w:r w:rsidR="00DB1FFD">
              <w:rPr>
                <w:webHidden/>
              </w:rPr>
              <w:t>1</w:t>
            </w:r>
            <w:r w:rsidR="00DB1FFD">
              <w:rPr>
                <w:webHidden/>
              </w:rPr>
              <w:fldChar w:fldCharType="end"/>
            </w:r>
          </w:hyperlink>
        </w:p>
        <w:p w:rsidR="00DB1FFD" w:rsidRDefault="00DB1FFD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4910953" w:history="1">
            <w:r w:rsidRPr="000B43C1">
              <w:rPr>
                <w:rStyle w:val="af2"/>
                <w:rFonts w:hint="eastAsia"/>
              </w:rPr>
              <w:t>第二章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Pr="000B43C1">
              <w:rPr>
                <w:rStyle w:val="af2"/>
                <w:rFonts w:hint="eastAsia"/>
              </w:rPr>
              <w:t>控制节点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_Toc354910953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B1FFD" w:rsidRDefault="00DB1FFD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54" w:history="1">
            <w:r w:rsidRPr="000B43C1">
              <w:rPr>
                <w:rStyle w:val="af2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55" w:history="1">
            <w:r w:rsidRPr="000B43C1">
              <w:rPr>
                <w:rStyle w:val="af2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56" w:history="1">
            <w:r w:rsidRPr="000B43C1">
              <w:rPr>
                <w:rStyle w:val="af2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noProof/>
              </w:rPr>
              <w:t>Hostname</w:t>
            </w:r>
            <w:r w:rsidRPr="000B43C1">
              <w:rPr>
                <w:rStyle w:val="af2"/>
                <w:rFonts w:hint="eastAsia"/>
                <w:noProof/>
              </w:rPr>
              <w:t>设置（可选）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57" w:history="1">
            <w:r w:rsidRPr="000B43C1">
              <w:rPr>
                <w:rStyle w:val="af2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58" w:history="1">
            <w:r w:rsidRPr="000B43C1">
              <w:rPr>
                <w:rStyle w:val="af2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noProof/>
              </w:rPr>
              <w:t>NTP</w:t>
            </w:r>
            <w:r w:rsidRPr="000B43C1">
              <w:rPr>
                <w:rStyle w:val="af2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59" w:history="1">
            <w:r w:rsidRPr="000B43C1">
              <w:rPr>
                <w:rStyle w:val="af2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60" w:history="1">
            <w:r w:rsidRPr="000B43C1">
              <w:rPr>
                <w:rStyle w:val="af2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61" w:history="1">
            <w:r w:rsidRPr="000B43C1">
              <w:rPr>
                <w:rStyle w:val="af2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62" w:history="1">
            <w:r w:rsidRPr="000B43C1">
              <w:rPr>
                <w:rStyle w:val="af2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63" w:history="1">
            <w:r w:rsidRPr="000B43C1">
              <w:rPr>
                <w:rStyle w:val="af2"/>
                <w:noProof/>
              </w:rPr>
              <w:t>2.7.3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创建数据库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64" w:history="1">
            <w:r w:rsidRPr="000B43C1">
              <w:rPr>
                <w:rStyle w:val="af2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65" w:history="1">
            <w:r w:rsidRPr="000B43C1">
              <w:rPr>
                <w:rStyle w:val="af2"/>
                <w:noProof/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66" w:history="1">
            <w:r w:rsidRPr="000B43C1">
              <w:rPr>
                <w:rStyle w:val="af2"/>
                <w:noProof/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67" w:history="1">
            <w:r w:rsidRPr="000B43C1">
              <w:rPr>
                <w:rStyle w:val="af2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noProof/>
              </w:rPr>
              <w:t>Keystone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68" w:history="1">
            <w:r w:rsidRPr="000B43C1">
              <w:rPr>
                <w:rStyle w:val="af2"/>
                <w:noProof/>
              </w:rPr>
              <w:t>2.9.1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69" w:history="1">
            <w:r w:rsidRPr="000B43C1">
              <w:rPr>
                <w:rStyle w:val="af2"/>
                <w:noProof/>
              </w:rPr>
              <w:t>2.9.2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70" w:history="1">
            <w:r w:rsidRPr="000B43C1">
              <w:rPr>
                <w:rStyle w:val="af2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noProof/>
              </w:rPr>
              <w:t>Glance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71" w:history="1">
            <w:r w:rsidRPr="000B43C1">
              <w:rPr>
                <w:rStyle w:val="af2"/>
                <w:noProof/>
              </w:rPr>
              <w:t>2.10.1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72" w:history="1">
            <w:r w:rsidRPr="000B43C1">
              <w:rPr>
                <w:rStyle w:val="af2"/>
                <w:noProof/>
              </w:rPr>
              <w:t>2.10.2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73" w:history="1">
            <w:r w:rsidRPr="000B43C1">
              <w:rPr>
                <w:rStyle w:val="af2"/>
                <w:noProof/>
              </w:rPr>
              <w:t>2.10.3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下载</w:t>
            </w:r>
            <w:r w:rsidRPr="000B43C1">
              <w:rPr>
                <w:rStyle w:val="af2"/>
                <w:noProof/>
              </w:rPr>
              <w:t>Image(</w:t>
            </w:r>
            <w:r w:rsidRPr="000B43C1">
              <w:rPr>
                <w:rStyle w:val="af2"/>
                <w:rFonts w:hint="eastAsia"/>
                <w:noProof/>
              </w:rPr>
              <w:t>测试环境用</w:t>
            </w:r>
            <w:r w:rsidRPr="000B43C1">
              <w:rPr>
                <w:rStyle w:val="af2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74" w:history="1">
            <w:r w:rsidRPr="000B43C1">
              <w:rPr>
                <w:rStyle w:val="af2"/>
                <w:noProof/>
              </w:rPr>
              <w:t>2.10.4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75" w:history="1">
            <w:r w:rsidRPr="000B43C1">
              <w:rPr>
                <w:rStyle w:val="af2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noProof/>
              </w:rPr>
              <w:t>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76" w:history="1">
            <w:r w:rsidRPr="000B43C1">
              <w:rPr>
                <w:rStyle w:val="af2"/>
                <w:noProof/>
              </w:rPr>
              <w:t>2.11.1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77" w:history="1">
            <w:r w:rsidRPr="000B43C1">
              <w:rPr>
                <w:rStyle w:val="af2"/>
                <w:noProof/>
              </w:rPr>
              <w:t>2.11.2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78" w:history="1">
            <w:r w:rsidRPr="000B43C1">
              <w:rPr>
                <w:rStyle w:val="af2"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noProof/>
              </w:rPr>
              <w:t>Open-vSwitch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79" w:history="1">
            <w:r w:rsidRPr="000B43C1">
              <w:rPr>
                <w:rStyle w:val="af2"/>
                <w:noProof/>
              </w:rPr>
              <w:t>2.12.1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80" w:history="1">
            <w:r w:rsidRPr="000B43C1">
              <w:rPr>
                <w:rStyle w:val="af2"/>
                <w:noProof/>
              </w:rPr>
              <w:t>2.12.2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81" w:history="1">
            <w:r w:rsidRPr="000B43C1">
              <w:rPr>
                <w:rStyle w:val="af2"/>
                <w:noProof/>
              </w:rPr>
              <w:t>2.13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noProof/>
              </w:rPr>
              <w:t>Quantum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82" w:history="1">
            <w:r w:rsidRPr="000B43C1">
              <w:rPr>
                <w:rStyle w:val="af2"/>
                <w:noProof/>
              </w:rPr>
              <w:t>2.13.1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83" w:history="1">
            <w:r w:rsidRPr="000B43C1">
              <w:rPr>
                <w:rStyle w:val="af2"/>
                <w:noProof/>
              </w:rPr>
              <w:t>2.13.2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84" w:history="1">
            <w:r w:rsidRPr="000B43C1">
              <w:rPr>
                <w:rStyle w:val="af2"/>
                <w:noProof/>
              </w:rPr>
              <w:t>2.14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noProof/>
              </w:rPr>
              <w:t>Cinder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85" w:history="1">
            <w:r w:rsidRPr="000B43C1">
              <w:rPr>
                <w:rStyle w:val="af2"/>
                <w:noProof/>
              </w:rPr>
              <w:t>2.14.1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86" w:history="1">
            <w:r w:rsidRPr="000B43C1">
              <w:rPr>
                <w:rStyle w:val="af2"/>
                <w:noProof/>
              </w:rPr>
              <w:t>2.14.2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87" w:history="1">
            <w:r w:rsidRPr="000B43C1">
              <w:rPr>
                <w:rStyle w:val="af2"/>
                <w:noProof/>
              </w:rPr>
              <w:t>2.15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noProof/>
              </w:rPr>
              <w:t>Horizon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88" w:history="1">
            <w:r w:rsidRPr="000B43C1">
              <w:rPr>
                <w:rStyle w:val="af2"/>
                <w:noProof/>
              </w:rPr>
              <w:t>2.15.1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FFD" w:rsidRDefault="00DB1FFD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4910989" w:history="1">
            <w:r w:rsidRPr="000B43C1">
              <w:rPr>
                <w:rStyle w:val="af2"/>
                <w:noProof/>
              </w:rPr>
              <w:t>2.15.2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B43C1">
              <w:rPr>
                <w:rStyle w:val="af2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_Toc354910989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14" w:rsidRDefault="001D7614">
          <w:r>
            <w:rPr>
              <w:b/>
              <w:bCs/>
              <w:lang w:val="zh-CN"/>
            </w:rPr>
            <w:fldChar w:fldCharType="end"/>
          </w:r>
        </w:p>
      </w:sdtContent>
    </w:sdt>
    <w:p w:rsidR="004166AE" w:rsidRDefault="004166AE" w:rsidP="004166AE">
      <w:pPr>
        <w:pStyle w:val="a5"/>
      </w:pPr>
    </w:p>
    <w:p w:rsidR="004166AE" w:rsidRDefault="004166AE" w:rsidP="004166AE">
      <w:pPr>
        <w:pStyle w:val="a5"/>
      </w:pPr>
    </w:p>
    <w:p w:rsidR="004166AE" w:rsidRDefault="004166AE" w:rsidP="004166AE">
      <w:pPr>
        <w:pStyle w:val="a5"/>
        <w:sectPr w:rsidR="004166AE" w:rsidSect="007725B6">
          <w:endnotePr>
            <w:numFmt w:val="decimal"/>
          </w:endnotePr>
          <w:pgSz w:w="11906" w:h="16838"/>
          <w:pgMar w:top="1701" w:right="1134" w:bottom="1418" w:left="1701" w:header="851" w:footer="567" w:gutter="0"/>
          <w:pgNumType w:start="1"/>
          <w:cols w:space="425"/>
          <w:docGrid w:type="lines" w:linePitch="312"/>
        </w:sectPr>
      </w:pPr>
    </w:p>
    <w:p w:rsidR="007D0BF5" w:rsidRDefault="007E4C66" w:rsidP="004166AE">
      <w:pPr>
        <w:pStyle w:val="1"/>
        <w:tabs>
          <w:tab w:val="clear" w:pos="432"/>
          <w:tab w:val="left" w:pos="426"/>
        </w:tabs>
      </w:pPr>
      <w:bookmarkStart w:id="0" w:name="_Toc354910952"/>
      <w:r>
        <w:rPr>
          <w:rFonts w:hint="eastAsia"/>
        </w:rPr>
        <w:lastRenderedPageBreak/>
        <w:t>介绍</w:t>
      </w:r>
      <w:bookmarkEnd w:id="0"/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2556"/>
        <w:gridCol w:w="2556"/>
      </w:tblGrid>
      <w:tr w:rsidR="008343DA" w:rsidRPr="007E4C66" w:rsidTr="00E22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7E4C66" w:rsidRPr="007E4C66" w:rsidRDefault="007E4C66" w:rsidP="00633DBA">
            <w:pPr>
              <w:pStyle w:val="chart"/>
            </w:pPr>
          </w:p>
        </w:tc>
        <w:tc>
          <w:tcPr>
            <w:tcW w:w="0" w:type="auto"/>
            <w:hideMark/>
          </w:tcPr>
          <w:p w:rsidR="007E4C66" w:rsidRPr="007E4C66" w:rsidRDefault="007E4C66" w:rsidP="00633DBA">
            <w:pPr>
              <w:pStyle w:val="char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4C66">
              <w:t>控制节点（2块网卡）</w:t>
            </w:r>
          </w:p>
        </w:tc>
        <w:tc>
          <w:tcPr>
            <w:tcW w:w="0" w:type="auto"/>
            <w:hideMark/>
          </w:tcPr>
          <w:p w:rsidR="007E4C66" w:rsidRPr="007E4C66" w:rsidRDefault="007E4C66" w:rsidP="00633DBA">
            <w:pPr>
              <w:pStyle w:val="char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4C66">
              <w:t>计算节点（2块网卡）</w:t>
            </w:r>
          </w:p>
        </w:tc>
      </w:tr>
      <w:tr w:rsidR="008343DA" w:rsidRPr="007E4C66" w:rsidTr="00E22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4C66" w:rsidRPr="007E4C66" w:rsidRDefault="007E4C66" w:rsidP="00633DBA">
            <w:pPr>
              <w:pStyle w:val="chart"/>
            </w:pPr>
            <w:r w:rsidRPr="007E4C66">
              <w:t>管理网络（eth0）</w:t>
            </w:r>
          </w:p>
        </w:tc>
        <w:tc>
          <w:tcPr>
            <w:tcW w:w="0" w:type="auto"/>
            <w:hideMark/>
          </w:tcPr>
          <w:p w:rsidR="007E4C66" w:rsidRPr="007E4C66" w:rsidRDefault="007E4C66" w:rsidP="00633DBA">
            <w:pPr>
              <w:pStyle w:val="ch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C66">
              <w:t>10.1.199.58/24</w:t>
            </w:r>
          </w:p>
        </w:tc>
        <w:tc>
          <w:tcPr>
            <w:tcW w:w="0" w:type="auto"/>
            <w:hideMark/>
          </w:tcPr>
          <w:p w:rsidR="007E4C66" w:rsidRPr="007E4C66" w:rsidRDefault="007E4C66" w:rsidP="00633DBA">
            <w:pPr>
              <w:pStyle w:val="ch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C66">
              <w:t>10.1.199.6/24</w:t>
            </w:r>
          </w:p>
        </w:tc>
      </w:tr>
      <w:tr w:rsidR="007E4C66" w:rsidRPr="007E4C66" w:rsidTr="00E221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4C66" w:rsidRPr="007E4C66" w:rsidRDefault="007E4C66" w:rsidP="00633DBA">
            <w:pPr>
              <w:pStyle w:val="chart"/>
            </w:pPr>
            <w:r w:rsidRPr="007E4C66">
              <w:t> </w:t>
            </w:r>
          </w:p>
        </w:tc>
        <w:tc>
          <w:tcPr>
            <w:tcW w:w="0" w:type="auto"/>
            <w:hideMark/>
          </w:tcPr>
          <w:p w:rsidR="007E4C66" w:rsidRPr="007E4C66" w:rsidRDefault="007E4C66" w:rsidP="00633DBA">
            <w:pPr>
              <w:pStyle w:val="ch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C66">
              <w:t>10.1.199.68/24</w:t>
            </w:r>
          </w:p>
        </w:tc>
        <w:tc>
          <w:tcPr>
            <w:tcW w:w="0" w:type="auto"/>
            <w:hideMark/>
          </w:tcPr>
          <w:p w:rsidR="007E4C66" w:rsidRPr="007E4C66" w:rsidRDefault="007E4C66" w:rsidP="00633DBA">
            <w:pPr>
              <w:pStyle w:val="ch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C66">
              <w:t> </w:t>
            </w:r>
          </w:p>
        </w:tc>
      </w:tr>
      <w:tr w:rsidR="008343DA" w:rsidRPr="007E4C66" w:rsidTr="00E22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4C66" w:rsidRPr="007E4C66" w:rsidRDefault="007E4C66" w:rsidP="00633DBA">
            <w:pPr>
              <w:pStyle w:val="chart"/>
            </w:pPr>
            <w:r w:rsidRPr="007E4C66">
              <w:t>hostname</w:t>
            </w:r>
          </w:p>
        </w:tc>
        <w:tc>
          <w:tcPr>
            <w:tcW w:w="0" w:type="auto"/>
            <w:hideMark/>
          </w:tcPr>
          <w:p w:rsidR="007E4C66" w:rsidRPr="007E4C66" w:rsidRDefault="007E4C66" w:rsidP="00633DBA">
            <w:pPr>
              <w:pStyle w:val="ch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C66">
              <w:t>controller</w:t>
            </w:r>
          </w:p>
        </w:tc>
        <w:tc>
          <w:tcPr>
            <w:tcW w:w="0" w:type="auto"/>
            <w:hideMark/>
          </w:tcPr>
          <w:p w:rsidR="007E4C66" w:rsidRPr="007E4C66" w:rsidRDefault="007E4C66" w:rsidP="00633DBA">
            <w:pPr>
              <w:pStyle w:val="ch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C66">
              <w:t>compute1</w:t>
            </w:r>
          </w:p>
        </w:tc>
      </w:tr>
      <w:tr w:rsidR="007E4C66" w:rsidRPr="007E4C66" w:rsidTr="00E221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4C66" w:rsidRPr="007E4C66" w:rsidRDefault="007E4C66" w:rsidP="00633DBA">
            <w:pPr>
              <w:pStyle w:val="chart"/>
            </w:pPr>
            <w:r w:rsidRPr="007E4C66">
              <w:t>服务</w:t>
            </w:r>
          </w:p>
        </w:tc>
        <w:tc>
          <w:tcPr>
            <w:tcW w:w="0" w:type="auto"/>
            <w:hideMark/>
          </w:tcPr>
          <w:p w:rsidR="007E4C66" w:rsidRDefault="007E4C66" w:rsidP="00633DBA">
            <w:pPr>
              <w:pStyle w:val="ch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C66">
              <w:t>MySQL</w:t>
            </w:r>
          </w:p>
          <w:p w:rsidR="007E4C66" w:rsidRDefault="007E4C66" w:rsidP="00633DBA">
            <w:pPr>
              <w:pStyle w:val="ch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C66">
              <w:t>RabbitMQ</w:t>
            </w:r>
          </w:p>
          <w:p w:rsidR="007E4C66" w:rsidRDefault="007E4C66" w:rsidP="00633DBA">
            <w:pPr>
              <w:pStyle w:val="ch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C66">
              <w:t>Nova</w:t>
            </w:r>
          </w:p>
          <w:p w:rsidR="007E4C66" w:rsidRDefault="007E4C66" w:rsidP="00633DBA">
            <w:pPr>
              <w:pStyle w:val="ch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C66">
              <w:t>Glance</w:t>
            </w:r>
          </w:p>
          <w:p w:rsidR="007E4C66" w:rsidRDefault="007E4C66" w:rsidP="00633DBA">
            <w:pPr>
              <w:pStyle w:val="ch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C66">
              <w:t>Keystone</w:t>
            </w:r>
          </w:p>
          <w:p w:rsidR="007E4C66" w:rsidRPr="007E4C66" w:rsidRDefault="007E4C66" w:rsidP="00633DBA">
            <w:pPr>
              <w:pStyle w:val="ch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C66">
              <w:t>Quantum</w:t>
            </w:r>
          </w:p>
        </w:tc>
        <w:tc>
          <w:tcPr>
            <w:tcW w:w="0" w:type="auto"/>
            <w:hideMark/>
          </w:tcPr>
          <w:p w:rsidR="007E4C66" w:rsidRDefault="007E4C66" w:rsidP="00633DBA">
            <w:pPr>
              <w:pStyle w:val="ch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C66">
              <w:t>kvm</w:t>
            </w:r>
          </w:p>
          <w:p w:rsidR="007E4C66" w:rsidRDefault="007E4C66" w:rsidP="00633DBA">
            <w:pPr>
              <w:pStyle w:val="ch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C66">
              <w:t>quantum client</w:t>
            </w:r>
          </w:p>
          <w:p w:rsidR="007E4C66" w:rsidRPr="007E4C66" w:rsidRDefault="007E4C66" w:rsidP="00633DBA">
            <w:pPr>
              <w:pStyle w:val="ch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C66">
              <w:t>nova-compute</w:t>
            </w:r>
          </w:p>
        </w:tc>
      </w:tr>
    </w:tbl>
    <w:p w:rsidR="007E4C66" w:rsidRDefault="007E4C66" w:rsidP="007E4C66">
      <w:pPr>
        <w:pStyle w:val="a5"/>
      </w:pPr>
    </w:p>
    <w:p w:rsidR="007E4C66" w:rsidRDefault="007E4C66" w:rsidP="007E4C66">
      <w:pPr>
        <w:pStyle w:val="a5"/>
      </w:pPr>
      <w:r>
        <w:rPr>
          <w:rFonts w:hint="eastAsia"/>
        </w:rPr>
        <w:t>要求：</w:t>
      </w:r>
    </w:p>
    <w:p w:rsidR="007E4C66" w:rsidRDefault="007E4C66" w:rsidP="007E4C66">
      <w:pPr>
        <w:pStyle w:val="a5"/>
        <w:numPr>
          <w:ilvl w:val="0"/>
          <w:numId w:val="8"/>
        </w:numPr>
      </w:pPr>
      <w:r>
        <w:rPr>
          <w:rFonts w:hint="eastAsia"/>
        </w:rPr>
        <w:t>控制节点和计算节点需要</w:t>
      </w:r>
      <w:r>
        <w:rPr>
          <w:rFonts w:hint="eastAsia"/>
        </w:rPr>
        <w:t>2</w:t>
      </w:r>
      <w:r>
        <w:rPr>
          <w:rFonts w:hint="eastAsia"/>
        </w:rPr>
        <w:t>块网卡，计算节点需要支持虚拟化</w:t>
      </w:r>
      <w:r>
        <w:rPr>
          <w:rFonts w:hint="eastAsia"/>
        </w:rPr>
        <w:t xml:space="preserve"> </w:t>
      </w:r>
    </w:p>
    <w:p w:rsidR="007E4C66" w:rsidRDefault="007E4C66" w:rsidP="007E4C66">
      <w:pPr>
        <w:pStyle w:val="a5"/>
        <w:numPr>
          <w:ilvl w:val="0"/>
          <w:numId w:val="8"/>
        </w:numPr>
      </w:pPr>
      <w:r>
        <w:rPr>
          <w:rFonts w:hint="eastAsia"/>
        </w:rPr>
        <w:t>全部的命令都是在</w:t>
      </w:r>
      <w:r>
        <w:rPr>
          <w:rFonts w:hint="eastAsia"/>
        </w:rPr>
        <w:t>root</w:t>
      </w:r>
      <w:r>
        <w:rPr>
          <w:rFonts w:hint="eastAsia"/>
        </w:rPr>
        <w:t>下运行</w:t>
      </w:r>
      <w:r>
        <w:rPr>
          <w:rFonts w:hint="eastAsia"/>
        </w:rPr>
        <w:t xml:space="preserve"> </w:t>
      </w:r>
    </w:p>
    <w:p w:rsidR="007E4C66" w:rsidRDefault="007E4C66" w:rsidP="007E4C66">
      <w:pPr>
        <w:pStyle w:val="a5"/>
      </w:pPr>
    </w:p>
    <w:p w:rsidR="007E4C66" w:rsidRDefault="007E4C66" w:rsidP="007E4C66">
      <w:pPr>
        <w:pStyle w:val="a5"/>
      </w:pPr>
      <w:r>
        <w:rPr>
          <w:rFonts w:hint="eastAsia"/>
        </w:rPr>
        <w:t>网络拓扑图：</w:t>
      </w:r>
    </w:p>
    <w:p w:rsidR="007E4C66" w:rsidRDefault="007E4C66" w:rsidP="007E4C66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3B389F18" wp14:editId="063C1E8F">
            <wp:extent cx="4597619" cy="3439235"/>
            <wp:effectExtent l="0" t="0" r="0" b="8890"/>
            <wp:docPr id="3" name="图片 3" descr="http://www.chenshake.com/wp-content/uploads/2012/11/v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henshake.com/wp-content/uploads/2012/11/vla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202" cy="343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66" w:rsidRDefault="007E4C66" w:rsidP="007E4C66">
      <w:pPr>
        <w:pStyle w:val="1"/>
      </w:pPr>
      <w:bookmarkStart w:id="1" w:name="_Toc354910953"/>
      <w:r w:rsidRPr="007E4C66">
        <w:rPr>
          <w:rFonts w:hint="eastAsia"/>
        </w:rPr>
        <w:lastRenderedPageBreak/>
        <w:t>控制节点</w:t>
      </w:r>
      <w:bookmarkEnd w:id="1"/>
    </w:p>
    <w:p w:rsidR="007E4C66" w:rsidRDefault="007E4C66" w:rsidP="00D70A77">
      <w:pPr>
        <w:pStyle w:val="2"/>
      </w:pPr>
      <w:bookmarkStart w:id="2" w:name="_Toc354910954"/>
      <w:r>
        <w:rPr>
          <w:rFonts w:hint="eastAsia"/>
        </w:rPr>
        <w:t>操作系统</w:t>
      </w:r>
      <w:bookmarkEnd w:id="2"/>
    </w:p>
    <w:p w:rsidR="007E4C66" w:rsidRDefault="007E4C66" w:rsidP="007E4C66">
      <w:pPr>
        <w:pStyle w:val="a5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12.04.1 Server</w:t>
      </w:r>
      <w:r>
        <w:rPr>
          <w:rFonts w:hint="eastAsia"/>
        </w:rPr>
        <w:t>版本，最小化安装，只需要安装</w:t>
      </w:r>
      <w:r>
        <w:rPr>
          <w:rFonts w:hint="eastAsia"/>
        </w:rPr>
        <w:t>SSH server</w:t>
      </w:r>
      <w:r>
        <w:rPr>
          <w:rFonts w:hint="eastAsia"/>
        </w:rPr>
        <w:t>就可以。</w:t>
      </w:r>
      <w:r>
        <w:rPr>
          <w:rFonts w:hint="eastAsia"/>
        </w:rPr>
        <w:t xml:space="preserve">Cinder </w:t>
      </w:r>
      <w:r>
        <w:rPr>
          <w:rFonts w:hint="eastAsia"/>
        </w:rPr>
        <w:t>需要一个单独的分区或者硬盘。</w:t>
      </w:r>
    </w:p>
    <w:p w:rsidR="007E4C66" w:rsidRDefault="007E4C66" w:rsidP="00D70A77">
      <w:pPr>
        <w:pStyle w:val="2"/>
      </w:pPr>
      <w:bookmarkStart w:id="3" w:name="_Toc354910955"/>
      <w:r>
        <w:rPr>
          <w:rFonts w:hint="eastAsia"/>
        </w:rPr>
        <w:t>源</w:t>
      </w:r>
      <w:bookmarkEnd w:id="3"/>
    </w:p>
    <w:p w:rsidR="007E4C66" w:rsidRDefault="007E4C66" w:rsidP="007E4C66">
      <w:pPr>
        <w:pStyle w:val="a5"/>
      </w:pPr>
      <w:r>
        <w:rPr>
          <w:rFonts w:hint="eastAsia"/>
        </w:rPr>
        <w:t>目前</w:t>
      </w:r>
      <w:r>
        <w:rPr>
          <w:rFonts w:hint="eastAsia"/>
        </w:rPr>
        <w:t>Folsom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12.04</w:t>
      </w:r>
      <w:r>
        <w:rPr>
          <w:rFonts w:hint="eastAsia"/>
        </w:rPr>
        <w:t>的官方的源，不过需要你手工添加。</w:t>
      </w:r>
    </w:p>
    <w:tbl>
      <w:tblPr>
        <w:tblStyle w:val="af1"/>
        <w:tblW w:w="8646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6"/>
      </w:tblGrid>
      <w:tr w:rsidR="007E4C66" w:rsidTr="007E4C66">
        <w:tc>
          <w:tcPr>
            <w:tcW w:w="8646" w:type="dxa"/>
          </w:tcPr>
          <w:p w:rsidR="007E4C66" w:rsidRPr="008343DA" w:rsidRDefault="007E4C66" w:rsidP="00633DBA">
            <w:pPr>
              <w:pStyle w:val="af6"/>
            </w:pPr>
            <w:r w:rsidRPr="008343DA">
              <w:t>cat &lt;&lt;EOF &gt;&gt;/</w:t>
            </w:r>
            <w:proofErr w:type="spellStart"/>
            <w:r w:rsidRPr="008343DA">
              <w:t>etc</w:t>
            </w:r>
            <w:proofErr w:type="spellEnd"/>
            <w:r w:rsidRPr="008343DA">
              <w:t>/apt/</w:t>
            </w:r>
            <w:proofErr w:type="spellStart"/>
            <w:r w:rsidRPr="008343DA">
              <w:t>sources.list</w:t>
            </w:r>
            <w:proofErr w:type="spellEnd"/>
          </w:p>
          <w:p w:rsidR="007E4C66" w:rsidRPr="008343DA" w:rsidRDefault="007E4C66" w:rsidP="00633DBA">
            <w:pPr>
              <w:pStyle w:val="af6"/>
            </w:pPr>
            <w:r w:rsidRPr="008343DA">
              <w:t>deb  http://ubuntu-cloud.archive.canonical.com/ubuntu precise-proposed/</w:t>
            </w:r>
            <w:proofErr w:type="spellStart"/>
            <w:r w:rsidRPr="008343DA">
              <w:t>folsom</w:t>
            </w:r>
            <w:proofErr w:type="spellEnd"/>
            <w:r w:rsidRPr="008343DA">
              <w:t xml:space="preserve"> main</w:t>
            </w:r>
          </w:p>
          <w:p w:rsidR="007E4C66" w:rsidRPr="008343DA" w:rsidRDefault="007E4C66" w:rsidP="00633DBA">
            <w:pPr>
              <w:pStyle w:val="af6"/>
            </w:pPr>
            <w:r w:rsidRPr="008343DA">
              <w:t>deb http://ubuntu-cloud.archive.canonical.com/ubuntu precise-updates/</w:t>
            </w:r>
            <w:proofErr w:type="spellStart"/>
            <w:r w:rsidRPr="008343DA">
              <w:t>folsom</w:t>
            </w:r>
            <w:proofErr w:type="spellEnd"/>
            <w:r w:rsidRPr="008343DA">
              <w:t xml:space="preserve"> main</w:t>
            </w:r>
          </w:p>
          <w:p w:rsidR="007E4C66" w:rsidRDefault="007E4C66" w:rsidP="00633DBA">
            <w:pPr>
              <w:pStyle w:val="af6"/>
            </w:pPr>
            <w:r w:rsidRPr="008343DA">
              <w:rPr>
                <w:rFonts w:hint="eastAsia"/>
              </w:rPr>
              <w:t>EOF</w:t>
            </w:r>
          </w:p>
        </w:tc>
      </w:tr>
    </w:tbl>
    <w:p w:rsidR="007E4C66" w:rsidRDefault="007E4C66" w:rsidP="007E4C66">
      <w:pPr>
        <w:pStyle w:val="a5"/>
      </w:pPr>
    </w:p>
    <w:p w:rsidR="007E4C66" w:rsidRDefault="007E4C66" w:rsidP="007E4C66">
      <w:pPr>
        <w:pStyle w:val="a5"/>
      </w:pPr>
      <w:r>
        <w:rPr>
          <w:rFonts w:hint="eastAsia"/>
        </w:rPr>
        <w:t>运行下面命令：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7E4C66" w:rsidTr="007E4C66">
        <w:tc>
          <w:tcPr>
            <w:tcW w:w="8753" w:type="dxa"/>
          </w:tcPr>
          <w:p w:rsidR="007E4C66" w:rsidRPr="007E4C66" w:rsidRDefault="007E4C66" w:rsidP="00633DBA">
            <w:pPr>
              <w:pStyle w:val="af6"/>
            </w:pPr>
            <w:r w:rsidRPr="007E4C66">
              <w:t xml:space="preserve">apt-get install </w:t>
            </w:r>
            <w:proofErr w:type="spellStart"/>
            <w:r w:rsidRPr="007E4C66">
              <w:t>ubuntu</w:t>
            </w:r>
            <w:proofErr w:type="spellEnd"/>
            <w:r w:rsidRPr="007E4C66">
              <w:t>-cloud-</w:t>
            </w:r>
            <w:proofErr w:type="spellStart"/>
            <w:r w:rsidRPr="007E4C66">
              <w:t>keyring</w:t>
            </w:r>
            <w:proofErr w:type="spellEnd"/>
          </w:p>
          <w:p w:rsidR="007E4C66" w:rsidRPr="007E4C66" w:rsidRDefault="007E4C66" w:rsidP="00633DBA">
            <w:pPr>
              <w:pStyle w:val="af6"/>
            </w:pPr>
            <w:r w:rsidRPr="007E4C66">
              <w:t xml:space="preserve">apt-get update &amp;&amp; apt-get -y </w:t>
            </w:r>
            <w:proofErr w:type="spellStart"/>
            <w:r w:rsidRPr="007E4C66">
              <w:t>dist</w:t>
            </w:r>
            <w:proofErr w:type="spellEnd"/>
            <w:r w:rsidRPr="007E4C66">
              <w:t>-upgrade</w:t>
            </w:r>
          </w:p>
        </w:tc>
      </w:tr>
    </w:tbl>
    <w:p w:rsidR="007E4C66" w:rsidRDefault="007E4C66" w:rsidP="007E4C66">
      <w:pPr>
        <w:pStyle w:val="a5"/>
      </w:pPr>
    </w:p>
    <w:p w:rsidR="007E4C66" w:rsidRDefault="007E4C66" w:rsidP="00D70A77">
      <w:pPr>
        <w:pStyle w:val="2"/>
      </w:pPr>
      <w:bookmarkStart w:id="4" w:name="_Toc354910956"/>
      <w:r w:rsidRPr="007E4C66">
        <w:rPr>
          <w:rFonts w:hint="eastAsia"/>
        </w:rPr>
        <w:t>Hostname设置（可选）</w:t>
      </w:r>
      <w:bookmarkEnd w:id="4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7E4C66" w:rsidTr="007E4C66">
        <w:tc>
          <w:tcPr>
            <w:tcW w:w="8753" w:type="dxa"/>
          </w:tcPr>
          <w:p w:rsidR="007E4C66" w:rsidRPr="007E4C66" w:rsidRDefault="007E4C66" w:rsidP="00633DBA">
            <w:pPr>
              <w:pStyle w:val="af6"/>
            </w:pPr>
            <w:r w:rsidRPr="007E4C66">
              <w:t># cat /</w:t>
            </w:r>
            <w:proofErr w:type="spellStart"/>
            <w:r w:rsidRPr="007E4C66">
              <w:t>etc</w:t>
            </w:r>
            <w:proofErr w:type="spellEnd"/>
            <w:r w:rsidRPr="007E4C66">
              <w:t xml:space="preserve">/hostname </w:t>
            </w:r>
          </w:p>
          <w:p w:rsidR="007E4C66" w:rsidRPr="007E4C66" w:rsidRDefault="007E4C66" w:rsidP="00633DBA">
            <w:pPr>
              <w:pStyle w:val="af6"/>
            </w:pPr>
            <w:r w:rsidRPr="007E4C66">
              <w:t>controller</w:t>
            </w:r>
          </w:p>
          <w:p w:rsidR="007E4C66" w:rsidRPr="007E4C66" w:rsidRDefault="007E4C66" w:rsidP="00633DBA">
            <w:pPr>
              <w:pStyle w:val="af6"/>
            </w:pPr>
          </w:p>
          <w:p w:rsidR="007E4C66" w:rsidRPr="007E4C66" w:rsidRDefault="007E4C66" w:rsidP="00633DBA">
            <w:pPr>
              <w:pStyle w:val="af6"/>
            </w:pPr>
            <w:r w:rsidRPr="007E4C66">
              <w:t># cat /</w:t>
            </w:r>
            <w:proofErr w:type="spellStart"/>
            <w:r w:rsidRPr="007E4C66">
              <w:t>etc</w:t>
            </w:r>
            <w:proofErr w:type="spellEnd"/>
            <w:r w:rsidRPr="007E4C66">
              <w:t>/hosts</w:t>
            </w:r>
          </w:p>
          <w:p w:rsidR="007E4C66" w:rsidRPr="007E4C66" w:rsidRDefault="007E4C66" w:rsidP="00633DBA">
            <w:pPr>
              <w:pStyle w:val="af6"/>
            </w:pPr>
            <w:r w:rsidRPr="007E4C66">
              <w:t xml:space="preserve">127.0.0.1       </w:t>
            </w:r>
            <w:proofErr w:type="spellStart"/>
            <w:r w:rsidRPr="007E4C66">
              <w:t>localhost</w:t>
            </w:r>
            <w:proofErr w:type="spellEnd"/>
          </w:p>
          <w:p w:rsidR="007E4C66" w:rsidRPr="007E4C66" w:rsidRDefault="009C7180" w:rsidP="00633DBA">
            <w:pPr>
              <w:pStyle w:val="af6"/>
            </w:pPr>
            <w:r>
              <w:t>10.</w:t>
            </w:r>
            <w:r w:rsidR="007551A5">
              <w:rPr>
                <w:rFonts w:hint="eastAsia"/>
              </w:rPr>
              <w:t>0</w:t>
            </w:r>
            <w:r>
              <w:t>.</w:t>
            </w:r>
            <w:r w:rsidR="007551A5">
              <w:rPr>
                <w:rFonts w:hint="eastAsia"/>
              </w:rPr>
              <w:t>0</w:t>
            </w:r>
            <w:r>
              <w:t xml:space="preserve">.58 </w:t>
            </w:r>
            <w:r w:rsidR="007E4C66" w:rsidRPr="007E4C66">
              <w:t xml:space="preserve">    controller</w:t>
            </w:r>
          </w:p>
          <w:p w:rsidR="007E4C66" w:rsidRPr="007E4C66" w:rsidRDefault="007E4C66" w:rsidP="00633DBA">
            <w:pPr>
              <w:pStyle w:val="af6"/>
            </w:pPr>
            <w:r w:rsidRPr="007E4C66">
              <w:t>10.</w:t>
            </w:r>
            <w:r w:rsidR="007551A5">
              <w:rPr>
                <w:rFonts w:hint="eastAsia"/>
              </w:rPr>
              <w:t>0</w:t>
            </w:r>
            <w:r w:rsidRPr="007E4C66">
              <w:t>.</w:t>
            </w:r>
            <w:r w:rsidR="007551A5">
              <w:rPr>
                <w:rFonts w:hint="eastAsia"/>
              </w:rPr>
              <w:t>0</w:t>
            </w:r>
            <w:r w:rsidRPr="007E4C66">
              <w:t>.6      compute1</w:t>
            </w:r>
          </w:p>
          <w:p w:rsidR="007E4C66" w:rsidRPr="007E4C66" w:rsidRDefault="007E4C66" w:rsidP="00633DBA">
            <w:pPr>
              <w:pStyle w:val="af6"/>
            </w:pPr>
          </w:p>
          <w:p w:rsidR="007E4C66" w:rsidRPr="007E4C66" w:rsidRDefault="007E4C66" w:rsidP="00633DBA">
            <w:pPr>
              <w:pStyle w:val="af6"/>
            </w:pPr>
            <w:r w:rsidRPr="007E4C66">
              <w:t># hostname</w:t>
            </w:r>
          </w:p>
          <w:p w:rsidR="007E4C66" w:rsidRPr="007E4C66" w:rsidRDefault="009C7180" w:rsidP="00633DBA">
            <w:pPr>
              <w:pStyle w:val="af6"/>
            </w:pPr>
            <w:r>
              <w:t>controller</w:t>
            </w:r>
          </w:p>
        </w:tc>
      </w:tr>
    </w:tbl>
    <w:p w:rsidR="009C7180" w:rsidRDefault="009C7180" w:rsidP="00D70A77">
      <w:pPr>
        <w:pStyle w:val="2"/>
      </w:pPr>
      <w:bookmarkStart w:id="5" w:name="_Toc354910957"/>
      <w:r>
        <w:rPr>
          <w:rFonts w:hint="eastAsia"/>
        </w:rPr>
        <w:t>网络</w:t>
      </w:r>
      <w:bookmarkEnd w:id="5"/>
    </w:p>
    <w:p w:rsidR="009C7180" w:rsidRDefault="009C7180" w:rsidP="009C7180">
      <w:pPr>
        <w:pStyle w:val="a5"/>
      </w:pPr>
      <w:r>
        <w:rPr>
          <w:rFonts w:hint="eastAsia"/>
        </w:rPr>
        <w:t>直接设置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/network/interface 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8753"/>
      </w:tblGrid>
      <w:tr w:rsidR="009C7180" w:rsidTr="009C7180">
        <w:tc>
          <w:tcPr>
            <w:tcW w:w="8753" w:type="dxa"/>
            <w:tcBorders>
              <w:top w:val="nil"/>
              <w:left w:val="nil"/>
              <w:bottom w:val="nil"/>
              <w:right w:val="nil"/>
            </w:tcBorders>
          </w:tcPr>
          <w:p w:rsidR="009C7180" w:rsidRPr="009C7180" w:rsidRDefault="009C7180" w:rsidP="00633DBA">
            <w:pPr>
              <w:pStyle w:val="af6"/>
            </w:pPr>
            <w:r w:rsidRPr="009C7180">
              <w:t># cat /</w:t>
            </w:r>
            <w:proofErr w:type="spellStart"/>
            <w:r w:rsidRPr="009C7180">
              <w:t>etc</w:t>
            </w:r>
            <w:proofErr w:type="spellEnd"/>
            <w:r w:rsidRPr="009C7180">
              <w:t xml:space="preserve">/network/interfaces </w:t>
            </w:r>
          </w:p>
          <w:p w:rsidR="009C7180" w:rsidRPr="009C7180" w:rsidRDefault="009C7180" w:rsidP="00633DBA">
            <w:pPr>
              <w:pStyle w:val="af6"/>
            </w:pPr>
            <w:r w:rsidRPr="009C7180">
              <w:t xml:space="preserve"># This file describes network interfaces </w:t>
            </w:r>
            <w:proofErr w:type="spellStart"/>
            <w:r w:rsidRPr="009C7180">
              <w:t>avaiulable</w:t>
            </w:r>
            <w:proofErr w:type="spellEnd"/>
            <w:r w:rsidRPr="009C7180">
              <w:t xml:space="preserve"> on your system</w:t>
            </w:r>
          </w:p>
          <w:p w:rsidR="009C7180" w:rsidRPr="009C7180" w:rsidRDefault="009C7180" w:rsidP="00633DBA">
            <w:pPr>
              <w:pStyle w:val="af6"/>
            </w:pPr>
            <w:r w:rsidRPr="009C7180">
              <w:t xml:space="preserve"># </w:t>
            </w:r>
            <w:proofErr w:type="gramStart"/>
            <w:r w:rsidRPr="009C7180">
              <w:t>and</w:t>
            </w:r>
            <w:proofErr w:type="gramEnd"/>
            <w:r w:rsidRPr="009C7180">
              <w:t xml:space="preserve"> how to activate them. For more information, see </w:t>
            </w:r>
            <w:proofErr w:type="gramStart"/>
            <w:r w:rsidRPr="009C7180">
              <w:t>interfaces(</w:t>
            </w:r>
            <w:proofErr w:type="gramEnd"/>
            <w:r w:rsidRPr="009C7180">
              <w:t>5).</w:t>
            </w:r>
          </w:p>
          <w:p w:rsidR="009C7180" w:rsidRPr="009C7180" w:rsidRDefault="009C7180" w:rsidP="00633DBA">
            <w:pPr>
              <w:pStyle w:val="af6"/>
            </w:pPr>
            <w:r w:rsidRPr="009C7180">
              <w:lastRenderedPageBreak/>
              <w:t># Modified by convert_static.sh.</w:t>
            </w:r>
          </w:p>
          <w:p w:rsidR="009C7180" w:rsidRPr="009C7180" w:rsidRDefault="009C7180" w:rsidP="00633DBA">
            <w:pPr>
              <w:pStyle w:val="af6"/>
            </w:pPr>
            <w:r w:rsidRPr="009C7180">
              <w:t>auto lo</w:t>
            </w:r>
          </w:p>
          <w:p w:rsidR="009C7180" w:rsidRPr="009C7180" w:rsidRDefault="009C7180" w:rsidP="00633DBA">
            <w:pPr>
              <w:pStyle w:val="af6"/>
            </w:pPr>
            <w:proofErr w:type="spellStart"/>
            <w:r w:rsidRPr="009C7180">
              <w:t>iface</w:t>
            </w:r>
            <w:proofErr w:type="spellEnd"/>
            <w:r w:rsidRPr="009C7180">
              <w:t xml:space="preserve"> lo </w:t>
            </w:r>
            <w:proofErr w:type="spellStart"/>
            <w:r w:rsidRPr="009C7180">
              <w:t>inet</w:t>
            </w:r>
            <w:proofErr w:type="spellEnd"/>
            <w:r w:rsidRPr="009C7180">
              <w:t xml:space="preserve"> loopback</w:t>
            </w:r>
          </w:p>
          <w:p w:rsidR="009C7180" w:rsidRPr="009C7180" w:rsidRDefault="009C7180" w:rsidP="00633DBA">
            <w:pPr>
              <w:pStyle w:val="af6"/>
            </w:pPr>
            <w:r w:rsidRPr="009C7180">
              <w:t>auto eth0</w:t>
            </w:r>
          </w:p>
          <w:p w:rsidR="009C7180" w:rsidRPr="009C7180" w:rsidRDefault="009C7180" w:rsidP="00633DBA">
            <w:pPr>
              <w:pStyle w:val="af6"/>
            </w:pPr>
            <w:proofErr w:type="spellStart"/>
            <w:r w:rsidRPr="009C7180">
              <w:t>iface</w:t>
            </w:r>
            <w:proofErr w:type="spellEnd"/>
            <w:r w:rsidRPr="009C7180">
              <w:t xml:space="preserve"> eth0 </w:t>
            </w:r>
            <w:proofErr w:type="spellStart"/>
            <w:r w:rsidRPr="009C7180">
              <w:t>inet</w:t>
            </w:r>
            <w:proofErr w:type="spellEnd"/>
            <w:r w:rsidRPr="009C7180">
              <w:t xml:space="preserve"> static</w:t>
            </w:r>
          </w:p>
          <w:p w:rsidR="009C7180" w:rsidRPr="009C7180" w:rsidRDefault="009C7180" w:rsidP="00633DBA">
            <w:pPr>
              <w:pStyle w:val="af6"/>
            </w:pPr>
            <w:r w:rsidRPr="009C7180">
              <w:t>address 10.</w:t>
            </w:r>
            <w:r w:rsidR="007551A5">
              <w:rPr>
                <w:rFonts w:hint="eastAsia"/>
              </w:rPr>
              <w:t>0</w:t>
            </w:r>
            <w:r w:rsidRPr="009C7180">
              <w:t>.</w:t>
            </w:r>
            <w:r w:rsidR="007551A5">
              <w:rPr>
                <w:rFonts w:hint="eastAsia"/>
              </w:rPr>
              <w:t>0</w:t>
            </w:r>
            <w:r w:rsidRPr="009C7180">
              <w:t>.58</w:t>
            </w:r>
          </w:p>
          <w:p w:rsidR="009C7180" w:rsidRPr="009C7180" w:rsidRDefault="009C7180" w:rsidP="00633DBA">
            <w:pPr>
              <w:pStyle w:val="af6"/>
            </w:pPr>
            <w:proofErr w:type="spellStart"/>
            <w:r w:rsidRPr="009C7180">
              <w:t>netmask</w:t>
            </w:r>
            <w:proofErr w:type="spellEnd"/>
            <w:r w:rsidRPr="009C7180">
              <w:t xml:space="preserve"> 255.255.255.0</w:t>
            </w:r>
          </w:p>
          <w:p w:rsidR="009C7180" w:rsidRPr="009C7180" w:rsidRDefault="009C7180" w:rsidP="00633DBA">
            <w:pPr>
              <w:pStyle w:val="af6"/>
            </w:pPr>
            <w:r w:rsidRPr="009C7180">
              <w:t>network 10.</w:t>
            </w:r>
            <w:r w:rsidR="007551A5">
              <w:rPr>
                <w:rFonts w:hint="eastAsia"/>
              </w:rPr>
              <w:t>0</w:t>
            </w:r>
            <w:r w:rsidRPr="009C7180">
              <w:t>.</w:t>
            </w:r>
            <w:r w:rsidR="007551A5">
              <w:rPr>
                <w:rFonts w:hint="eastAsia"/>
              </w:rPr>
              <w:t>0</w:t>
            </w:r>
            <w:r w:rsidRPr="009C7180">
              <w:t>.0</w:t>
            </w:r>
          </w:p>
          <w:p w:rsidR="009C7180" w:rsidRPr="009C7180" w:rsidRDefault="009C7180" w:rsidP="00633DBA">
            <w:pPr>
              <w:pStyle w:val="af6"/>
            </w:pPr>
            <w:r w:rsidRPr="009C7180">
              <w:t>gateway 10.</w:t>
            </w:r>
            <w:r w:rsidR="007551A5">
              <w:rPr>
                <w:rFonts w:hint="eastAsia"/>
              </w:rPr>
              <w:t>0</w:t>
            </w:r>
            <w:r w:rsidRPr="009C7180">
              <w:t>.</w:t>
            </w:r>
            <w:r w:rsidR="007551A5">
              <w:rPr>
                <w:rFonts w:hint="eastAsia"/>
              </w:rPr>
              <w:t>0</w:t>
            </w:r>
            <w:r w:rsidRPr="009C7180">
              <w:t>.1</w:t>
            </w:r>
          </w:p>
          <w:p w:rsidR="009C7180" w:rsidRPr="009C7180" w:rsidRDefault="009C7180" w:rsidP="00633DBA">
            <w:pPr>
              <w:pStyle w:val="af6"/>
            </w:pPr>
            <w:proofErr w:type="spellStart"/>
            <w:r w:rsidRPr="009C7180">
              <w:t>dns-nameservers</w:t>
            </w:r>
            <w:proofErr w:type="spellEnd"/>
            <w:r w:rsidRPr="009C7180">
              <w:t xml:space="preserve"> 8.8.8.8</w:t>
            </w:r>
          </w:p>
          <w:p w:rsidR="009C7180" w:rsidRPr="009C7180" w:rsidRDefault="009C7180" w:rsidP="00633DBA">
            <w:pPr>
              <w:pStyle w:val="af6"/>
            </w:pPr>
          </w:p>
          <w:p w:rsidR="009C7180" w:rsidRPr="009C7180" w:rsidRDefault="009C7180" w:rsidP="00633DBA">
            <w:pPr>
              <w:pStyle w:val="af6"/>
            </w:pPr>
            <w:r w:rsidRPr="009C7180">
              <w:t>auto eth1</w:t>
            </w:r>
          </w:p>
          <w:p w:rsidR="009C7180" w:rsidRPr="009C7180" w:rsidRDefault="009C7180" w:rsidP="00633DBA">
            <w:pPr>
              <w:pStyle w:val="af6"/>
            </w:pPr>
            <w:proofErr w:type="spellStart"/>
            <w:r w:rsidRPr="009C7180">
              <w:t>iface</w:t>
            </w:r>
            <w:proofErr w:type="spellEnd"/>
            <w:r w:rsidRPr="009C7180">
              <w:t xml:space="preserve"> eth1 </w:t>
            </w:r>
            <w:proofErr w:type="spellStart"/>
            <w:r w:rsidRPr="009C7180">
              <w:t>inet</w:t>
            </w:r>
            <w:proofErr w:type="spellEnd"/>
            <w:r w:rsidRPr="009C7180">
              <w:t xml:space="preserve"> static</w:t>
            </w:r>
          </w:p>
          <w:p w:rsidR="009C7180" w:rsidRPr="009C7180" w:rsidRDefault="009C7180" w:rsidP="00633DBA">
            <w:pPr>
              <w:pStyle w:val="af6"/>
            </w:pPr>
            <w:r w:rsidRPr="009C7180">
              <w:t>address 10.</w:t>
            </w:r>
            <w:r w:rsidR="007551A5">
              <w:rPr>
                <w:rFonts w:hint="eastAsia"/>
              </w:rPr>
              <w:t>0</w:t>
            </w:r>
            <w:r w:rsidRPr="009C7180">
              <w:t>.</w:t>
            </w:r>
            <w:r w:rsidR="007551A5">
              <w:rPr>
                <w:rFonts w:hint="eastAsia"/>
              </w:rPr>
              <w:t>0</w:t>
            </w:r>
            <w:r w:rsidRPr="009C7180">
              <w:t>.68</w:t>
            </w:r>
          </w:p>
          <w:p w:rsidR="009C7180" w:rsidRPr="009C7180" w:rsidRDefault="009C7180" w:rsidP="00633DBA">
            <w:pPr>
              <w:pStyle w:val="af6"/>
            </w:pPr>
            <w:proofErr w:type="spellStart"/>
            <w:r w:rsidRPr="009C7180">
              <w:t>netmask</w:t>
            </w:r>
            <w:proofErr w:type="spellEnd"/>
            <w:r w:rsidRPr="009C7180">
              <w:t xml:space="preserve"> 255.255.255.0</w:t>
            </w:r>
          </w:p>
        </w:tc>
      </w:tr>
    </w:tbl>
    <w:p w:rsidR="009C7180" w:rsidRDefault="009C7180" w:rsidP="009C7180">
      <w:pPr>
        <w:pStyle w:val="a5"/>
      </w:pPr>
    </w:p>
    <w:p w:rsidR="009C7180" w:rsidRDefault="009C7180" w:rsidP="009C7180">
      <w:pPr>
        <w:pStyle w:val="a5"/>
      </w:pPr>
      <w:r w:rsidRPr="009C7180">
        <w:rPr>
          <w:rFonts w:hint="eastAsia"/>
        </w:rPr>
        <w:t>重启服务</w:t>
      </w:r>
      <w:r>
        <w:rPr>
          <w:rFonts w:hint="eastAsia"/>
        </w:rPr>
        <w:t>：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9C7180" w:rsidRPr="009C7180" w:rsidTr="009C7180">
        <w:tc>
          <w:tcPr>
            <w:tcW w:w="8753" w:type="dxa"/>
          </w:tcPr>
          <w:p w:rsidR="009C7180" w:rsidRPr="009C7180" w:rsidRDefault="009C7180" w:rsidP="00633DBA">
            <w:pPr>
              <w:pStyle w:val="af6"/>
            </w:pPr>
            <w:r w:rsidRPr="009C7180">
              <w:t>/</w:t>
            </w:r>
            <w:proofErr w:type="spellStart"/>
            <w:r w:rsidRPr="009C7180">
              <w:t>etc</w:t>
            </w:r>
            <w:proofErr w:type="spellEnd"/>
            <w:r w:rsidRPr="009C7180">
              <w:t>/</w:t>
            </w:r>
            <w:proofErr w:type="spellStart"/>
            <w:r w:rsidRPr="009C7180">
              <w:t>init.d</w:t>
            </w:r>
            <w:proofErr w:type="spellEnd"/>
            <w:r w:rsidRPr="009C7180">
              <w:t>/networking restart</w:t>
            </w:r>
          </w:p>
        </w:tc>
      </w:tr>
    </w:tbl>
    <w:p w:rsidR="009C7180" w:rsidRDefault="009C7180" w:rsidP="009C7180">
      <w:pPr>
        <w:pStyle w:val="a5"/>
      </w:pPr>
    </w:p>
    <w:p w:rsidR="009C7180" w:rsidRDefault="009C7180" w:rsidP="009C7180">
      <w:pPr>
        <w:pStyle w:val="a5"/>
      </w:pP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转发：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9C7180" w:rsidTr="009C7180">
        <w:tc>
          <w:tcPr>
            <w:tcW w:w="8753" w:type="dxa"/>
          </w:tcPr>
          <w:p w:rsidR="009C7180" w:rsidRPr="009C7180" w:rsidRDefault="009C7180" w:rsidP="00633DBA">
            <w:pPr>
              <w:pStyle w:val="af6"/>
            </w:pPr>
            <w:proofErr w:type="spellStart"/>
            <w:r w:rsidRPr="009C7180">
              <w:t>sed</w:t>
            </w:r>
            <w:proofErr w:type="spellEnd"/>
            <w:r w:rsidRPr="009C7180">
              <w:t xml:space="preserve"> -</w:t>
            </w:r>
            <w:proofErr w:type="spellStart"/>
            <w:r w:rsidRPr="009C7180">
              <w:t>i</w:t>
            </w:r>
            <w:proofErr w:type="spellEnd"/>
            <w:r w:rsidRPr="009C7180">
              <w:t xml:space="preserve"> -r 's/^\s*#(net\.ipv4\.</w:t>
            </w:r>
            <w:proofErr w:type="spellStart"/>
            <w:r w:rsidRPr="009C7180">
              <w:t>ip_forward</w:t>
            </w:r>
            <w:proofErr w:type="spellEnd"/>
            <w:r w:rsidRPr="009C7180">
              <w:t>=1.*)/\1/' /</w:t>
            </w:r>
            <w:proofErr w:type="spellStart"/>
            <w:r w:rsidRPr="009C7180">
              <w:t>etc</w:t>
            </w:r>
            <w:proofErr w:type="spellEnd"/>
            <w:r w:rsidRPr="009C7180">
              <w:t>/</w:t>
            </w:r>
            <w:proofErr w:type="spellStart"/>
            <w:r w:rsidRPr="009C7180">
              <w:t>sysctl.conf</w:t>
            </w:r>
            <w:proofErr w:type="spellEnd"/>
          </w:p>
          <w:p w:rsidR="009C7180" w:rsidRPr="009C7180" w:rsidRDefault="009C7180" w:rsidP="00633DBA">
            <w:pPr>
              <w:pStyle w:val="af6"/>
            </w:pPr>
            <w:r w:rsidRPr="009C7180">
              <w:rPr>
                <w:rFonts w:hint="eastAsia"/>
              </w:rPr>
              <w:t>echo 1 &gt; /</w:t>
            </w:r>
            <w:proofErr w:type="spellStart"/>
            <w:r w:rsidRPr="009C7180">
              <w:rPr>
                <w:rFonts w:hint="eastAsia"/>
              </w:rPr>
              <w:t>proc</w:t>
            </w:r>
            <w:proofErr w:type="spellEnd"/>
            <w:r w:rsidRPr="009C7180">
              <w:rPr>
                <w:rFonts w:hint="eastAsia"/>
              </w:rPr>
              <w:t>/sys/net/ipv4/</w:t>
            </w:r>
            <w:proofErr w:type="spellStart"/>
            <w:r w:rsidRPr="009C7180">
              <w:rPr>
                <w:rFonts w:hint="eastAsia"/>
              </w:rPr>
              <w:t>ip_forward</w:t>
            </w:r>
            <w:proofErr w:type="spellEnd"/>
          </w:p>
        </w:tc>
      </w:tr>
    </w:tbl>
    <w:p w:rsidR="009C7180" w:rsidRDefault="009C7180" w:rsidP="009C7180">
      <w:pPr>
        <w:pStyle w:val="a5"/>
      </w:pPr>
    </w:p>
    <w:p w:rsidR="009C7180" w:rsidRDefault="009C7180" w:rsidP="009C7180">
      <w:pPr>
        <w:pStyle w:val="a5"/>
      </w:pPr>
      <w:r>
        <w:rPr>
          <w:rFonts w:hint="eastAsia"/>
        </w:rPr>
        <w:t>检查修改结果：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9C7180" w:rsidTr="009C7180">
        <w:tc>
          <w:tcPr>
            <w:tcW w:w="8753" w:type="dxa"/>
          </w:tcPr>
          <w:p w:rsidR="009C7180" w:rsidRPr="009C7180" w:rsidRDefault="009C7180" w:rsidP="00633DBA">
            <w:pPr>
              <w:pStyle w:val="af6"/>
            </w:pPr>
            <w:r w:rsidRPr="009C7180">
              <w:t xml:space="preserve"># </w:t>
            </w:r>
            <w:proofErr w:type="spellStart"/>
            <w:r w:rsidRPr="009C7180">
              <w:t>sysctl</w:t>
            </w:r>
            <w:proofErr w:type="spellEnd"/>
            <w:r w:rsidRPr="009C7180">
              <w:t xml:space="preserve"> -p</w:t>
            </w:r>
          </w:p>
          <w:p w:rsidR="009C7180" w:rsidRPr="009C7180" w:rsidRDefault="009C7180" w:rsidP="00633DBA">
            <w:pPr>
              <w:pStyle w:val="af6"/>
            </w:pPr>
            <w:r w:rsidRPr="009C7180">
              <w:t>net.ipv4.ip_forward = 1</w:t>
            </w:r>
          </w:p>
        </w:tc>
      </w:tr>
    </w:tbl>
    <w:p w:rsidR="009C7180" w:rsidRDefault="009C7180" w:rsidP="00D70A77">
      <w:pPr>
        <w:pStyle w:val="2"/>
      </w:pPr>
      <w:bookmarkStart w:id="6" w:name="_Toc354910958"/>
      <w:r>
        <w:rPr>
          <w:rFonts w:hint="eastAsia"/>
        </w:rPr>
        <w:t>NTP服务器</w:t>
      </w:r>
      <w:bookmarkEnd w:id="6"/>
    </w:p>
    <w:p w:rsidR="009C7180" w:rsidRDefault="009C7180" w:rsidP="009C7180">
      <w:pPr>
        <w:pStyle w:val="a5"/>
      </w:pPr>
      <w:r>
        <w:rPr>
          <w:rFonts w:hint="eastAsia"/>
        </w:rPr>
        <w:t>编辑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ntp.conf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server ntp.ubuntu.com </w:t>
      </w:r>
      <w:r>
        <w:rPr>
          <w:rFonts w:hint="eastAsia"/>
        </w:rPr>
        <w:t>下添加两行：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9C7180" w:rsidTr="009C7180">
        <w:tc>
          <w:tcPr>
            <w:tcW w:w="8753" w:type="dxa"/>
          </w:tcPr>
          <w:p w:rsidR="009C7180" w:rsidRPr="009C7180" w:rsidRDefault="009C7180" w:rsidP="00633DBA">
            <w:pPr>
              <w:pStyle w:val="af6"/>
            </w:pPr>
            <w:r w:rsidRPr="009C7180">
              <w:t>server ntp.ubuntu.com</w:t>
            </w:r>
          </w:p>
          <w:p w:rsidR="009C7180" w:rsidRPr="009C7180" w:rsidRDefault="009C7180" w:rsidP="00633DBA">
            <w:pPr>
              <w:pStyle w:val="af6"/>
            </w:pPr>
            <w:r w:rsidRPr="009C7180">
              <w:t>server 127.127.1.0</w:t>
            </w:r>
          </w:p>
          <w:p w:rsidR="009C7180" w:rsidRPr="009C7180" w:rsidRDefault="009C7180" w:rsidP="00633DBA">
            <w:pPr>
              <w:pStyle w:val="af6"/>
            </w:pPr>
            <w:r w:rsidRPr="009C7180">
              <w:t>fudge 127.127.1.0 stratum 10</w:t>
            </w:r>
          </w:p>
        </w:tc>
      </w:tr>
    </w:tbl>
    <w:p w:rsidR="009C7180" w:rsidRDefault="009C7180" w:rsidP="009C7180">
      <w:pPr>
        <w:pStyle w:val="a5"/>
      </w:pPr>
    </w:p>
    <w:p w:rsidR="009C7180" w:rsidRDefault="009C7180" w:rsidP="009C7180">
      <w:pPr>
        <w:pStyle w:val="a5"/>
      </w:pPr>
      <w:r>
        <w:rPr>
          <w:rFonts w:hint="eastAsia"/>
        </w:rPr>
        <w:t>或直接运行下面命令：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8753"/>
      </w:tblGrid>
      <w:tr w:rsidR="009C7180" w:rsidRPr="009C7180" w:rsidTr="007D4FE8">
        <w:tc>
          <w:tcPr>
            <w:tcW w:w="8753" w:type="dxa"/>
            <w:tcBorders>
              <w:top w:val="nil"/>
              <w:left w:val="nil"/>
              <w:bottom w:val="nil"/>
              <w:right w:val="nil"/>
            </w:tcBorders>
          </w:tcPr>
          <w:p w:rsidR="009C7180" w:rsidRPr="009C7180" w:rsidRDefault="009C7180" w:rsidP="00633DBA">
            <w:pPr>
              <w:pStyle w:val="af6"/>
            </w:pPr>
            <w:proofErr w:type="spellStart"/>
            <w:r w:rsidRPr="009C7180">
              <w:t>sed</w:t>
            </w:r>
            <w:proofErr w:type="spellEnd"/>
            <w:r w:rsidRPr="009C7180">
              <w:t xml:space="preserve"> -</w:t>
            </w:r>
            <w:proofErr w:type="spellStart"/>
            <w:r w:rsidRPr="009C7180">
              <w:t>i</w:t>
            </w:r>
            <w:proofErr w:type="spellEnd"/>
            <w:r w:rsidRPr="009C7180">
              <w:t xml:space="preserve"> 's/server ntp.ubuntu.com/server ntp.ubuntu.com\</w:t>
            </w:r>
            <w:proofErr w:type="spellStart"/>
            <w:r w:rsidRPr="009C7180">
              <w:t>nserver</w:t>
            </w:r>
            <w:proofErr w:type="spellEnd"/>
            <w:r w:rsidRPr="009C7180">
              <w:t xml:space="preserve"> 127.127.1.0\</w:t>
            </w:r>
            <w:proofErr w:type="spellStart"/>
            <w:r w:rsidRPr="009C7180">
              <w:t>nfudge</w:t>
            </w:r>
            <w:proofErr w:type="spellEnd"/>
            <w:r w:rsidRPr="009C7180">
              <w:t xml:space="preserve"> 127.127.1.0 stratum 10/g' /</w:t>
            </w:r>
            <w:proofErr w:type="spellStart"/>
            <w:r w:rsidRPr="009C7180">
              <w:t>etc</w:t>
            </w:r>
            <w:proofErr w:type="spellEnd"/>
            <w:r w:rsidRPr="009C7180">
              <w:t>/</w:t>
            </w:r>
            <w:proofErr w:type="spellStart"/>
            <w:r w:rsidRPr="009C7180">
              <w:t>ntp.conf</w:t>
            </w:r>
            <w:proofErr w:type="spellEnd"/>
          </w:p>
        </w:tc>
      </w:tr>
    </w:tbl>
    <w:p w:rsidR="009C7180" w:rsidRDefault="009C7180">
      <w:pPr>
        <w:pStyle w:val="a5"/>
      </w:pPr>
    </w:p>
    <w:p w:rsidR="007D4FE8" w:rsidRPr="007D4FE8" w:rsidRDefault="007D4FE8" w:rsidP="007D4FE8">
      <w:pPr>
        <w:pStyle w:val="a5"/>
      </w:pPr>
      <w:r w:rsidRPr="007D4FE8">
        <w:t>重启</w:t>
      </w:r>
      <w:r w:rsidRPr="007D4FE8">
        <w:t>NTP</w:t>
      </w:r>
      <w:r w:rsidRPr="007D4FE8">
        <w:t>服务</w:t>
      </w:r>
      <w:r w:rsidRPr="007D4FE8">
        <w:rPr>
          <w:rFonts w:hint="eastAsia"/>
        </w:rPr>
        <w:t>：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7D4FE8" w:rsidTr="007D4FE8">
        <w:tc>
          <w:tcPr>
            <w:tcW w:w="8753" w:type="dxa"/>
          </w:tcPr>
          <w:p w:rsidR="007D4FE8" w:rsidRPr="007D4FE8" w:rsidRDefault="007D4FE8" w:rsidP="00633DBA">
            <w:pPr>
              <w:pStyle w:val="af6"/>
            </w:pPr>
            <w:r w:rsidRPr="007D4FE8">
              <w:t xml:space="preserve">service </w:t>
            </w:r>
            <w:proofErr w:type="spellStart"/>
            <w:r w:rsidRPr="007D4FE8">
              <w:t>ntp</w:t>
            </w:r>
            <w:proofErr w:type="spellEnd"/>
            <w:r w:rsidRPr="007D4FE8">
              <w:t xml:space="preserve"> restart</w:t>
            </w:r>
          </w:p>
        </w:tc>
      </w:tr>
    </w:tbl>
    <w:p w:rsidR="007D4FE8" w:rsidRDefault="007D4FE8" w:rsidP="00D70A77">
      <w:pPr>
        <w:pStyle w:val="2"/>
      </w:pPr>
      <w:bookmarkStart w:id="7" w:name="_Toc354910959"/>
      <w:r w:rsidRPr="007D4FE8">
        <w:rPr>
          <w:rFonts w:hint="eastAsia"/>
        </w:rPr>
        <w:lastRenderedPageBreak/>
        <w:t>环境变量</w:t>
      </w:r>
      <w:bookmarkEnd w:id="7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6F499D" w:rsidTr="006F499D">
        <w:tc>
          <w:tcPr>
            <w:tcW w:w="8753" w:type="dxa"/>
          </w:tcPr>
          <w:p w:rsidR="006F499D" w:rsidRPr="006F499D" w:rsidRDefault="006F499D" w:rsidP="00633DBA">
            <w:pPr>
              <w:pStyle w:val="af6"/>
            </w:pPr>
            <w:r w:rsidRPr="006F499D">
              <w:t>cat &gt;/root/</w:t>
            </w:r>
            <w:proofErr w:type="spellStart"/>
            <w:r w:rsidRPr="006F499D">
              <w:t>novarc</w:t>
            </w:r>
            <w:proofErr w:type="spellEnd"/>
            <w:r w:rsidRPr="006F499D">
              <w:t xml:space="preserve"> &lt;&lt;EOF</w:t>
            </w:r>
          </w:p>
          <w:p w:rsidR="006F499D" w:rsidRPr="006F499D" w:rsidRDefault="006F499D" w:rsidP="00633DBA">
            <w:pPr>
              <w:pStyle w:val="af6"/>
            </w:pPr>
            <w:r w:rsidRPr="006F499D">
              <w:t>export OS_TENANT_NAME=admin</w:t>
            </w:r>
          </w:p>
          <w:p w:rsidR="006F499D" w:rsidRPr="006F499D" w:rsidRDefault="006F499D" w:rsidP="00633DBA">
            <w:pPr>
              <w:pStyle w:val="af6"/>
            </w:pPr>
            <w:r w:rsidRPr="006F499D">
              <w:t>export OS_USERNAME=admin</w:t>
            </w:r>
          </w:p>
          <w:p w:rsidR="006F499D" w:rsidRPr="006F499D" w:rsidRDefault="006F499D" w:rsidP="00633DBA">
            <w:pPr>
              <w:pStyle w:val="af6"/>
            </w:pPr>
            <w:r w:rsidRPr="006F499D">
              <w:t>export OS_PASSWORD=</w:t>
            </w:r>
            <w:r>
              <w:rPr>
                <w:rFonts w:hint="eastAsia"/>
              </w:rPr>
              <w:t>123456</w:t>
            </w:r>
          </w:p>
          <w:p w:rsidR="006F499D" w:rsidRPr="006F499D" w:rsidRDefault="006F499D" w:rsidP="00633DBA">
            <w:pPr>
              <w:pStyle w:val="af6"/>
            </w:pPr>
            <w:r>
              <w:t>export MYSQL_PASS=</w:t>
            </w:r>
            <w:r>
              <w:rPr>
                <w:rFonts w:hint="eastAsia"/>
              </w:rPr>
              <w:t>123456</w:t>
            </w:r>
          </w:p>
          <w:p w:rsidR="006F499D" w:rsidRPr="006F499D" w:rsidRDefault="006F499D" w:rsidP="00633DBA">
            <w:pPr>
              <w:pStyle w:val="af6"/>
            </w:pPr>
            <w:r w:rsidRPr="006F499D">
              <w:t>export SERVICE_PASSWORD=</w:t>
            </w:r>
            <w:r>
              <w:rPr>
                <w:rFonts w:hint="eastAsia"/>
              </w:rPr>
              <w:t>123456</w:t>
            </w:r>
          </w:p>
          <w:p w:rsidR="006F499D" w:rsidRPr="006F499D" w:rsidRDefault="006F499D" w:rsidP="00633DBA">
            <w:pPr>
              <w:pStyle w:val="af6"/>
            </w:pPr>
            <w:r>
              <w:t>export RABBIT_PASSWORD=</w:t>
            </w:r>
            <w:r>
              <w:rPr>
                <w:rFonts w:hint="eastAsia"/>
              </w:rPr>
              <w:t>123456</w:t>
            </w:r>
          </w:p>
          <w:p w:rsidR="006F499D" w:rsidRPr="006F499D" w:rsidRDefault="006F499D" w:rsidP="00633DBA">
            <w:pPr>
              <w:pStyle w:val="af6"/>
            </w:pPr>
            <w:r w:rsidRPr="006F499D">
              <w:t>export FIXED_RANGE=10.0.0.0/24</w:t>
            </w:r>
          </w:p>
          <w:p w:rsidR="006F499D" w:rsidRPr="006F499D" w:rsidRDefault="006F499D" w:rsidP="00633DBA">
            <w:pPr>
              <w:pStyle w:val="af6"/>
            </w:pPr>
            <w:proofErr w:type="gramStart"/>
            <w:r w:rsidRPr="006F499D">
              <w:t>export</w:t>
            </w:r>
            <w:proofErr w:type="gramEnd"/>
            <w:r w:rsidRPr="006F499D">
              <w:t xml:space="preserve"> FLOATING_RANGE=$(/</w:t>
            </w:r>
            <w:proofErr w:type="spellStart"/>
            <w:r w:rsidRPr="006F499D">
              <w:t>sbin</w:t>
            </w:r>
            <w:proofErr w:type="spellEnd"/>
            <w:r w:rsidRPr="006F499D">
              <w:t>/</w:t>
            </w:r>
            <w:proofErr w:type="spellStart"/>
            <w:r w:rsidRPr="006F499D">
              <w:t>ifconfig</w:t>
            </w:r>
            <w:proofErr w:type="spellEnd"/>
            <w:r w:rsidRPr="006F499D">
              <w:t xml:space="preserve"> eth0 | </w:t>
            </w:r>
            <w:proofErr w:type="spellStart"/>
            <w:r w:rsidRPr="006F499D">
              <w:t>awk</w:t>
            </w:r>
            <w:proofErr w:type="spellEnd"/>
            <w:r w:rsidRPr="006F499D">
              <w:t xml:space="preserve"> '/</w:t>
            </w:r>
            <w:proofErr w:type="spellStart"/>
            <w:r w:rsidRPr="006F499D">
              <w:t>inet</w:t>
            </w:r>
            <w:proofErr w:type="spellEnd"/>
            <w:r w:rsidRPr="006F499D">
              <w:t xml:space="preserve"> </w:t>
            </w:r>
            <w:proofErr w:type="spellStart"/>
            <w:r w:rsidRPr="006F499D">
              <w:t>addr</w:t>
            </w:r>
            <w:proofErr w:type="spellEnd"/>
            <w:r w:rsidRPr="006F499D">
              <w:t xml:space="preserve">/ {print $2}' | cut -f2 -d ":" | </w:t>
            </w:r>
            <w:proofErr w:type="spellStart"/>
            <w:r w:rsidRPr="006F499D">
              <w:t>awk</w:t>
            </w:r>
            <w:proofErr w:type="spellEnd"/>
            <w:r w:rsidRPr="006F499D">
              <w:t xml:space="preserve"> -F "." '{print $1"."$2"."$3}').224/27</w:t>
            </w:r>
          </w:p>
          <w:p w:rsidR="006F499D" w:rsidRPr="006F499D" w:rsidRDefault="006F499D" w:rsidP="00633DBA">
            <w:pPr>
              <w:pStyle w:val="af6"/>
            </w:pPr>
            <w:r w:rsidRPr="006F499D">
              <w:t>export OS_AUTH_URL="http://localhost:5000/v2.0/"</w:t>
            </w:r>
          </w:p>
          <w:p w:rsidR="006F499D" w:rsidRPr="006F499D" w:rsidRDefault="006F499D" w:rsidP="00633DBA">
            <w:pPr>
              <w:pStyle w:val="af6"/>
            </w:pPr>
            <w:r w:rsidRPr="006F499D">
              <w:t>export SERVICE_ENDPOINT="http://localhost:35357/v2.0"</w:t>
            </w:r>
          </w:p>
          <w:p w:rsidR="006F499D" w:rsidRPr="006F499D" w:rsidRDefault="006F499D" w:rsidP="00633DBA">
            <w:pPr>
              <w:pStyle w:val="af6"/>
            </w:pPr>
            <w:r w:rsidRPr="006F499D">
              <w:t>export SERVICE_TOKEN=$(</w:t>
            </w:r>
            <w:proofErr w:type="spellStart"/>
            <w:r w:rsidRPr="006F499D">
              <w:t>openssl</w:t>
            </w:r>
            <w:proofErr w:type="spellEnd"/>
            <w:r w:rsidRPr="006F499D">
              <w:t xml:space="preserve"> rand -hex 10)</w:t>
            </w:r>
          </w:p>
          <w:p w:rsidR="006F499D" w:rsidRPr="006F499D" w:rsidRDefault="006F499D" w:rsidP="00633DBA">
            <w:pPr>
              <w:pStyle w:val="af6"/>
            </w:pPr>
            <w:r w:rsidRPr="006F499D">
              <w:t>export MASTER="$(/</w:t>
            </w:r>
            <w:proofErr w:type="spellStart"/>
            <w:r w:rsidRPr="006F499D">
              <w:t>sbin</w:t>
            </w:r>
            <w:proofErr w:type="spellEnd"/>
            <w:r w:rsidRPr="006F499D">
              <w:t>/</w:t>
            </w:r>
            <w:proofErr w:type="spellStart"/>
            <w:r w:rsidRPr="006F499D">
              <w:t>ifconfig</w:t>
            </w:r>
            <w:proofErr w:type="spellEnd"/>
            <w:r w:rsidRPr="006F499D">
              <w:t xml:space="preserve"> eth0 | </w:t>
            </w:r>
            <w:proofErr w:type="spellStart"/>
            <w:r w:rsidRPr="006F499D">
              <w:t>awk</w:t>
            </w:r>
            <w:proofErr w:type="spellEnd"/>
            <w:r w:rsidRPr="006F499D">
              <w:t xml:space="preserve"> '/</w:t>
            </w:r>
            <w:proofErr w:type="spellStart"/>
            <w:r w:rsidRPr="006F499D">
              <w:t>inet</w:t>
            </w:r>
            <w:proofErr w:type="spellEnd"/>
            <w:r w:rsidRPr="006F499D">
              <w:t xml:space="preserve"> </w:t>
            </w:r>
            <w:proofErr w:type="spellStart"/>
            <w:r w:rsidRPr="006F499D">
              <w:t>addr</w:t>
            </w:r>
            <w:proofErr w:type="spellEnd"/>
            <w:r w:rsidRPr="006F499D">
              <w:t>/ {print $2}' | cut -f2 -d ":")"</w:t>
            </w:r>
          </w:p>
          <w:p w:rsidR="006F499D" w:rsidRPr="006F499D" w:rsidRDefault="006F499D" w:rsidP="00633DBA">
            <w:pPr>
              <w:pStyle w:val="af6"/>
            </w:pPr>
            <w:r w:rsidRPr="006F499D">
              <w:t>export LOCAL_IP="$(/</w:t>
            </w:r>
            <w:proofErr w:type="spellStart"/>
            <w:r w:rsidRPr="006F499D">
              <w:t>sbin</w:t>
            </w:r>
            <w:proofErr w:type="spellEnd"/>
            <w:r w:rsidRPr="006F499D">
              <w:t>/</w:t>
            </w:r>
            <w:proofErr w:type="spellStart"/>
            <w:r w:rsidRPr="006F499D">
              <w:t>ifconfig</w:t>
            </w:r>
            <w:proofErr w:type="spellEnd"/>
            <w:r w:rsidRPr="006F499D">
              <w:t xml:space="preserve"> eth1 | </w:t>
            </w:r>
            <w:proofErr w:type="spellStart"/>
            <w:r w:rsidRPr="006F499D">
              <w:t>awk</w:t>
            </w:r>
            <w:proofErr w:type="spellEnd"/>
            <w:r w:rsidRPr="006F499D">
              <w:t xml:space="preserve"> '/</w:t>
            </w:r>
            <w:proofErr w:type="spellStart"/>
            <w:r w:rsidRPr="006F499D">
              <w:t>inet</w:t>
            </w:r>
            <w:proofErr w:type="spellEnd"/>
            <w:r w:rsidRPr="006F499D">
              <w:t xml:space="preserve"> </w:t>
            </w:r>
            <w:proofErr w:type="spellStart"/>
            <w:r w:rsidRPr="006F499D">
              <w:t>addr</w:t>
            </w:r>
            <w:proofErr w:type="spellEnd"/>
            <w:r w:rsidRPr="006F499D">
              <w:t>/ {print $2}' | cut -f2 -d ":")"</w:t>
            </w:r>
          </w:p>
          <w:p w:rsidR="006F499D" w:rsidRPr="006F499D" w:rsidRDefault="006F499D" w:rsidP="00633DBA">
            <w:pPr>
              <w:pStyle w:val="af6"/>
            </w:pPr>
            <w:r w:rsidRPr="006F499D">
              <w:t>EOF</w:t>
            </w:r>
          </w:p>
        </w:tc>
      </w:tr>
    </w:tbl>
    <w:p w:rsidR="008343DA" w:rsidRDefault="008343DA" w:rsidP="006F499D">
      <w:pPr>
        <w:pStyle w:val="a5"/>
      </w:pPr>
    </w:p>
    <w:p w:rsidR="006F499D" w:rsidRDefault="006F499D" w:rsidP="006F499D">
      <w:pPr>
        <w:pStyle w:val="a5"/>
      </w:pPr>
      <w:r>
        <w:rPr>
          <w:rFonts w:hint="eastAsia"/>
        </w:rPr>
        <w:t>你可以根据你的需要调整用户的密码。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8343DA" w:rsidTr="008343DA">
        <w:tc>
          <w:tcPr>
            <w:tcW w:w="8753" w:type="dxa"/>
          </w:tcPr>
          <w:p w:rsidR="008343DA" w:rsidRDefault="008343DA" w:rsidP="00633DBA">
            <w:pPr>
              <w:pStyle w:val="af6"/>
            </w:pPr>
            <w:r>
              <w:t xml:space="preserve">source </w:t>
            </w:r>
            <w:proofErr w:type="spellStart"/>
            <w:r>
              <w:t>novarc</w:t>
            </w:r>
            <w:proofErr w:type="spellEnd"/>
          </w:p>
          <w:p w:rsidR="008343DA" w:rsidRDefault="008343DA" w:rsidP="00633DBA">
            <w:pPr>
              <w:pStyle w:val="af6"/>
            </w:pPr>
            <w:r>
              <w:t xml:space="preserve">echo "source </w:t>
            </w:r>
            <w:proofErr w:type="spellStart"/>
            <w:r>
              <w:t>novarc</w:t>
            </w:r>
            <w:proofErr w:type="spellEnd"/>
            <w:r>
              <w:t>"&gt;&gt;.</w:t>
            </w:r>
            <w:proofErr w:type="spellStart"/>
            <w:r>
              <w:t>bashrc</w:t>
            </w:r>
            <w:proofErr w:type="spellEnd"/>
          </w:p>
        </w:tc>
      </w:tr>
    </w:tbl>
    <w:p w:rsidR="008343DA" w:rsidRDefault="008343DA" w:rsidP="00D70A77">
      <w:pPr>
        <w:pStyle w:val="2"/>
      </w:pPr>
      <w:bookmarkStart w:id="8" w:name="_Toc354910960"/>
      <w:proofErr w:type="spellStart"/>
      <w:r w:rsidRPr="008343DA">
        <w:t>Mysql</w:t>
      </w:r>
      <w:bookmarkEnd w:id="8"/>
      <w:proofErr w:type="spellEnd"/>
    </w:p>
    <w:p w:rsidR="008343DA" w:rsidRDefault="008343DA" w:rsidP="008343DA">
      <w:pPr>
        <w:pStyle w:val="a5"/>
      </w:pPr>
      <w:r w:rsidRPr="008343DA">
        <w:rPr>
          <w:rFonts w:hint="eastAsia"/>
        </w:rPr>
        <w:t>下面是我们需要用到的数据库</w:t>
      </w:r>
      <w:r>
        <w:rPr>
          <w:rFonts w:hint="eastAsia"/>
        </w:rPr>
        <w:t>：</w:t>
      </w:r>
    </w:p>
    <w:p w:rsidR="008343DA" w:rsidRDefault="008343DA" w:rsidP="008343DA">
      <w:pPr>
        <w:pStyle w:val="a5"/>
      </w:pPr>
    </w:p>
    <w:tbl>
      <w:tblPr>
        <w:tblStyle w:val="2-5"/>
        <w:tblW w:w="6000" w:type="dxa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8343DA" w:rsidRPr="008343DA" w:rsidTr="0083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0" w:type="dxa"/>
            <w:hideMark/>
          </w:tcPr>
          <w:p w:rsidR="008343DA" w:rsidRPr="008343DA" w:rsidRDefault="008343DA" w:rsidP="00633DBA">
            <w:pPr>
              <w:pStyle w:val="chart"/>
            </w:pPr>
            <w:r w:rsidRPr="008343DA">
              <w:t>数据库</w:t>
            </w:r>
          </w:p>
        </w:tc>
        <w:tc>
          <w:tcPr>
            <w:tcW w:w="2000" w:type="dxa"/>
            <w:hideMark/>
          </w:tcPr>
          <w:p w:rsidR="008343DA" w:rsidRPr="008343DA" w:rsidRDefault="008343DA" w:rsidP="00633DBA">
            <w:pPr>
              <w:pStyle w:val="char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43DA">
              <w:t>用户</w:t>
            </w:r>
          </w:p>
        </w:tc>
        <w:tc>
          <w:tcPr>
            <w:tcW w:w="2000" w:type="dxa"/>
            <w:hideMark/>
          </w:tcPr>
          <w:p w:rsidR="008343DA" w:rsidRPr="008343DA" w:rsidRDefault="008343DA" w:rsidP="00633DBA">
            <w:pPr>
              <w:pStyle w:val="char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43DA">
              <w:t>密码</w:t>
            </w:r>
          </w:p>
        </w:tc>
      </w:tr>
      <w:tr w:rsidR="008343DA" w:rsidRPr="008343DA" w:rsidTr="0083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hideMark/>
          </w:tcPr>
          <w:p w:rsidR="008343DA" w:rsidRPr="008343DA" w:rsidRDefault="008343DA" w:rsidP="00633DBA">
            <w:pPr>
              <w:pStyle w:val="chart"/>
            </w:pPr>
            <w:proofErr w:type="spellStart"/>
            <w:r w:rsidRPr="008343DA">
              <w:t>mysql</w:t>
            </w:r>
            <w:proofErr w:type="spellEnd"/>
          </w:p>
        </w:tc>
        <w:tc>
          <w:tcPr>
            <w:tcW w:w="2000" w:type="dxa"/>
            <w:hideMark/>
          </w:tcPr>
          <w:p w:rsidR="008343DA" w:rsidRPr="008343DA" w:rsidRDefault="008343DA" w:rsidP="00633DBA">
            <w:pPr>
              <w:pStyle w:val="ch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3DA">
              <w:t>root</w:t>
            </w:r>
          </w:p>
        </w:tc>
        <w:tc>
          <w:tcPr>
            <w:tcW w:w="2000" w:type="dxa"/>
            <w:hideMark/>
          </w:tcPr>
          <w:p w:rsidR="008343DA" w:rsidRPr="008343DA" w:rsidRDefault="008343DA" w:rsidP="00633DBA">
            <w:pPr>
              <w:pStyle w:val="ch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3DA">
              <w:rPr>
                <w:rFonts w:hint="eastAsia"/>
              </w:rPr>
              <w:t>123456</w:t>
            </w:r>
          </w:p>
        </w:tc>
      </w:tr>
      <w:tr w:rsidR="008343DA" w:rsidRPr="008343DA" w:rsidTr="00834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hideMark/>
          </w:tcPr>
          <w:p w:rsidR="008343DA" w:rsidRPr="008343DA" w:rsidRDefault="008343DA" w:rsidP="00633DBA">
            <w:pPr>
              <w:pStyle w:val="chart"/>
            </w:pPr>
            <w:r w:rsidRPr="008343DA">
              <w:t>nova</w:t>
            </w:r>
          </w:p>
        </w:tc>
        <w:tc>
          <w:tcPr>
            <w:tcW w:w="2000" w:type="dxa"/>
            <w:hideMark/>
          </w:tcPr>
          <w:p w:rsidR="008343DA" w:rsidRPr="008343DA" w:rsidRDefault="008343DA" w:rsidP="00633DBA">
            <w:pPr>
              <w:pStyle w:val="ch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3DA">
              <w:t>nova</w:t>
            </w:r>
          </w:p>
        </w:tc>
        <w:tc>
          <w:tcPr>
            <w:tcW w:w="2000" w:type="dxa"/>
            <w:hideMark/>
          </w:tcPr>
          <w:p w:rsidR="008343DA" w:rsidRPr="008343DA" w:rsidRDefault="008343DA" w:rsidP="00633DBA">
            <w:pPr>
              <w:pStyle w:val="ch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3DA">
              <w:rPr>
                <w:rFonts w:hint="eastAsia"/>
              </w:rPr>
              <w:t>123456</w:t>
            </w:r>
          </w:p>
        </w:tc>
      </w:tr>
      <w:tr w:rsidR="008343DA" w:rsidRPr="008343DA" w:rsidTr="0083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hideMark/>
          </w:tcPr>
          <w:p w:rsidR="008343DA" w:rsidRPr="008343DA" w:rsidRDefault="008343DA" w:rsidP="00633DBA">
            <w:pPr>
              <w:pStyle w:val="chart"/>
            </w:pPr>
            <w:r w:rsidRPr="008343DA">
              <w:t>keystone</w:t>
            </w:r>
          </w:p>
        </w:tc>
        <w:tc>
          <w:tcPr>
            <w:tcW w:w="2000" w:type="dxa"/>
            <w:hideMark/>
          </w:tcPr>
          <w:p w:rsidR="008343DA" w:rsidRPr="008343DA" w:rsidRDefault="008343DA" w:rsidP="00633DBA">
            <w:pPr>
              <w:pStyle w:val="ch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3DA">
              <w:t>keystone</w:t>
            </w:r>
          </w:p>
        </w:tc>
        <w:tc>
          <w:tcPr>
            <w:tcW w:w="2000" w:type="dxa"/>
            <w:hideMark/>
          </w:tcPr>
          <w:p w:rsidR="008343DA" w:rsidRPr="008343DA" w:rsidRDefault="008343DA" w:rsidP="00633DBA">
            <w:pPr>
              <w:pStyle w:val="ch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3DA">
              <w:rPr>
                <w:rFonts w:hint="eastAsia"/>
              </w:rPr>
              <w:t>123456</w:t>
            </w:r>
          </w:p>
        </w:tc>
      </w:tr>
      <w:tr w:rsidR="008343DA" w:rsidRPr="008343DA" w:rsidTr="00834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hideMark/>
          </w:tcPr>
          <w:p w:rsidR="008343DA" w:rsidRPr="008343DA" w:rsidRDefault="008343DA" w:rsidP="00633DBA">
            <w:pPr>
              <w:pStyle w:val="chart"/>
            </w:pPr>
            <w:r w:rsidRPr="008343DA">
              <w:t>glance</w:t>
            </w:r>
          </w:p>
        </w:tc>
        <w:tc>
          <w:tcPr>
            <w:tcW w:w="2000" w:type="dxa"/>
            <w:hideMark/>
          </w:tcPr>
          <w:p w:rsidR="008343DA" w:rsidRPr="008343DA" w:rsidRDefault="008343DA" w:rsidP="00633DBA">
            <w:pPr>
              <w:pStyle w:val="ch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3DA">
              <w:t>glance</w:t>
            </w:r>
          </w:p>
        </w:tc>
        <w:tc>
          <w:tcPr>
            <w:tcW w:w="2000" w:type="dxa"/>
            <w:hideMark/>
          </w:tcPr>
          <w:p w:rsidR="008343DA" w:rsidRPr="008343DA" w:rsidRDefault="008343DA" w:rsidP="00633DBA">
            <w:pPr>
              <w:pStyle w:val="ch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3DA">
              <w:rPr>
                <w:rFonts w:hint="eastAsia"/>
              </w:rPr>
              <w:t>123456</w:t>
            </w:r>
          </w:p>
        </w:tc>
      </w:tr>
      <w:tr w:rsidR="008343DA" w:rsidRPr="008343DA" w:rsidTr="0083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hideMark/>
          </w:tcPr>
          <w:p w:rsidR="008343DA" w:rsidRPr="008343DA" w:rsidRDefault="008343DA" w:rsidP="00633DBA">
            <w:pPr>
              <w:pStyle w:val="chart"/>
            </w:pPr>
            <w:r w:rsidRPr="008343DA">
              <w:t>cinder</w:t>
            </w:r>
          </w:p>
        </w:tc>
        <w:tc>
          <w:tcPr>
            <w:tcW w:w="2000" w:type="dxa"/>
            <w:hideMark/>
          </w:tcPr>
          <w:p w:rsidR="008343DA" w:rsidRPr="008343DA" w:rsidRDefault="008343DA" w:rsidP="00633DBA">
            <w:pPr>
              <w:pStyle w:val="ch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3DA">
              <w:t>cinder</w:t>
            </w:r>
          </w:p>
        </w:tc>
        <w:tc>
          <w:tcPr>
            <w:tcW w:w="2000" w:type="dxa"/>
            <w:hideMark/>
          </w:tcPr>
          <w:p w:rsidR="008343DA" w:rsidRPr="008343DA" w:rsidRDefault="008343DA" w:rsidP="00633DBA">
            <w:pPr>
              <w:pStyle w:val="ch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3DA">
              <w:rPr>
                <w:rFonts w:hint="eastAsia"/>
              </w:rPr>
              <w:t>123456</w:t>
            </w:r>
          </w:p>
        </w:tc>
      </w:tr>
      <w:tr w:rsidR="008343DA" w:rsidRPr="008343DA" w:rsidTr="00834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hideMark/>
          </w:tcPr>
          <w:p w:rsidR="008343DA" w:rsidRPr="008343DA" w:rsidRDefault="008343DA" w:rsidP="00633DBA">
            <w:pPr>
              <w:pStyle w:val="chart"/>
            </w:pPr>
            <w:r w:rsidRPr="008343DA">
              <w:t>quantum</w:t>
            </w:r>
          </w:p>
        </w:tc>
        <w:tc>
          <w:tcPr>
            <w:tcW w:w="2000" w:type="dxa"/>
            <w:hideMark/>
          </w:tcPr>
          <w:p w:rsidR="008343DA" w:rsidRPr="008343DA" w:rsidRDefault="008343DA" w:rsidP="00633DBA">
            <w:pPr>
              <w:pStyle w:val="ch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3DA">
              <w:t>quantum</w:t>
            </w:r>
          </w:p>
        </w:tc>
        <w:tc>
          <w:tcPr>
            <w:tcW w:w="2000" w:type="dxa"/>
            <w:hideMark/>
          </w:tcPr>
          <w:p w:rsidR="008343DA" w:rsidRPr="008343DA" w:rsidRDefault="008343DA" w:rsidP="00633DBA">
            <w:pPr>
              <w:pStyle w:val="ch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3DA">
              <w:rPr>
                <w:rFonts w:hint="eastAsia"/>
              </w:rPr>
              <w:t>123456</w:t>
            </w:r>
          </w:p>
        </w:tc>
      </w:tr>
    </w:tbl>
    <w:p w:rsidR="008343DA" w:rsidRDefault="008343DA" w:rsidP="008343DA">
      <w:pPr>
        <w:pStyle w:val="3"/>
      </w:pPr>
      <w:bookmarkStart w:id="9" w:name="_Toc354910961"/>
      <w:r w:rsidRPr="008343DA">
        <w:rPr>
          <w:rFonts w:hint="eastAsia"/>
        </w:rPr>
        <w:t>安装</w:t>
      </w:r>
      <w:bookmarkEnd w:id="9"/>
    </w:p>
    <w:p w:rsidR="008343DA" w:rsidRDefault="008343DA" w:rsidP="008343DA">
      <w:pPr>
        <w:pStyle w:val="a5"/>
      </w:pPr>
      <w:r>
        <w:rPr>
          <w:rFonts w:hint="eastAsia"/>
        </w:rPr>
        <w:t>设置自动安装，无需输入密码：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8343DA" w:rsidTr="008343DA">
        <w:tc>
          <w:tcPr>
            <w:tcW w:w="8753" w:type="dxa"/>
          </w:tcPr>
          <w:p w:rsidR="008343DA" w:rsidRDefault="008343DA" w:rsidP="00633DBA">
            <w:pPr>
              <w:pStyle w:val="af6"/>
            </w:pPr>
            <w:r>
              <w:t xml:space="preserve">cat &lt;&lt;MYSQL_PRESEED | </w:t>
            </w:r>
            <w:proofErr w:type="spellStart"/>
            <w:r>
              <w:t>debconf</w:t>
            </w:r>
            <w:proofErr w:type="spellEnd"/>
            <w:r>
              <w:t>-set-selections</w:t>
            </w:r>
          </w:p>
          <w:p w:rsidR="008343DA" w:rsidRDefault="008343DA" w:rsidP="00633DBA">
            <w:pPr>
              <w:pStyle w:val="af6"/>
            </w:pPr>
            <w:r>
              <w:t xml:space="preserve">mysql-server-5.5 </w:t>
            </w:r>
            <w:proofErr w:type="spellStart"/>
            <w:r>
              <w:t>mysql</w:t>
            </w:r>
            <w:proofErr w:type="spellEnd"/>
            <w:r>
              <w:t>-server/</w:t>
            </w:r>
            <w:proofErr w:type="spellStart"/>
            <w:r>
              <w:t>root_password</w:t>
            </w:r>
            <w:proofErr w:type="spellEnd"/>
            <w:r>
              <w:t xml:space="preserve"> password $MYSQL_PASS</w:t>
            </w:r>
          </w:p>
          <w:p w:rsidR="008343DA" w:rsidRDefault="008343DA" w:rsidP="00633DBA">
            <w:pPr>
              <w:pStyle w:val="af6"/>
            </w:pPr>
            <w:r>
              <w:t xml:space="preserve">mysql-server-5.5 </w:t>
            </w:r>
            <w:proofErr w:type="spellStart"/>
            <w:r>
              <w:t>mysql</w:t>
            </w:r>
            <w:proofErr w:type="spellEnd"/>
            <w:r>
              <w:t>-server/</w:t>
            </w:r>
            <w:proofErr w:type="spellStart"/>
            <w:r>
              <w:t>root_password_again</w:t>
            </w:r>
            <w:proofErr w:type="spellEnd"/>
            <w:r>
              <w:t xml:space="preserve"> password $MYSQL_PASS</w:t>
            </w:r>
          </w:p>
          <w:p w:rsidR="008343DA" w:rsidRDefault="008343DA" w:rsidP="00633DBA">
            <w:pPr>
              <w:pStyle w:val="af6"/>
            </w:pPr>
            <w:r>
              <w:lastRenderedPageBreak/>
              <w:t xml:space="preserve">mysql-server-5.5 </w:t>
            </w:r>
            <w:proofErr w:type="spellStart"/>
            <w:r>
              <w:t>mysql</w:t>
            </w:r>
            <w:proofErr w:type="spellEnd"/>
            <w:r>
              <w:t>-server/</w:t>
            </w:r>
            <w:proofErr w:type="spellStart"/>
            <w:r>
              <w:t>start_on_boot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true</w:t>
            </w:r>
          </w:p>
          <w:p w:rsidR="008343DA" w:rsidRDefault="008343DA" w:rsidP="00633DBA">
            <w:pPr>
              <w:pStyle w:val="af6"/>
            </w:pPr>
            <w:r>
              <w:rPr>
                <w:rFonts w:hint="eastAsia"/>
              </w:rPr>
              <w:t>MYSQL_PRESEED</w:t>
            </w:r>
          </w:p>
        </w:tc>
      </w:tr>
    </w:tbl>
    <w:p w:rsidR="008343DA" w:rsidRDefault="008343DA" w:rsidP="008343DA">
      <w:pPr>
        <w:pStyle w:val="a5"/>
      </w:pPr>
    </w:p>
    <w:p w:rsidR="008343DA" w:rsidRDefault="008343DA" w:rsidP="008343DA">
      <w:pPr>
        <w:pStyle w:val="a5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8753"/>
      </w:tblGrid>
      <w:tr w:rsidR="008343DA" w:rsidTr="008343DA">
        <w:tc>
          <w:tcPr>
            <w:tcW w:w="8753" w:type="dxa"/>
            <w:tcBorders>
              <w:top w:val="nil"/>
              <w:left w:val="nil"/>
              <w:bottom w:val="nil"/>
              <w:right w:val="nil"/>
            </w:tcBorders>
          </w:tcPr>
          <w:p w:rsidR="008343DA" w:rsidRDefault="008343DA" w:rsidP="00633DBA">
            <w:pPr>
              <w:pStyle w:val="af6"/>
            </w:pPr>
            <w:r w:rsidRPr="008343DA">
              <w:t xml:space="preserve">apt-get -y install </w:t>
            </w:r>
            <w:proofErr w:type="spellStart"/>
            <w:r w:rsidRPr="008343DA">
              <w:t>mysql</w:t>
            </w:r>
            <w:proofErr w:type="spellEnd"/>
            <w:r w:rsidRPr="008343DA">
              <w:t>-server python-</w:t>
            </w:r>
            <w:proofErr w:type="spellStart"/>
            <w:r w:rsidRPr="008343DA">
              <w:t>mysqldb</w:t>
            </w:r>
            <w:proofErr w:type="spellEnd"/>
          </w:p>
        </w:tc>
      </w:tr>
    </w:tbl>
    <w:p w:rsidR="008343DA" w:rsidRDefault="008343DA" w:rsidP="008343DA">
      <w:pPr>
        <w:pStyle w:val="3"/>
      </w:pPr>
      <w:bookmarkStart w:id="10" w:name="_Toc354910962"/>
      <w:r>
        <w:rPr>
          <w:rFonts w:hint="eastAsia"/>
        </w:rPr>
        <w:t>设置</w:t>
      </w:r>
      <w:bookmarkEnd w:id="10"/>
    </w:p>
    <w:p w:rsidR="008343DA" w:rsidRDefault="008343DA" w:rsidP="008343DA">
      <w:pPr>
        <w:pStyle w:val="a5"/>
      </w:pPr>
      <w:r>
        <w:rPr>
          <w:rFonts w:hint="eastAsia"/>
        </w:rPr>
        <w:t>运行远程访问</w:t>
      </w:r>
      <w:proofErr w:type="spellStart"/>
      <w:r>
        <w:rPr>
          <w:rFonts w:hint="eastAsia"/>
        </w:rPr>
        <w:t>mysql</w:t>
      </w:r>
      <w:proofErr w:type="spellEnd"/>
      <w:r w:rsidR="00CE3AC0">
        <w:rPr>
          <w:rFonts w:hint="eastAsia"/>
        </w:rPr>
        <w:t>：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8343DA" w:rsidTr="00CE3AC0">
        <w:tc>
          <w:tcPr>
            <w:tcW w:w="8753" w:type="dxa"/>
          </w:tcPr>
          <w:p w:rsidR="008343DA" w:rsidRDefault="008343DA" w:rsidP="00633DBA">
            <w:pPr>
              <w:pStyle w:val="af6"/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's/127.0.0.1/0.0.0.0/g'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my.cnf</w:t>
            </w:r>
            <w:proofErr w:type="spellEnd"/>
          </w:p>
        </w:tc>
      </w:tr>
    </w:tbl>
    <w:p w:rsidR="008343DA" w:rsidRDefault="008343DA" w:rsidP="008343DA">
      <w:pPr>
        <w:pStyle w:val="a5"/>
      </w:pPr>
    </w:p>
    <w:p w:rsidR="008343DA" w:rsidRDefault="008343DA" w:rsidP="008343DA">
      <w:pPr>
        <w:pStyle w:val="a5"/>
      </w:pPr>
      <w:r>
        <w:rPr>
          <w:rFonts w:hint="eastAsia"/>
        </w:rPr>
        <w:t>重启服务</w:t>
      </w:r>
      <w:r w:rsidR="00CE3AC0">
        <w:rPr>
          <w:rFonts w:hint="eastAsia"/>
        </w:rPr>
        <w:t>：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8343DA" w:rsidTr="00CE3AC0">
        <w:tc>
          <w:tcPr>
            <w:tcW w:w="8753" w:type="dxa"/>
          </w:tcPr>
          <w:p w:rsidR="008343DA" w:rsidRDefault="008343DA" w:rsidP="00633DBA">
            <w:pPr>
              <w:pStyle w:val="af6"/>
            </w:pPr>
            <w:r>
              <w:t xml:space="preserve">service </w:t>
            </w:r>
            <w:proofErr w:type="spellStart"/>
            <w:r>
              <w:t>mysql</w:t>
            </w:r>
            <w:proofErr w:type="spellEnd"/>
            <w:r>
              <w:t xml:space="preserve"> restart</w:t>
            </w:r>
          </w:p>
        </w:tc>
      </w:tr>
    </w:tbl>
    <w:p w:rsidR="00CE3AC0" w:rsidRDefault="00CE3AC0" w:rsidP="00CE3AC0">
      <w:pPr>
        <w:pStyle w:val="3"/>
      </w:pPr>
      <w:bookmarkStart w:id="11" w:name="_Toc354910963"/>
      <w:r>
        <w:rPr>
          <w:rFonts w:hint="eastAsia"/>
        </w:rPr>
        <w:t>创建数据库</w:t>
      </w:r>
      <w:bookmarkEnd w:id="11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CE3AC0" w:rsidTr="00CE3AC0">
        <w:tc>
          <w:tcPr>
            <w:tcW w:w="8753" w:type="dxa"/>
          </w:tcPr>
          <w:p w:rsidR="00CE3AC0" w:rsidRDefault="00633DBA" w:rsidP="00633DBA">
            <w:pPr>
              <w:pStyle w:val="af6"/>
            </w:pPr>
            <w:proofErr w:type="spellStart"/>
            <w:r>
              <w:t>mysql</w:t>
            </w:r>
            <w:proofErr w:type="spellEnd"/>
            <w:r>
              <w:t xml:space="preserve"> -</w:t>
            </w:r>
            <w:proofErr w:type="spellStart"/>
            <w:r>
              <w:t>uroot</w:t>
            </w:r>
            <w:proofErr w:type="spellEnd"/>
            <w:r>
              <w:t xml:space="preserve"> –p</w:t>
            </w:r>
            <w:r>
              <w:rPr>
                <w:rFonts w:hint="eastAsia"/>
              </w:rPr>
              <w:t>123456</w:t>
            </w:r>
          </w:p>
          <w:p w:rsidR="00633DBA" w:rsidRDefault="00633DBA" w:rsidP="00633DBA">
            <w:pPr>
              <w:pStyle w:val="af6"/>
            </w:pPr>
            <w:r>
              <w:t xml:space="preserve">GRANT ALL PRIVILEGES ON </w:t>
            </w:r>
            <w:r>
              <w:rPr>
                <w:rFonts w:hint="eastAsia"/>
              </w:rPr>
              <w:t>*</w:t>
            </w:r>
            <w:r>
              <w:t xml:space="preserve">.* TO </w:t>
            </w:r>
            <w:r>
              <w:rPr>
                <w:rFonts w:hint="eastAsia"/>
              </w:rPr>
              <w:t>root</w:t>
            </w:r>
            <w:r>
              <w:t>@'%' IDENTIFIED BY '</w:t>
            </w:r>
            <w:r>
              <w:rPr>
                <w:rFonts w:hint="eastAsia"/>
              </w:rPr>
              <w:t>123456</w:t>
            </w:r>
            <w:r>
              <w:t>';</w:t>
            </w:r>
          </w:p>
          <w:p w:rsidR="00633DBA" w:rsidRDefault="00633DBA" w:rsidP="00633DBA">
            <w:pPr>
              <w:pStyle w:val="af6"/>
            </w:pPr>
            <w:r>
              <w:t xml:space="preserve">GRANT ALL PRIVILEGES ON </w:t>
            </w:r>
            <w:r>
              <w:rPr>
                <w:rFonts w:hint="eastAsia"/>
              </w:rPr>
              <w:t>*</w:t>
            </w:r>
            <w:r>
              <w:t xml:space="preserve">.* TO </w:t>
            </w:r>
            <w:proofErr w:type="spellStart"/>
            <w:r>
              <w:rPr>
                <w:rFonts w:hint="eastAsia"/>
              </w:rPr>
              <w:t>root</w:t>
            </w:r>
            <w:r>
              <w:t>@</w:t>
            </w:r>
            <w:r>
              <w:rPr>
                <w:rFonts w:hint="eastAsia"/>
              </w:rPr>
              <w:t>localhost</w:t>
            </w:r>
            <w:proofErr w:type="spellEnd"/>
            <w:r>
              <w:t xml:space="preserve"> IDENTIFIED BY '</w:t>
            </w:r>
            <w:r>
              <w:rPr>
                <w:rFonts w:hint="eastAsia"/>
              </w:rPr>
              <w:t>123456</w:t>
            </w:r>
            <w:r>
              <w:t>';</w:t>
            </w:r>
          </w:p>
          <w:p w:rsidR="00CE3AC0" w:rsidRDefault="00CE3AC0" w:rsidP="00633DBA">
            <w:pPr>
              <w:pStyle w:val="af6"/>
            </w:pPr>
            <w:r>
              <w:t>CREATE DATABASE nova;</w:t>
            </w:r>
          </w:p>
          <w:p w:rsidR="00CE3AC0" w:rsidRDefault="00CE3AC0" w:rsidP="00633DBA">
            <w:pPr>
              <w:pStyle w:val="af6"/>
            </w:pPr>
            <w:r>
              <w:t xml:space="preserve">GRANT ALL PRIVILEGES ON </w:t>
            </w:r>
            <w:r w:rsidR="00633DBA">
              <w:t>nova.* TO nova</w:t>
            </w:r>
            <w:r>
              <w:t>@'%' IDENTIFIED BY '</w:t>
            </w:r>
            <w:r w:rsidR="00633DBA">
              <w:rPr>
                <w:rFonts w:hint="eastAsia"/>
              </w:rPr>
              <w:t>123456</w:t>
            </w:r>
            <w:r>
              <w:t>'</w:t>
            </w:r>
            <w:r w:rsidR="00633DBA">
              <w:rPr>
                <w:rFonts w:hint="eastAsia"/>
              </w:rPr>
              <w:t xml:space="preserve"> WITH GRANT OPTION</w:t>
            </w:r>
            <w:r>
              <w:t>;</w:t>
            </w:r>
          </w:p>
          <w:p w:rsidR="00633DBA" w:rsidRDefault="00633DBA" w:rsidP="00633DBA">
            <w:pPr>
              <w:pStyle w:val="af6"/>
            </w:pPr>
            <w:r>
              <w:t xml:space="preserve">GRANT ALL PRIVILEGES ON nova.* TO </w:t>
            </w:r>
            <w:proofErr w:type="spellStart"/>
            <w:r>
              <w:t>nova@</w:t>
            </w:r>
            <w:r>
              <w:rPr>
                <w:rFonts w:hint="eastAsia"/>
              </w:rPr>
              <w:t>localhost</w:t>
            </w:r>
            <w:proofErr w:type="spellEnd"/>
            <w:r>
              <w:t xml:space="preserve"> IDENTIFIED BY '</w:t>
            </w:r>
            <w:r>
              <w:rPr>
                <w:rFonts w:hint="eastAsia"/>
              </w:rPr>
              <w:t>123456</w:t>
            </w:r>
            <w:r>
              <w:t>'</w:t>
            </w:r>
            <w:r>
              <w:rPr>
                <w:rFonts w:hint="eastAsia"/>
              </w:rPr>
              <w:t xml:space="preserve"> WITH GRANT OPTION</w:t>
            </w:r>
            <w:r>
              <w:t>;</w:t>
            </w:r>
          </w:p>
          <w:p w:rsidR="00CE3AC0" w:rsidRDefault="00CE3AC0" w:rsidP="00633DBA">
            <w:pPr>
              <w:pStyle w:val="af6"/>
            </w:pPr>
            <w:r>
              <w:t>CREATE DATABASE glance;</w:t>
            </w:r>
          </w:p>
          <w:p w:rsidR="00CE3AC0" w:rsidRDefault="00CE3AC0" w:rsidP="00633DBA">
            <w:pPr>
              <w:pStyle w:val="af6"/>
            </w:pPr>
            <w:r>
              <w:t>GRANT</w:t>
            </w:r>
            <w:r w:rsidR="00633DBA">
              <w:t xml:space="preserve"> ALL PRIVILEGES ON glance.* TO </w:t>
            </w:r>
            <w:r>
              <w:t>glance@'%' IDENTIFIED BY '</w:t>
            </w:r>
            <w:r w:rsidR="00633DBA">
              <w:rPr>
                <w:rFonts w:hint="eastAsia"/>
              </w:rPr>
              <w:t>123456</w:t>
            </w:r>
            <w:r>
              <w:t>'</w:t>
            </w:r>
            <w:r w:rsidR="00633DBA">
              <w:rPr>
                <w:rFonts w:hint="eastAsia"/>
              </w:rPr>
              <w:t xml:space="preserve"> WITH GRANT OPTION</w:t>
            </w:r>
            <w:r>
              <w:t>;</w:t>
            </w:r>
          </w:p>
          <w:p w:rsidR="00633DBA" w:rsidRDefault="00633DBA" w:rsidP="00633DBA">
            <w:pPr>
              <w:pStyle w:val="af6"/>
            </w:pPr>
            <w:r>
              <w:t xml:space="preserve">GRANT ALL PRIVILEGES ON glance.* TO </w:t>
            </w:r>
            <w:proofErr w:type="spellStart"/>
            <w:r>
              <w:t>glance@</w:t>
            </w:r>
            <w:r>
              <w:rPr>
                <w:rFonts w:hint="eastAsia"/>
              </w:rPr>
              <w:t>localhost</w:t>
            </w:r>
            <w:proofErr w:type="spellEnd"/>
            <w:r>
              <w:t xml:space="preserve"> IDENTIFIED BY '</w:t>
            </w:r>
            <w:r>
              <w:rPr>
                <w:rFonts w:hint="eastAsia"/>
              </w:rPr>
              <w:t>123456</w:t>
            </w:r>
            <w:r>
              <w:t>'</w:t>
            </w:r>
            <w:r>
              <w:rPr>
                <w:rFonts w:hint="eastAsia"/>
              </w:rPr>
              <w:t xml:space="preserve"> WITH GRANT OPTION</w:t>
            </w:r>
            <w:r>
              <w:t>;</w:t>
            </w:r>
          </w:p>
          <w:p w:rsidR="00CE3AC0" w:rsidRDefault="00CE3AC0" w:rsidP="00633DBA">
            <w:pPr>
              <w:pStyle w:val="af6"/>
            </w:pPr>
            <w:r>
              <w:t>CREATE DATABASE keystone;</w:t>
            </w:r>
          </w:p>
          <w:p w:rsidR="00CE3AC0" w:rsidRDefault="00CE3AC0" w:rsidP="00633DBA">
            <w:pPr>
              <w:pStyle w:val="af6"/>
            </w:pPr>
            <w:r>
              <w:t>GRANT A</w:t>
            </w:r>
            <w:r w:rsidR="00633DBA">
              <w:t>LL PRIVILEGES ON keystone.* TO keystone</w:t>
            </w:r>
            <w:r>
              <w:t>@'%'</w:t>
            </w:r>
            <w:r w:rsidR="00633DBA">
              <w:rPr>
                <w:rFonts w:hint="eastAsia"/>
              </w:rPr>
              <w:t xml:space="preserve"> </w:t>
            </w:r>
            <w:r>
              <w:t>IDENTIFIED BY '</w:t>
            </w:r>
            <w:r w:rsidR="00633DBA">
              <w:rPr>
                <w:rFonts w:hint="eastAsia"/>
              </w:rPr>
              <w:t>123456</w:t>
            </w:r>
            <w:r>
              <w:t>'</w:t>
            </w:r>
            <w:r w:rsidR="00633DBA">
              <w:rPr>
                <w:rFonts w:hint="eastAsia"/>
              </w:rPr>
              <w:t xml:space="preserve"> WITH GRANT OPTION</w:t>
            </w:r>
            <w:r>
              <w:t>;</w:t>
            </w:r>
          </w:p>
          <w:p w:rsidR="00633DBA" w:rsidRDefault="00633DBA" w:rsidP="00633DBA">
            <w:pPr>
              <w:pStyle w:val="af6"/>
            </w:pPr>
            <w:r>
              <w:t xml:space="preserve">GRANT ALL PRIVILEGES ON keystone.* TO </w:t>
            </w:r>
            <w:proofErr w:type="spellStart"/>
            <w:r>
              <w:t>keystone@</w:t>
            </w:r>
            <w:r>
              <w:rPr>
                <w:rFonts w:hint="eastAsia"/>
              </w:rPr>
              <w:t>localhost</w:t>
            </w:r>
            <w:proofErr w:type="spellEnd"/>
            <w:r>
              <w:t xml:space="preserve"> IDENTIFIED BY '</w:t>
            </w:r>
            <w:r>
              <w:rPr>
                <w:rFonts w:hint="eastAsia"/>
              </w:rPr>
              <w:t>123456</w:t>
            </w:r>
            <w:r>
              <w:t>'</w:t>
            </w:r>
            <w:r>
              <w:rPr>
                <w:rFonts w:hint="eastAsia"/>
              </w:rPr>
              <w:t xml:space="preserve"> WITH GRANT OPTION</w:t>
            </w:r>
            <w:r>
              <w:t>;</w:t>
            </w:r>
          </w:p>
          <w:p w:rsidR="00CE3AC0" w:rsidRDefault="00CE3AC0" w:rsidP="00633DBA">
            <w:pPr>
              <w:pStyle w:val="af6"/>
            </w:pPr>
            <w:r>
              <w:t>CREATE DATABASE cinder;</w:t>
            </w:r>
          </w:p>
          <w:p w:rsidR="00CE3AC0" w:rsidRDefault="00CE3AC0" w:rsidP="00633DBA">
            <w:pPr>
              <w:pStyle w:val="af6"/>
            </w:pPr>
            <w:r>
              <w:t>GRANT</w:t>
            </w:r>
            <w:r w:rsidR="00633DBA">
              <w:t xml:space="preserve"> ALL PRIVILEGES ON cinder.* TO cinder</w:t>
            </w:r>
            <w:r>
              <w:t>@'%'</w:t>
            </w:r>
            <w:r w:rsidR="00633DBA">
              <w:rPr>
                <w:rFonts w:hint="eastAsia"/>
              </w:rPr>
              <w:t xml:space="preserve"> </w:t>
            </w:r>
            <w:r>
              <w:t>IDENTIFIED BY '</w:t>
            </w:r>
            <w:r w:rsidR="00633DBA">
              <w:rPr>
                <w:rFonts w:hint="eastAsia"/>
              </w:rPr>
              <w:t>123456</w:t>
            </w:r>
            <w:r>
              <w:t>'</w:t>
            </w:r>
            <w:r w:rsidR="00633DBA">
              <w:rPr>
                <w:rFonts w:hint="eastAsia"/>
              </w:rPr>
              <w:t xml:space="preserve"> WITH GRANT OPTION</w:t>
            </w:r>
            <w:r>
              <w:t>;</w:t>
            </w:r>
          </w:p>
          <w:p w:rsidR="00633DBA" w:rsidRDefault="00633DBA" w:rsidP="00633DBA">
            <w:pPr>
              <w:pStyle w:val="af6"/>
            </w:pPr>
            <w:r>
              <w:t xml:space="preserve">GRANT ALL PRIVILEGES ON cinder.* TO </w:t>
            </w:r>
            <w:proofErr w:type="spellStart"/>
            <w:r>
              <w:t>cinder@</w:t>
            </w:r>
            <w:r>
              <w:rPr>
                <w:rFonts w:hint="eastAsia"/>
              </w:rPr>
              <w:t>localhost</w:t>
            </w:r>
            <w:proofErr w:type="spellEnd"/>
            <w:r>
              <w:t xml:space="preserve"> IDENTIFIED BY '</w:t>
            </w:r>
            <w:r>
              <w:rPr>
                <w:rFonts w:hint="eastAsia"/>
              </w:rPr>
              <w:t>123456</w:t>
            </w:r>
            <w:r>
              <w:t>'</w:t>
            </w:r>
            <w:r>
              <w:rPr>
                <w:rFonts w:hint="eastAsia"/>
              </w:rPr>
              <w:t xml:space="preserve"> WITH GRANT OPTION</w:t>
            </w:r>
            <w:r>
              <w:t>;</w:t>
            </w:r>
          </w:p>
          <w:p w:rsidR="00CE3AC0" w:rsidRDefault="00CE3AC0" w:rsidP="00633DBA">
            <w:pPr>
              <w:pStyle w:val="af6"/>
            </w:pPr>
            <w:r>
              <w:t>CREATE DATABASE quantum;</w:t>
            </w:r>
          </w:p>
          <w:p w:rsidR="00CE3AC0" w:rsidRDefault="00CE3AC0" w:rsidP="00633DBA">
            <w:pPr>
              <w:pStyle w:val="af6"/>
            </w:pPr>
            <w:r>
              <w:t xml:space="preserve">GRANT </w:t>
            </w:r>
            <w:r w:rsidR="00633DBA">
              <w:t>ALL PRIVILEGES ON quantum.* TO quantu</w:t>
            </w:r>
            <w:r w:rsidR="00633DBA">
              <w:rPr>
                <w:rFonts w:hint="eastAsia"/>
              </w:rPr>
              <w:t>m</w:t>
            </w:r>
            <w:r>
              <w:t>@'%'</w:t>
            </w:r>
            <w:r w:rsidR="00633DBA">
              <w:rPr>
                <w:rFonts w:hint="eastAsia"/>
              </w:rPr>
              <w:t xml:space="preserve"> </w:t>
            </w:r>
            <w:r>
              <w:t>IDENTIFIED BY '</w:t>
            </w:r>
            <w:r w:rsidR="00633DBA">
              <w:rPr>
                <w:rFonts w:hint="eastAsia"/>
              </w:rPr>
              <w:t>123456</w:t>
            </w:r>
            <w:r>
              <w:t>'</w:t>
            </w:r>
            <w:r w:rsidR="00633DBA">
              <w:rPr>
                <w:rFonts w:hint="eastAsia"/>
              </w:rPr>
              <w:t xml:space="preserve"> WITH GRANT OPTION</w:t>
            </w:r>
            <w:r>
              <w:t>;</w:t>
            </w:r>
          </w:p>
          <w:p w:rsidR="00633DBA" w:rsidRDefault="00633DBA" w:rsidP="00633DBA">
            <w:pPr>
              <w:pStyle w:val="af6"/>
            </w:pPr>
            <w:r>
              <w:t xml:space="preserve">GRANT ALL PRIVILEGES ON quantum.* TO </w:t>
            </w:r>
            <w:proofErr w:type="spellStart"/>
            <w:r>
              <w:t>quantu</w:t>
            </w:r>
            <w:r>
              <w:rPr>
                <w:rFonts w:hint="eastAsia"/>
              </w:rPr>
              <w:t>m</w:t>
            </w:r>
            <w:r>
              <w:t>@</w:t>
            </w:r>
            <w:r>
              <w:rPr>
                <w:rFonts w:hint="eastAsia"/>
              </w:rPr>
              <w:t>localhost</w:t>
            </w:r>
            <w:proofErr w:type="spellEnd"/>
            <w:r>
              <w:t xml:space="preserve"> IDENTIFIED BY '</w:t>
            </w:r>
            <w:r>
              <w:rPr>
                <w:rFonts w:hint="eastAsia"/>
              </w:rPr>
              <w:t>123456</w:t>
            </w:r>
            <w:r>
              <w:t>'</w:t>
            </w:r>
            <w:r>
              <w:rPr>
                <w:rFonts w:hint="eastAsia"/>
              </w:rPr>
              <w:t xml:space="preserve"> WITH GRANT OPTION</w:t>
            </w:r>
            <w:r>
              <w:t>;</w:t>
            </w:r>
          </w:p>
          <w:p w:rsidR="00CE3AC0" w:rsidRDefault="00CE3AC0" w:rsidP="00633DBA">
            <w:pPr>
              <w:pStyle w:val="af6"/>
            </w:pPr>
            <w:r>
              <w:t>FLUSH PRIVILEGES;</w:t>
            </w:r>
          </w:p>
          <w:p w:rsidR="00CE3AC0" w:rsidRDefault="00633DBA" w:rsidP="00633DBA">
            <w:pPr>
              <w:pStyle w:val="af6"/>
            </w:pPr>
            <w:r>
              <w:rPr>
                <w:rFonts w:hint="eastAsia"/>
              </w:rPr>
              <w:t>QUIT</w:t>
            </w:r>
          </w:p>
        </w:tc>
      </w:tr>
    </w:tbl>
    <w:p w:rsidR="00CE3AC0" w:rsidRPr="00CE3AC0" w:rsidRDefault="00CE3AC0" w:rsidP="00CE3AC0"/>
    <w:p w:rsidR="00E22172" w:rsidRDefault="00E22172" w:rsidP="00D70A77">
      <w:pPr>
        <w:pStyle w:val="2"/>
      </w:pPr>
      <w:bookmarkStart w:id="12" w:name="_Toc354910964"/>
      <w:proofErr w:type="spellStart"/>
      <w:r>
        <w:lastRenderedPageBreak/>
        <w:t>RabbitMQ</w:t>
      </w:r>
      <w:bookmarkEnd w:id="12"/>
      <w:proofErr w:type="spellEnd"/>
    </w:p>
    <w:p w:rsidR="00E22172" w:rsidRDefault="00E22172" w:rsidP="00E22172">
      <w:pPr>
        <w:pStyle w:val="3"/>
      </w:pPr>
      <w:bookmarkStart w:id="13" w:name="_Toc354910965"/>
      <w:r>
        <w:rPr>
          <w:rFonts w:hint="eastAsia"/>
        </w:rPr>
        <w:t>安装</w:t>
      </w:r>
      <w:bookmarkEnd w:id="13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E22172" w:rsidTr="00E22172">
        <w:tc>
          <w:tcPr>
            <w:tcW w:w="8753" w:type="dxa"/>
          </w:tcPr>
          <w:p w:rsidR="00E22172" w:rsidRDefault="00E22172" w:rsidP="00633DBA">
            <w:pPr>
              <w:pStyle w:val="af6"/>
            </w:pPr>
            <w:r>
              <w:rPr>
                <w:rFonts w:hint="eastAsia"/>
              </w:rPr>
              <w:t xml:space="preserve">apt-get -y install </w:t>
            </w:r>
            <w:proofErr w:type="spellStart"/>
            <w:r>
              <w:rPr>
                <w:rFonts w:hint="eastAsia"/>
              </w:rPr>
              <w:t>rabbitmq</w:t>
            </w:r>
            <w:proofErr w:type="spellEnd"/>
            <w:r>
              <w:rPr>
                <w:rFonts w:hint="eastAsia"/>
              </w:rPr>
              <w:t>-server</w:t>
            </w:r>
          </w:p>
        </w:tc>
      </w:tr>
    </w:tbl>
    <w:p w:rsidR="00E22172" w:rsidRDefault="00E22172" w:rsidP="00E22172">
      <w:pPr>
        <w:pStyle w:val="a5"/>
      </w:pPr>
    </w:p>
    <w:p w:rsidR="00E22172" w:rsidRDefault="00E22172" w:rsidP="00E22172">
      <w:pPr>
        <w:pStyle w:val="3"/>
      </w:pPr>
      <w:bookmarkStart w:id="14" w:name="_Toc354910966"/>
      <w:r>
        <w:rPr>
          <w:rFonts w:hint="eastAsia"/>
        </w:rPr>
        <w:t>设置</w:t>
      </w:r>
      <w:bookmarkEnd w:id="14"/>
    </w:p>
    <w:p w:rsidR="00E22172" w:rsidRPr="00FF081F" w:rsidRDefault="00E22172" w:rsidP="00FF081F">
      <w:pPr>
        <w:pStyle w:val="a5"/>
      </w:pPr>
      <w:r w:rsidRPr="00FF081F">
        <w:rPr>
          <w:rFonts w:hint="eastAsia"/>
        </w:rPr>
        <w:t>修改默认密码</w:t>
      </w:r>
    </w:p>
    <w:p w:rsidR="00E22172" w:rsidRPr="00FF081F" w:rsidRDefault="00E22172" w:rsidP="00FF081F">
      <w:pPr>
        <w:pStyle w:val="a5"/>
      </w:pPr>
      <w:r w:rsidRPr="00FF081F">
        <w:rPr>
          <w:rFonts w:hint="eastAsia"/>
        </w:rPr>
        <w:t>我们把默认密码</w:t>
      </w:r>
      <w:r w:rsidRPr="00FF081F">
        <w:rPr>
          <w:rFonts w:hint="eastAsia"/>
        </w:rPr>
        <w:t xml:space="preserve"> guest</w:t>
      </w:r>
      <w:r w:rsidRPr="00FF081F">
        <w:rPr>
          <w:rFonts w:hint="eastAsia"/>
        </w:rPr>
        <w:t>，改成</w:t>
      </w:r>
      <w:r w:rsidRPr="00FF081F">
        <w:rPr>
          <w:rFonts w:hint="eastAsia"/>
        </w:rPr>
        <w:t>password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FF081F" w:rsidTr="00FF081F">
        <w:tc>
          <w:tcPr>
            <w:tcW w:w="8753" w:type="dxa"/>
          </w:tcPr>
          <w:p w:rsidR="00FF081F" w:rsidRDefault="00FF081F" w:rsidP="00633DBA">
            <w:pPr>
              <w:pStyle w:val="af6"/>
            </w:pPr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change_password</w:t>
            </w:r>
            <w:proofErr w:type="spellEnd"/>
            <w:r>
              <w:t xml:space="preserve"> guest $RABBIT_PASSWORD</w:t>
            </w:r>
          </w:p>
        </w:tc>
      </w:tr>
    </w:tbl>
    <w:p w:rsidR="00E22172" w:rsidRDefault="00FF081F" w:rsidP="00D70A77">
      <w:pPr>
        <w:pStyle w:val="2"/>
      </w:pPr>
      <w:bookmarkStart w:id="15" w:name="_Toc354910967"/>
      <w:r>
        <w:t>Keystone</w:t>
      </w:r>
      <w:bookmarkEnd w:id="15"/>
    </w:p>
    <w:p w:rsidR="00E22172" w:rsidRPr="00FF081F" w:rsidRDefault="00E22172" w:rsidP="00FF081F">
      <w:pPr>
        <w:pStyle w:val="3"/>
      </w:pPr>
      <w:bookmarkStart w:id="16" w:name="_Toc354910968"/>
      <w:r w:rsidRPr="00FF081F">
        <w:rPr>
          <w:rFonts w:hint="eastAsia"/>
        </w:rPr>
        <w:t>安装</w:t>
      </w:r>
      <w:bookmarkEnd w:id="16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FF081F" w:rsidTr="00FF081F">
        <w:tc>
          <w:tcPr>
            <w:tcW w:w="8753" w:type="dxa"/>
          </w:tcPr>
          <w:p w:rsidR="00FF081F" w:rsidRDefault="00FF081F" w:rsidP="00633DBA">
            <w:pPr>
              <w:pStyle w:val="af6"/>
            </w:pPr>
            <w:r>
              <w:rPr>
                <w:rFonts w:hint="eastAsia"/>
              </w:rPr>
              <w:t>apt-get -y install keystone python-keystone python-</w:t>
            </w:r>
            <w:proofErr w:type="spellStart"/>
            <w:r>
              <w:rPr>
                <w:rFonts w:hint="eastAsia"/>
              </w:rPr>
              <w:t>keystoneclient</w:t>
            </w:r>
            <w:proofErr w:type="spellEnd"/>
          </w:p>
        </w:tc>
      </w:tr>
    </w:tbl>
    <w:p w:rsidR="00E22172" w:rsidRDefault="00E22172" w:rsidP="00FF081F">
      <w:pPr>
        <w:pStyle w:val="3"/>
      </w:pPr>
      <w:bookmarkStart w:id="17" w:name="_Toc354910969"/>
      <w:r>
        <w:rPr>
          <w:rFonts w:hint="eastAsia"/>
        </w:rPr>
        <w:t>配置</w:t>
      </w:r>
      <w:bookmarkEnd w:id="17"/>
    </w:p>
    <w:p w:rsidR="00E22172" w:rsidRPr="00FF081F" w:rsidRDefault="00E22172" w:rsidP="00FF081F">
      <w:pPr>
        <w:pStyle w:val="a5"/>
      </w:pPr>
      <w:r w:rsidRPr="00FF081F">
        <w:rPr>
          <w:rFonts w:hint="eastAsia"/>
        </w:rPr>
        <w:t>编辑</w:t>
      </w:r>
      <w:r w:rsidRPr="00FF081F">
        <w:rPr>
          <w:rFonts w:hint="eastAsia"/>
        </w:rPr>
        <w:t xml:space="preserve"> /</w:t>
      </w:r>
      <w:proofErr w:type="spellStart"/>
      <w:r w:rsidRPr="00FF081F">
        <w:rPr>
          <w:rFonts w:hint="eastAsia"/>
        </w:rPr>
        <w:t>etc</w:t>
      </w:r>
      <w:proofErr w:type="spellEnd"/>
      <w:r w:rsidRPr="00FF081F">
        <w:rPr>
          <w:rFonts w:hint="eastAsia"/>
        </w:rPr>
        <w:t>/keystone/</w:t>
      </w:r>
      <w:proofErr w:type="spellStart"/>
      <w:r w:rsidRPr="00FF081F">
        <w:rPr>
          <w:rFonts w:hint="eastAsia"/>
        </w:rPr>
        <w:t>keystone.</w:t>
      </w:r>
      <w:proofErr w:type="gramStart"/>
      <w:r w:rsidRPr="00FF081F">
        <w:rPr>
          <w:rFonts w:hint="eastAsia"/>
        </w:rPr>
        <w:t>conf</w:t>
      </w:r>
      <w:proofErr w:type="spellEnd"/>
      <w:proofErr w:type="gramEnd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5D6B8F" w:rsidTr="00633DBA">
        <w:tc>
          <w:tcPr>
            <w:tcW w:w="8753" w:type="dxa"/>
          </w:tcPr>
          <w:p w:rsidR="005D6B8F" w:rsidRDefault="005D6B8F" w:rsidP="00633DBA">
            <w:pPr>
              <w:pStyle w:val="af6"/>
            </w:pPr>
            <w:r>
              <w:t>[DEFAULT]</w:t>
            </w:r>
          </w:p>
          <w:p w:rsidR="005D6B8F" w:rsidRDefault="005D6B8F" w:rsidP="00633DBA">
            <w:pPr>
              <w:pStyle w:val="af6"/>
            </w:pPr>
            <w:proofErr w:type="spellStart"/>
            <w:r>
              <w:t>admin_token</w:t>
            </w:r>
            <w:proofErr w:type="spellEnd"/>
            <w:r>
              <w:t xml:space="preserve"> = d111cf2d97251a9e0422</w:t>
            </w:r>
          </w:p>
          <w:p w:rsidR="005D6B8F" w:rsidRDefault="005D6B8F" w:rsidP="00633DBA">
            <w:pPr>
              <w:pStyle w:val="af6"/>
            </w:pPr>
            <w:proofErr w:type="spellStart"/>
            <w:r>
              <w:t>bind_host</w:t>
            </w:r>
            <w:proofErr w:type="spellEnd"/>
            <w:r>
              <w:t xml:space="preserve"> = 0.0.0.0</w:t>
            </w:r>
          </w:p>
          <w:p w:rsidR="005D6B8F" w:rsidRDefault="005D6B8F" w:rsidP="00633DBA">
            <w:pPr>
              <w:pStyle w:val="af6"/>
            </w:pPr>
            <w:proofErr w:type="spellStart"/>
            <w:r>
              <w:t>public_port</w:t>
            </w:r>
            <w:proofErr w:type="spellEnd"/>
            <w:r>
              <w:t xml:space="preserve"> = 5000</w:t>
            </w:r>
          </w:p>
          <w:p w:rsidR="005D6B8F" w:rsidRDefault="005D6B8F" w:rsidP="00633DBA">
            <w:pPr>
              <w:pStyle w:val="af6"/>
            </w:pPr>
            <w:proofErr w:type="spellStart"/>
            <w:r>
              <w:t>admin_port</w:t>
            </w:r>
            <w:proofErr w:type="spellEnd"/>
            <w:r>
              <w:t xml:space="preserve"> = 35357</w:t>
            </w:r>
          </w:p>
          <w:p w:rsidR="005D6B8F" w:rsidRDefault="005D6B8F" w:rsidP="00633DBA">
            <w:pPr>
              <w:pStyle w:val="af6"/>
            </w:pPr>
            <w:proofErr w:type="spellStart"/>
            <w:r>
              <w:t>compute_port</w:t>
            </w:r>
            <w:proofErr w:type="spellEnd"/>
            <w:r>
              <w:t xml:space="preserve"> = 8774</w:t>
            </w:r>
          </w:p>
          <w:p w:rsidR="005D6B8F" w:rsidRDefault="005D6B8F" w:rsidP="00633DBA">
            <w:pPr>
              <w:pStyle w:val="af6"/>
            </w:pPr>
            <w:r>
              <w:t>verbose = True</w:t>
            </w:r>
          </w:p>
          <w:p w:rsidR="005D6B8F" w:rsidRDefault="005D6B8F" w:rsidP="00633DBA">
            <w:pPr>
              <w:pStyle w:val="af6"/>
            </w:pPr>
            <w:r>
              <w:t>debug = True</w:t>
            </w:r>
          </w:p>
          <w:p w:rsidR="005D6B8F" w:rsidRDefault="005D6B8F" w:rsidP="00633DBA">
            <w:pPr>
              <w:pStyle w:val="af6"/>
            </w:pPr>
            <w:proofErr w:type="spellStart"/>
            <w:r>
              <w:t>log_file</w:t>
            </w:r>
            <w:proofErr w:type="spellEnd"/>
            <w:r>
              <w:t xml:space="preserve"> = keystone.log</w:t>
            </w:r>
          </w:p>
          <w:p w:rsidR="005D6B8F" w:rsidRDefault="005D6B8F" w:rsidP="00633DBA">
            <w:pPr>
              <w:pStyle w:val="af6"/>
            </w:pPr>
            <w:proofErr w:type="spellStart"/>
            <w:r>
              <w:t>log_dir</w:t>
            </w:r>
            <w:proofErr w:type="spellEnd"/>
            <w:r>
              <w:t xml:space="preserve"> = /</w:t>
            </w:r>
            <w:proofErr w:type="spellStart"/>
            <w:r>
              <w:t>var</w:t>
            </w:r>
            <w:proofErr w:type="spellEnd"/>
            <w:r>
              <w:t>/log/keystone</w:t>
            </w:r>
          </w:p>
          <w:p w:rsidR="005D6B8F" w:rsidRDefault="005D6B8F" w:rsidP="00633DBA">
            <w:pPr>
              <w:pStyle w:val="af6"/>
            </w:pPr>
            <w:proofErr w:type="spellStart"/>
            <w:r>
              <w:t>log_config</w:t>
            </w:r>
            <w:proofErr w:type="spellEnd"/>
            <w:r>
              <w:t xml:space="preserve"> = /</w:t>
            </w:r>
            <w:proofErr w:type="spellStart"/>
            <w:r>
              <w:t>etc</w:t>
            </w:r>
            <w:proofErr w:type="spellEnd"/>
            <w:r>
              <w:t>/keystone/</w:t>
            </w:r>
            <w:proofErr w:type="spellStart"/>
            <w:r>
              <w:t>logging.conf</w:t>
            </w:r>
            <w:proofErr w:type="spellEnd"/>
          </w:p>
          <w:p w:rsidR="005D6B8F" w:rsidRDefault="005D6B8F" w:rsidP="00633DBA">
            <w:pPr>
              <w:pStyle w:val="af6"/>
            </w:pPr>
            <w:r>
              <w:t>[</w:t>
            </w:r>
            <w:proofErr w:type="spellStart"/>
            <w:r>
              <w:t>sql</w:t>
            </w:r>
            <w:proofErr w:type="spellEnd"/>
            <w:r>
              <w:t>]</w:t>
            </w:r>
          </w:p>
          <w:p w:rsidR="005D6B8F" w:rsidRDefault="005D6B8F" w:rsidP="00633DBA">
            <w:pPr>
              <w:pStyle w:val="af6"/>
            </w:pPr>
            <w:r>
              <w:t>connection = mysql://keystone:password@10.</w:t>
            </w:r>
            <w:r w:rsidR="007551A5">
              <w:rPr>
                <w:rFonts w:hint="eastAsia"/>
              </w:rPr>
              <w:t>0</w:t>
            </w:r>
            <w:r>
              <w:t>.</w:t>
            </w:r>
            <w:r w:rsidR="007551A5">
              <w:rPr>
                <w:rFonts w:hint="eastAsia"/>
              </w:rPr>
              <w:t>0</w:t>
            </w:r>
            <w:r>
              <w:t>.58:3306/keystone</w:t>
            </w:r>
          </w:p>
          <w:p w:rsidR="005D6B8F" w:rsidRDefault="005D6B8F" w:rsidP="00633DBA">
            <w:pPr>
              <w:pStyle w:val="af6"/>
            </w:pPr>
            <w:proofErr w:type="spellStart"/>
            <w:r>
              <w:t>idle_timeout</w:t>
            </w:r>
            <w:proofErr w:type="spellEnd"/>
            <w:r>
              <w:t xml:space="preserve"> = 200</w:t>
            </w:r>
          </w:p>
        </w:tc>
      </w:tr>
    </w:tbl>
    <w:p w:rsidR="008343DA" w:rsidRDefault="008343DA" w:rsidP="00CE3AC0">
      <w:pPr>
        <w:pStyle w:val="a5"/>
      </w:pPr>
    </w:p>
    <w:p w:rsidR="005D6B8F" w:rsidRDefault="005D6B8F" w:rsidP="005D6B8F">
      <w:pPr>
        <w:pStyle w:val="a5"/>
      </w:pPr>
      <w:r>
        <w:rPr>
          <w:rFonts w:hint="eastAsia"/>
        </w:rPr>
        <w:t>或者直接运行下面脚本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5D6B8F" w:rsidTr="00D508E1">
        <w:tc>
          <w:tcPr>
            <w:tcW w:w="8753" w:type="dxa"/>
          </w:tcPr>
          <w:p w:rsidR="005D6B8F" w:rsidRDefault="005D6B8F" w:rsidP="00633DBA">
            <w:pPr>
              <w:pStyle w:val="af6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-e " s/# </w:t>
            </w:r>
            <w:proofErr w:type="spellStart"/>
            <w:r>
              <w:t>admin_token</w:t>
            </w:r>
            <w:proofErr w:type="spellEnd"/>
            <w:r>
              <w:t xml:space="preserve"> = ADMIN/</w:t>
            </w:r>
            <w:proofErr w:type="spellStart"/>
            <w:r>
              <w:t>admin_token</w:t>
            </w:r>
            <w:proofErr w:type="spellEnd"/>
            <w:r>
              <w:t xml:space="preserve"> = $SERVICE_TOKEN/g; s/# </w:t>
            </w:r>
            <w:proofErr w:type="spellStart"/>
            <w:r>
              <w:t>bind_host</w:t>
            </w:r>
            <w:proofErr w:type="spellEnd"/>
            <w:r>
              <w:t xml:space="preserve"> = 0.0.0.0/</w:t>
            </w:r>
            <w:proofErr w:type="spellStart"/>
            <w:r>
              <w:t>bind_host</w:t>
            </w:r>
            <w:proofErr w:type="spellEnd"/>
            <w:r>
              <w:t xml:space="preserve"> </w:t>
            </w:r>
            <w:r>
              <w:lastRenderedPageBreak/>
              <w:t xml:space="preserve">= 0.0.0.0/g; s/# </w:t>
            </w:r>
            <w:proofErr w:type="spellStart"/>
            <w:r>
              <w:t>public_port</w:t>
            </w:r>
            <w:proofErr w:type="spellEnd"/>
            <w:r>
              <w:t xml:space="preserve"> = 5000/</w:t>
            </w:r>
            <w:proofErr w:type="spellStart"/>
            <w:r>
              <w:t>public_port</w:t>
            </w:r>
            <w:proofErr w:type="spellEnd"/>
            <w:r>
              <w:t xml:space="preserve"> = 5000/g; s/# </w:t>
            </w:r>
            <w:proofErr w:type="spellStart"/>
            <w:r>
              <w:t>admin_port</w:t>
            </w:r>
            <w:proofErr w:type="spellEnd"/>
            <w:r>
              <w:t xml:space="preserve"> = 35357/</w:t>
            </w:r>
            <w:proofErr w:type="spellStart"/>
            <w:r>
              <w:t>admin_port</w:t>
            </w:r>
            <w:proofErr w:type="spellEnd"/>
            <w:r>
              <w:t xml:space="preserve"> = 35357/g; s/# </w:t>
            </w:r>
            <w:proofErr w:type="spellStart"/>
            <w:r>
              <w:t>compute_port</w:t>
            </w:r>
            <w:proofErr w:type="spellEnd"/>
            <w:r>
              <w:t xml:space="preserve"> = 8774/</w:t>
            </w:r>
            <w:proofErr w:type="spellStart"/>
            <w:r>
              <w:t>compute_port</w:t>
            </w:r>
            <w:proofErr w:type="spellEnd"/>
            <w:r>
              <w:t xml:space="preserve"> = 8774/g; s/# </w:t>
            </w:r>
            <w:r>
              <w:rPr>
                <w:rFonts w:hint="eastAsia"/>
              </w:rPr>
              <w:t xml:space="preserve">verbose = True/verbose = True/g; s/# </w:t>
            </w:r>
            <w:proofErr w:type="spellStart"/>
            <w:r>
              <w:rPr>
                <w:rFonts w:hint="eastAsia"/>
              </w:rPr>
              <w:t>idle_timeout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idle_timeout</w:t>
            </w:r>
            <w:proofErr w:type="spellEnd"/>
            <w:r>
              <w:rPr>
                <w:rFonts w:hint="eastAsia"/>
              </w:rPr>
              <w:t>/g"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/keystone/</w:t>
            </w:r>
            <w:proofErr w:type="spellStart"/>
            <w:r>
              <w:rPr>
                <w:rFonts w:hint="eastAsia"/>
              </w:rPr>
              <w:t>keystone.conf</w:t>
            </w:r>
            <w:proofErr w:type="spellEnd"/>
          </w:p>
        </w:tc>
      </w:tr>
    </w:tbl>
    <w:p w:rsidR="005D6B8F" w:rsidRDefault="005D6B8F" w:rsidP="005D6B8F">
      <w:pPr>
        <w:pStyle w:val="a5"/>
      </w:pPr>
    </w:p>
    <w:p w:rsidR="005D6B8F" w:rsidRDefault="005D6B8F" w:rsidP="005D6B8F">
      <w:pPr>
        <w:pStyle w:val="a5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5D6B8F" w:rsidTr="00D508E1">
        <w:tc>
          <w:tcPr>
            <w:tcW w:w="8753" w:type="dxa"/>
          </w:tcPr>
          <w:p w:rsidR="005D6B8F" w:rsidRDefault="005D6B8F" w:rsidP="00633DBA">
            <w:pPr>
              <w:pStyle w:val="af6"/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'/connection = .*/{s|sqlite:///.*|mysql://'"keystone"':'"$MYSQL_PASS"'@'"$MASTER"'/keystone|g}'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/keystone/</w:t>
            </w:r>
            <w:proofErr w:type="spellStart"/>
            <w:r>
              <w:rPr>
                <w:rFonts w:hint="eastAsia"/>
              </w:rPr>
              <w:t>keystone.conf</w:t>
            </w:r>
            <w:proofErr w:type="spellEnd"/>
          </w:p>
        </w:tc>
      </w:tr>
    </w:tbl>
    <w:p w:rsidR="005D6B8F" w:rsidRDefault="005D6B8F" w:rsidP="005D6B8F">
      <w:pPr>
        <w:pStyle w:val="a5"/>
      </w:pPr>
    </w:p>
    <w:p w:rsidR="005D6B8F" w:rsidRDefault="005D6B8F" w:rsidP="005D6B8F">
      <w:pPr>
        <w:pStyle w:val="a5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和初始化数据库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D70A77" w:rsidTr="00D508E1">
        <w:tc>
          <w:tcPr>
            <w:tcW w:w="8753" w:type="dxa"/>
          </w:tcPr>
          <w:p w:rsidR="00D70A77" w:rsidRDefault="00D70A77" w:rsidP="00633DBA">
            <w:pPr>
              <w:pStyle w:val="af6"/>
            </w:pPr>
            <w:r>
              <w:t>service keystone restart</w:t>
            </w:r>
            <w:r>
              <w:rPr>
                <w:rFonts w:hint="eastAsia"/>
              </w:rPr>
              <w:t xml:space="preserve"> </w:t>
            </w:r>
          </w:p>
          <w:p w:rsidR="00D70A77" w:rsidRDefault="00D70A77" w:rsidP="00633DBA">
            <w:pPr>
              <w:pStyle w:val="af6"/>
            </w:pPr>
            <w:r>
              <w:rPr>
                <w:rFonts w:hint="eastAsia"/>
              </w:rPr>
              <w:t xml:space="preserve">keystone-manage </w:t>
            </w:r>
            <w:proofErr w:type="spellStart"/>
            <w:r>
              <w:rPr>
                <w:rFonts w:hint="eastAsia"/>
              </w:rPr>
              <w:t>db_sync</w:t>
            </w:r>
            <w:proofErr w:type="spellEnd"/>
          </w:p>
        </w:tc>
      </w:tr>
    </w:tbl>
    <w:p w:rsidR="005D6B8F" w:rsidRDefault="005D6B8F" w:rsidP="005D6B8F">
      <w:pPr>
        <w:pStyle w:val="a5"/>
      </w:pPr>
    </w:p>
    <w:p w:rsidR="005D6B8F" w:rsidRDefault="005D6B8F" w:rsidP="005D6B8F">
      <w:pPr>
        <w:pStyle w:val="a5"/>
      </w:pPr>
      <w:r>
        <w:rPr>
          <w:rFonts w:hint="eastAsia"/>
        </w:rPr>
        <w:t>导入</w:t>
      </w:r>
      <w:r>
        <w:rPr>
          <w:rFonts w:hint="eastAsia"/>
        </w:rPr>
        <w:t>keystone</w:t>
      </w:r>
      <w:r>
        <w:rPr>
          <w:rFonts w:hint="eastAsia"/>
        </w:rPr>
        <w:t>数据</w:t>
      </w:r>
      <w:r w:rsidR="00D508E1">
        <w:rPr>
          <w:rFonts w:hint="eastAsia"/>
        </w:rPr>
        <w:t>（搭建测试环境用）：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D508E1" w:rsidTr="00447D2E">
        <w:tc>
          <w:tcPr>
            <w:tcW w:w="8753" w:type="dxa"/>
          </w:tcPr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#!/bin/</w:t>
            </w:r>
            <w:proofErr w:type="spellStart"/>
            <w:r w:rsidRPr="00D508E1">
              <w:rPr>
                <w:color w:val="FF0000"/>
              </w:rPr>
              <w:t>sh</w:t>
            </w:r>
            <w:proofErr w:type="spellEnd"/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>
              <w:rPr>
                <w:color w:val="FF0000"/>
              </w:rPr>
              <w:t xml:space="preserve"># Keystone </w:t>
            </w: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at</w:t>
            </w:r>
            <w:r>
              <w:rPr>
                <w:rFonts w:hint="eastAsia"/>
                <w:color w:val="FF0000"/>
              </w:rPr>
              <w:t>a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 xml:space="preserve"># Written by Martin Gerhard </w:t>
            </w:r>
            <w:proofErr w:type="spellStart"/>
            <w:r w:rsidRPr="00D508E1">
              <w:rPr>
                <w:color w:val="FF0000"/>
              </w:rPr>
              <w:t>Loschwitz</w:t>
            </w:r>
            <w:proofErr w:type="spellEnd"/>
            <w:r w:rsidRPr="00D508E1">
              <w:rPr>
                <w:color w:val="FF0000"/>
              </w:rPr>
              <w:t xml:space="preserve"> / </w:t>
            </w:r>
            <w:proofErr w:type="spellStart"/>
            <w:r w:rsidRPr="00D508E1">
              <w:rPr>
                <w:color w:val="FF0000"/>
              </w:rPr>
              <w:t>Hastexo</w:t>
            </w:r>
            <w:proofErr w:type="spellEnd"/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 xml:space="preserve"># Modified by </w:t>
            </w:r>
            <w:proofErr w:type="spellStart"/>
            <w:r w:rsidRPr="00D508E1">
              <w:rPr>
                <w:color w:val="FF0000"/>
              </w:rPr>
              <w:t>Emilien</w:t>
            </w:r>
            <w:proofErr w:type="spellEnd"/>
            <w:r w:rsidRPr="00D508E1">
              <w:rPr>
                <w:color w:val="FF0000"/>
              </w:rPr>
              <w:t xml:space="preserve"> </w:t>
            </w:r>
            <w:proofErr w:type="spellStart"/>
            <w:r w:rsidRPr="00D508E1">
              <w:rPr>
                <w:color w:val="FF0000"/>
              </w:rPr>
              <w:t>Macchi</w:t>
            </w:r>
            <w:proofErr w:type="spellEnd"/>
            <w:r w:rsidRPr="00D508E1">
              <w:rPr>
                <w:color w:val="FF0000"/>
              </w:rPr>
              <w:t xml:space="preserve"> / </w:t>
            </w:r>
            <w:proofErr w:type="spellStart"/>
            <w:r w:rsidRPr="00D508E1">
              <w:rPr>
                <w:color w:val="FF0000"/>
              </w:rPr>
              <w:t>StackOps</w:t>
            </w:r>
            <w:proofErr w:type="spellEnd"/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#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# Support: openstack@lists.launchpad.net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# License: Apache Software License (ASL) 2.0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#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#ADMIN_PASSWORD=${ADMIN_PASSWORD:-password}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ADMIN_PASSWORD=${ADMIN_PASSWORD:-$OS_PASSWORD}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#SERVICE_PASSWORD=${SERVICE_PASSWORD:-$ADMIN_PASSWORD}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#export SERVICE_TOKEN="password"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export SERVICE_ENDPOINT="http://localhost:35357/v2.0"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SERVICE_TENANT_NAME=${SERVICE_TENANT_NAME:-service}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proofErr w:type="spellStart"/>
            <w:r w:rsidRPr="00D508E1">
              <w:rPr>
                <w:color w:val="FF0000"/>
              </w:rPr>
              <w:t>get_id</w:t>
            </w:r>
            <w:proofErr w:type="spellEnd"/>
            <w:r w:rsidRPr="00D508E1">
              <w:rPr>
                <w:color w:val="FF0000"/>
              </w:rPr>
              <w:t xml:space="preserve"> () {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 xml:space="preserve">    echo `$@ | </w:t>
            </w:r>
            <w:proofErr w:type="spellStart"/>
            <w:r w:rsidRPr="00D508E1">
              <w:rPr>
                <w:color w:val="FF0000"/>
              </w:rPr>
              <w:t>awk</w:t>
            </w:r>
            <w:proofErr w:type="spellEnd"/>
            <w:r w:rsidRPr="00D508E1">
              <w:rPr>
                <w:color w:val="FF0000"/>
              </w:rPr>
              <w:t xml:space="preserve"> '/ id / { print $4 }'`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}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# Tenants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ADMIN_TENANT=$(</w:t>
            </w:r>
            <w:proofErr w:type="spellStart"/>
            <w:r w:rsidRPr="00D508E1">
              <w:rPr>
                <w:color w:val="FF0000"/>
              </w:rPr>
              <w:t>get_id</w:t>
            </w:r>
            <w:proofErr w:type="spellEnd"/>
            <w:r w:rsidRPr="00D508E1">
              <w:rPr>
                <w:color w:val="FF0000"/>
              </w:rPr>
              <w:t xml:space="preserve"> keystone tenant-create --name=admin)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SERVICE_TENANT=$(</w:t>
            </w:r>
            <w:proofErr w:type="spellStart"/>
            <w:r w:rsidRPr="00D508E1">
              <w:rPr>
                <w:color w:val="FF0000"/>
              </w:rPr>
              <w:t>get_id</w:t>
            </w:r>
            <w:proofErr w:type="spellEnd"/>
            <w:r w:rsidRPr="00D508E1">
              <w:rPr>
                <w:color w:val="FF0000"/>
              </w:rPr>
              <w:t xml:space="preserve"> keystone tenant-create --name=$SERVICE_TENANT_NAME)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DEMO_TENANT=$(</w:t>
            </w:r>
            <w:proofErr w:type="spellStart"/>
            <w:r w:rsidRPr="00D508E1">
              <w:rPr>
                <w:color w:val="FF0000"/>
              </w:rPr>
              <w:t>get_id</w:t>
            </w:r>
            <w:proofErr w:type="spellEnd"/>
            <w:r w:rsidRPr="00D508E1">
              <w:rPr>
                <w:color w:val="FF0000"/>
              </w:rPr>
              <w:t xml:space="preserve"> keystone tenant-create --name=demo)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INVIS_TENANT=$(</w:t>
            </w:r>
            <w:proofErr w:type="spellStart"/>
            <w:r w:rsidRPr="00D508E1">
              <w:rPr>
                <w:color w:val="FF0000"/>
              </w:rPr>
              <w:t>get_id</w:t>
            </w:r>
            <w:proofErr w:type="spellEnd"/>
            <w:r w:rsidRPr="00D508E1">
              <w:rPr>
                <w:color w:val="FF0000"/>
              </w:rPr>
              <w:t xml:space="preserve"> keystone tenant-create --name=</w:t>
            </w:r>
            <w:proofErr w:type="spellStart"/>
            <w:r w:rsidRPr="00D508E1">
              <w:rPr>
                <w:color w:val="FF0000"/>
              </w:rPr>
              <w:t>invisible_to_admin</w:t>
            </w:r>
            <w:proofErr w:type="spellEnd"/>
            <w:r w:rsidRPr="00D508E1">
              <w:rPr>
                <w:color w:val="FF0000"/>
              </w:rPr>
              <w:t>)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# Users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ADMIN_USER=$(</w:t>
            </w:r>
            <w:proofErr w:type="spellStart"/>
            <w:r w:rsidRPr="00D508E1">
              <w:rPr>
                <w:color w:val="FF0000"/>
              </w:rPr>
              <w:t>get_id</w:t>
            </w:r>
            <w:proofErr w:type="spellEnd"/>
            <w:r w:rsidRPr="00D508E1">
              <w:rPr>
                <w:color w:val="FF0000"/>
              </w:rPr>
              <w:t xml:space="preserve"> keystone user-create --name=admin --pass="$ADMIN_PASSWORD" --email=admin@domain.com)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lastRenderedPageBreak/>
              <w:t>DEMO_USER=$(</w:t>
            </w:r>
            <w:proofErr w:type="spellStart"/>
            <w:r w:rsidRPr="00D508E1">
              <w:rPr>
                <w:color w:val="FF0000"/>
              </w:rPr>
              <w:t>get_id</w:t>
            </w:r>
            <w:proofErr w:type="spellEnd"/>
            <w:r w:rsidRPr="00D508E1">
              <w:rPr>
                <w:color w:val="FF0000"/>
              </w:rPr>
              <w:t xml:space="preserve"> keystone user-create --name=demo --pass="$ADMIN_PASSWORD" --email=demo@domain.com)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# Roles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ADMIN_ROLE=$(</w:t>
            </w:r>
            <w:proofErr w:type="spellStart"/>
            <w:r w:rsidRPr="00D508E1">
              <w:rPr>
                <w:color w:val="FF0000"/>
              </w:rPr>
              <w:t>get_id</w:t>
            </w:r>
            <w:proofErr w:type="spellEnd"/>
            <w:r w:rsidRPr="00D508E1">
              <w:rPr>
                <w:color w:val="FF0000"/>
              </w:rPr>
              <w:t xml:space="preserve"> keystone role-create --name=admin)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KEYSTONEADMIN_ROLE=$(</w:t>
            </w:r>
            <w:proofErr w:type="spellStart"/>
            <w:r w:rsidRPr="00D508E1">
              <w:rPr>
                <w:color w:val="FF0000"/>
              </w:rPr>
              <w:t>get_id</w:t>
            </w:r>
            <w:proofErr w:type="spellEnd"/>
            <w:r w:rsidRPr="00D508E1">
              <w:rPr>
                <w:color w:val="FF0000"/>
              </w:rPr>
              <w:t xml:space="preserve"> keystone role-create --name=</w:t>
            </w:r>
            <w:proofErr w:type="spellStart"/>
            <w:r w:rsidRPr="00D508E1">
              <w:rPr>
                <w:color w:val="FF0000"/>
              </w:rPr>
              <w:t>KeystoneAdmin</w:t>
            </w:r>
            <w:proofErr w:type="spellEnd"/>
            <w:r w:rsidRPr="00D508E1">
              <w:rPr>
                <w:color w:val="FF0000"/>
              </w:rPr>
              <w:t>)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KEYSTONESERVICE_ROLE=$(</w:t>
            </w:r>
            <w:proofErr w:type="spellStart"/>
            <w:r w:rsidRPr="00D508E1">
              <w:rPr>
                <w:color w:val="FF0000"/>
              </w:rPr>
              <w:t>get_id</w:t>
            </w:r>
            <w:proofErr w:type="spellEnd"/>
            <w:r w:rsidRPr="00D508E1">
              <w:rPr>
                <w:color w:val="FF0000"/>
              </w:rPr>
              <w:t xml:space="preserve"> keystone role-create --name=</w:t>
            </w:r>
            <w:proofErr w:type="spellStart"/>
            <w:r w:rsidRPr="00D508E1">
              <w:rPr>
                <w:color w:val="FF0000"/>
              </w:rPr>
              <w:t>KeystoneServiceAdmin</w:t>
            </w:r>
            <w:proofErr w:type="spellEnd"/>
            <w:r w:rsidRPr="00D508E1">
              <w:rPr>
                <w:color w:val="FF0000"/>
              </w:rPr>
              <w:t>)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# Add Roles to Users in Tenants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keystone user-role-add --user-id $ADMIN_USER --role-id $ADMIN_ROLE --tenant-id $ADMIN_TENANT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keystone user-role-add --user-id $ADMIN_USER --role-id $ADMIN_ROLE --tenant-id $DEMO_TENANT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keystone user-role-add --user-id $ADMIN_USER --role-id $KEYSTONEADMIN_ROLE --tenant-id $ADMIN_TENANT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keystone user-role-add --user-id $ADMIN_USER --role-id $KEYSTONESERVICE_ROLE --tenant-id $ADMIN_TENANT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# The Member role is used by Horizon and Swift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MEMBER_ROLE=$(</w:t>
            </w:r>
            <w:proofErr w:type="spellStart"/>
            <w:r w:rsidRPr="00D508E1">
              <w:rPr>
                <w:color w:val="FF0000"/>
              </w:rPr>
              <w:t>get_id</w:t>
            </w:r>
            <w:proofErr w:type="spellEnd"/>
            <w:r w:rsidRPr="00D508E1">
              <w:rPr>
                <w:color w:val="FF0000"/>
              </w:rPr>
              <w:t xml:space="preserve"> keystone role-create --name=Member)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keystone user-role-add --user-id $DEMO_USER --role-id $MEMBER_ROLE --tenant-id $DEMO_TENANT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keystone user-role-add --user-id $DEMO_USER --role-id $MEMBER_ROLE --tenant-id $INVIS_TENANT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# Configure service users/roles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NOVA_USER=$(</w:t>
            </w:r>
            <w:proofErr w:type="spellStart"/>
            <w:r w:rsidRPr="00D508E1">
              <w:rPr>
                <w:color w:val="FF0000"/>
              </w:rPr>
              <w:t>get_id</w:t>
            </w:r>
            <w:proofErr w:type="spellEnd"/>
            <w:r w:rsidRPr="00D508E1">
              <w:rPr>
                <w:color w:val="FF0000"/>
              </w:rPr>
              <w:t xml:space="preserve"> keystone user-create --name=nova --pass="$SERVICE_PASSWORD" --tenant-id $SERVICE_TENANT --email=nova@domain.com)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keystone user-role-add --tenant-id $SERVICE_TENANT --user-id $NOVA_USER --role-id $ADMIN_ROLE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GLANCE_USER=$(</w:t>
            </w:r>
            <w:proofErr w:type="spellStart"/>
            <w:r w:rsidRPr="00D508E1">
              <w:rPr>
                <w:color w:val="FF0000"/>
              </w:rPr>
              <w:t>get_id</w:t>
            </w:r>
            <w:proofErr w:type="spellEnd"/>
            <w:r w:rsidRPr="00D508E1">
              <w:rPr>
                <w:color w:val="FF0000"/>
              </w:rPr>
              <w:t xml:space="preserve"> keystone user-create --name=glance --pass="$SERVICE_PASSWORD" --tenant-id $SERVICE_TENANT --email=glance@domain.com)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keystone user-role-add --tenant-id $SERVICE_TENANT --user-id $GLANCE_USER --role-id $ADMIN_ROLE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SWIFT_USER=$(</w:t>
            </w:r>
            <w:proofErr w:type="spellStart"/>
            <w:r w:rsidRPr="00D508E1">
              <w:rPr>
                <w:color w:val="FF0000"/>
              </w:rPr>
              <w:t>get_id</w:t>
            </w:r>
            <w:proofErr w:type="spellEnd"/>
            <w:r w:rsidRPr="00D508E1">
              <w:rPr>
                <w:color w:val="FF0000"/>
              </w:rPr>
              <w:t xml:space="preserve"> keystone user-create --name=swift --pass="$SERVICE_PASSWORD" --tenant-id $SERVICE_TENANT --email=swift@domain.com)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keystone user-role-add --tenant-id $SERVICE_TENANT --user-id $SWIFT_USER --role-id $ADMIN_ROLE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RESELLER_ROLE=$(</w:t>
            </w:r>
            <w:proofErr w:type="spellStart"/>
            <w:r w:rsidRPr="00D508E1">
              <w:rPr>
                <w:color w:val="FF0000"/>
              </w:rPr>
              <w:t>get_id</w:t>
            </w:r>
            <w:proofErr w:type="spellEnd"/>
            <w:r w:rsidRPr="00D508E1">
              <w:rPr>
                <w:color w:val="FF0000"/>
              </w:rPr>
              <w:t xml:space="preserve"> keystone role-create --name=</w:t>
            </w:r>
            <w:proofErr w:type="spellStart"/>
            <w:r w:rsidRPr="00D508E1">
              <w:rPr>
                <w:color w:val="FF0000"/>
              </w:rPr>
              <w:t>ResellerAdmin</w:t>
            </w:r>
            <w:proofErr w:type="spellEnd"/>
            <w:r w:rsidRPr="00D508E1">
              <w:rPr>
                <w:color w:val="FF0000"/>
              </w:rPr>
              <w:t>)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keystone user-role-add --tenant-id $SERVICE_TENANT --user-id $NOVA_USER --role-id $RESELLER_ROLE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QUANTUM_USER=$(</w:t>
            </w:r>
            <w:proofErr w:type="spellStart"/>
            <w:r w:rsidRPr="00D508E1">
              <w:rPr>
                <w:color w:val="FF0000"/>
              </w:rPr>
              <w:t>get_id</w:t>
            </w:r>
            <w:proofErr w:type="spellEnd"/>
            <w:r w:rsidRPr="00D508E1">
              <w:rPr>
                <w:color w:val="FF0000"/>
              </w:rPr>
              <w:t xml:space="preserve"> keystone user-create --name=quantum --pass="$SERVICE_PASSWORD" --tenant-id $SERVICE_TENANT --email=quantum@domain.com)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keystone user-role-add --tenant-id $SERVICE_TENANT --user-id $QUANTUM_USER --role-id $ADMIN_ROLE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t>CINDER_USER=$(</w:t>
            </w:r>
            <w:proofErr w:type="spellStart"/>
            <w:r w:rsidRPr="00D508E1">
              <w:rPr>
                <w:color w:val="FF0000"/>
              </w:rPr>
              <w:t>get_id</w:t>
            </w:r>
            <w:proofErr w:type="spellEnd"/>
            <w:r w:rsidRPr="00D508E1">
              <w:rPr>
                <w:color w:val="FF0000"/>
              </w:rPr>
              <w:t xml:space="preserve"> keystone user-create --name=cinder --pass="$SERVICE_PASSWORD" --tenant-id $SERVICE_TENANT --email=cinder@domain.com)</w:t>
            </w:r>
          </w:p>
          <w:p w:rsidR="00D508E1" w:rsidRPr="00D508E1" w:rsidRDefault="00D508E1" w:rsidP="00D508E1">
            <w:pPr>
              <w:pStyle w:val="af6"/>
              <w:rPr>
                <w:color w:val="FF0000"/>
              </w:rPr>
            </w:pPr>
            <w:r w:rsidRPr="00D508E1">
              <w:rPr>
                <w:color w:val="FF0000"/>
              </w:rPr>
              <w:lastRenderedPageBreak/>
              <w:t>keystone user-role-add --tenant-id $SERVICE_TENANT --user-id $CINDER_USER --role-id $ADMIN_ROLE</w:t>
            </w:r>
          </w:p>
        </w:tc>
      </w:tr>
    </w:tbl>
    <w:p w:rsidR="00447D2E" w:rsidRDefault="00447D2E" w:rsidP="005D6B8F">
      <w:pPr>
        <w:pStyle w:val="a5"/>
      </w:pPr>
    </w:p>
    <w:p w:rsidR="005D6B8F" w:rsidRDefault="005D6B8F" w:rsidP="005D6B8F">
      <w:pPr>
        <w:pStyle w:val="a5"/>
      </w:pPr>
      <w:r>
        <w:rPr>
          <w:rFonts w:hint="eastAsia"/>
        </w:rPr>
        <w:t>导入</w:t>
      </w:r>
      <w:r>
        <w:rPr>
          <w:rFonts w:hint="eastAsia"/>
        </w:rPr>
        <w:t>endpoint</w:t>
      </w:r>
      <w:r w:rsidR="00447D2E">
        <w:rPr>
          <w:rFonts w:hint="eastAsia"/>
        </w:rPr>
        <w:t>（搭建测试环境用）：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447D2E" w:rsidTr="00447D2E">
        <w:tc>
          <w:tcPr>
            <w:tcW w:w="8753" w:type="dxa"/>
          </w:tcPr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#!/bin/</w:t>
            </w:r>
            <w:proofErr w:type="spellStart"/>
            <w:r w:rsidRPr="00447D2E">
              <w:rPr>
                <w:color w:val="FF0000"/>
              </w:rPr>
              <w:t>sh</w:t>
            </w:r>
            <w:proofErr w:type="spellEnd"/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# Keystone Endpoints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# Written by Martin Gerhard </w:t>
            </w:r>
            <w:proofErr w:type="spellStart"/>
            <w:r w:rsidRPr="00447D2E">
              <w:rPr>
                <w:color w:val="FF0000"/>
              </w:rPr>
              <w:t>Loschwitz</w:t>
            </w:r>
            <w:proofErr w:type="spellEnd"/>
            <w:r w:rsidRPr="00447D2E">
              <w:rPr>
                <w:color w:val="FF0000"/>
              </w:rPr>
              <w:t xml:space="preserve"> / </w:t>
            </w:r>
            <w:proofErr w:type="spellStart"/>
            <w:r w:rsidRPr="00447D2E">
              <w:rPr>
                <w:color w:val="FF0000"/>
              </w:rPr>
              <w:t>Hastexo</w:t>
            </w:r>
            <w:proofErr w:type="spellEnd"/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# Modified by </w:t>
            </w:r>
            <w:proofErr w:type="spellStart"/>
            <w:r w:rsidRPr="00447D2E">
              <w:rPr>
                <w:color w:val="FF0000"/>
              </w:rPr>
              <w:t>Emilien</w:t>
            </w:r>
            <w:proofErr w:type="spellEnd"/>
            <w:r w:rsidRPr="00447D2E">
              <w:rPr>
                <w:color w:val="FF0000"/>
              </w:rPr>
              <w:t xml:space="preserve"> </w:t>
            </w:r>
            <w:proofErr w:type="spellStart"/>
            <w:r w:rsidRPr="00447D2E">
              <w:rPr>
                <w:color w:val="FF0000"/>
              </w:rPr>
              <w:t>Macchi</w:t>
            </w:r>
            <w:proofErr w:type="spellEnd"/>
            <w:r w:rsidRPr="00447D2E">
              <w:rPr>
                <w:color w:val="FF0000"/>
              </w:rPr>
              <w:t xml:space="preserve"> / </w:t>
            </w:r>
            <w:proofErr w:type="spellStart"/>
            <w:r w:rsidRPr="00447D2E">
              <w:rPr>
                <w:color w:val="FF0000"/>
              </w:rPr>
              <w:t>StackOps</w:t>
            </w:r>
            <w:proofErr w:type="spellEnd"/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#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# Support: openstack@lists.launchpad.net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# License: Apache Software License (ASL) 2.0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#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# MySQL definitions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MYSQL_USER=keystone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MYSQL_DATABASE=keystone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MYSQL_HOST=$MASTER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MYSQL_PASSWORD=$MYSQL_PASS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# Keystone definitions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KEYSTONE_REGION=</w:t>
            </w:r>
            <w:proofErr w:type="spellStart"/>
            <w:r w:rsidRPr="00447D2E">
              <w:rPr>
                <w:color w:val="FF0000"/>
              </w:rPr>
              <w:t>RegionOne</w:t>
            </w:r>
            <w:proofErr w:type="spellEnd"/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#SERVICE_TOKEN=password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SERVICE_ENDPOINT="http://localhost:35357/v2.0"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# other definitions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#MASTER="192.168.0.1"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while </w:t>
            </w:r>
            <w:proofErr w:type="spellStart"/>
            <w:r w:rsidRPr="00447D2E">
              <w:rPr>
                <w:color w:val="FF0000"/>
              </w:rPr>
              <w:t>getopts</w:t>
            </w:r>
            <w:proofErr w:type="spellEnd"/>
            <w:r w:rsidRPr="00447D2E">
              <w:rPr>
                <w:color w:val="FF0000"/>
              </w:rPr>
              <w:t xml:space="preserve"> "u:D:p:m:K:R:E:S:T:vh" opt; do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case $opt in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u)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MYSQL_USER=$OPTARG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D)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MYSQL_DATABASE=$OPTARG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p)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MYSQL_PASSWORD=$OPTARG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m)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MYSQL_HOST=$OPTARG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K)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MASTER=$OPTARG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lastRenderedPageBreak/>
              <w:t xml:space="preserve">  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R)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KEYSTONE_REGION=$OPTARG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E)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export SERVICE_ENDPOINT=$OPTARG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S)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SWIFT_MASTER=$OPTARG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T)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export SERVICE_TOKEN=$OPTARG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v)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set -x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h)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cat &lt;&lt;EOF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Usage: $0 [-m </w:t>
            </w:r>
            <w:proofErr w:type="spellStart"/>
            <w:r w:rsidRPr="00447D2E">
              <w:rPr>
                <w:color w:val="FF0000"/>
              </w:rPr>
              <w:t>mysql_hostname</w:t>
            </w:r>
            <w:proofErr w:type="spellEnd"/>
            <w:r w:rsidRPr="00447D2E">
              <w:rPr>
                <w:color w:val="FF0000"/>
              </w:rPr>
              <w:t xml:space="preserve">] [-u </w:t>
            </w:r>
            <w:proofErr w:type="spellStart"/>
            <w:r w:rsidRPr="00447D2E">
              <w:rPr>
                <w:color w:val="FF0000"/>
              </w:rPr>
              <w:t>mysql_username</w:t>
            </w:r>
            <w:proofErr w:type="spellEnd"/>
            <w:r w:rsidRPr="00447D2E">
              <w:rPr>
                <w:color w:val="FF0000"/>
              </w:rPr>
              <w:t xml:space="preserve">] [-D </w:t>
            </w:r>
            <w:proofErr w:type="spellStart"/>
            <w:r w:rsidRPr="00447D2E">
              <w:rPr>
                <w:color w:val="FF0000"/>
              </w:rPr>
              <w:t>mysql_database</w:t>
            </w:r>
            <w:proofErr w:type="spellEnd"/>
            <w:r w:rsidRPr="00447D2E">
              <w:rPr>
                <w:color w:val="FF0000"/>
              </w:rPr>
              <w:t xml:space="preserve">] [-p </w:t>
            </w:r>
            <w:proofErr w:type="spellStart"/>
            <w:r w:rsidRPr="00447D2E">
              <w:rPr>
                <w:color w:val="FF0000"/>
              </w:rPr>
              <w:t>mysql_password</w:t>
            </w:r>
            <w:proofErr w:type="spellEnd"/>
            <w:r w:rsidRPr="00447D2E">
              <w:rPr>
                <w:color w:val="FF0000"/>
              </w:rPr>
              <w:t>]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 [-K </w:t>
            </w:r>
            <w:proofErr w:type="spellStart"/>
            <w:r w:rsidRPr="00447D2E">
              <w:rPr>
                <w:color w:val="FF0000"/>
              </w:rPr>
              <w:t>keystone_master</w:t>
            </w:r>
            <w:proofErr w:type="spellEnd"/>
            <w:r w:rsidRPr="00447D2E">
              <w:rPr>
                <w:color w:val="FF0000"/>
              </w:rPr>
              <w:t xml:space="preserve"> ] [ -R </w:t>
            </w:r>
            <w:proofErr w:type="spellStart"/>
            <w:r w:rsidRPr="00447D2E">
              <w:rPr>
                <w:color w:val="FF0000"/>
              </w:rPr>
              <w:t>keystone_region</w:t>
            </w:r>
            <w:proofErr w:type="spellEnd"/>
            <w:r w:rsidRPr="00447D2E">
              <w:rPr>
                <w:color w:val="FF0000"/>
              </w:rPr>
              <w:t xml:space="preserve"> ] [ -E </w:t>
            </w:r>
            <w:proofErr w:type="spellStart"/>
            <w:r w:rsidRPr="00447D2E">
              <w:rPr>
                <w:color w:val="FF0000"/>
              </w:rPr>
              <w:t>keystone_endpoint_url</w:t>
            </w:r>
            <w:proofErr w:type="spellEnd"/>
            <w:r w:rsidRPr="00447D2E">
              <w:rPr>
                <w:color w:val="FF0000"/>
              </w:rPr>
              <w:t xml:space="preserve"> ] 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 [ -S </w:t>
            </w:r>
            <w:proofErr w:type="spellStart"/>
            <w:r w:rsidRPr="00447D2E">
              <w:rPr>
                <w:color w:val="FF0000"/>
              </w:rPr>
              <w:t>swift_master</w:t>
            </w:r>
            <w:proofErr w:type="spellEnd"/>
            <w:r w:rsidRPr="00447D2E">
              <w:rPr>
                <w:color w:val="FF0000"/>
              </w:rPr>
              <w:t xml:space="preserve"> ] [ -T </w:t>
            </w:r>
            <w:proofErr w:type="spellStart"/>
            <w:r w:rsidRPr="00447D2E">
              <w:rPr>
                <w:color w:val="FF0000"/>
              </w:rPr>
              <w:t>keystone_token</w:t>
            </w:r>
            <w:proofErr w:type="spellEnd"/>
            <w:r w:rsidRPr="00447D2E">
              <w:rPr>
                <w:color w:val="FF0000"/>
              </w:rPr>
              <w:t xml:space="preserve"> ]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    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Add -v for verbose mode, -h to display this message.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EOF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exit 0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\?)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echo "Unknown option -$OPTARG" &gt;&amp;2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exit 1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:)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echo "Option -$OPTARG requires an argument" &gt;&amp;2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exit 1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</w:t>
            </w:r>
            <w:proofErr w:type="spellStart"/>
            <w:r w:rsidRPr="00447D2E">
              <w:rPr>
                <w:color w:val="FF0000"/>
              </w:rPr>
              <w:t>esac</w:t>
            </w:r>
            <w:proofErr w:type="spellEnd"/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done  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if [ -z "$KEYSTONE_REGION" ]; then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</w:t>
            </w:r>
            <w:proofErr w:type="gramStart"/>
            <w:r w:rsidRPr="00447D2E">
              <w:rPr>
                <w:color w:val="FF0000"/>
              </w:rPr>
              <w:t>echo</w:t>
            </w:r>
            <w:proofErr w:type="gramEnd"/>
            <w:r w:rsidRPr="00447D2E">
              <w:rPr>
                <w:color w:val="FF0000"/>
              </w:rPr>
              <w:t xml:space="preserve"> "Keystone region not set. Please set with -R option or set KEYSTONE_REGION variable." &gt;&amp;2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</w:t>
            </w:r>
            <w:proofErr w:type="spellStart"/>
            <w:r w:rsidRPr="00447D2E">
              <w:rPr>
                <w:color w:val="FF0000"/>
              </w:rPr>
              <w:t>missing_args</w:t>
            </w:r>
            <w:proofErr w:type="spellEnd"/>
            <w:r w:rsidRPr="00447D2E">
              <w:rPr>
                <w:color w:val="FF0000"/>
              </w:rPr>
              <w:t>="true"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fi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if [ -z "$SERVICE_TOKEN" ]; then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lastRenderedPageBreak/>
              <w:t xml:space="preserve">  </w:t>
            </w:r>
            <w:proofErr w:type="gramStart"/>
            <w:r w:rsidRPr="00447D2E">
              <w:rPr>
                <w:color w:val="FF0000"/>
              </w:rPr>
              <w:t>echo</w:t>
            </w:r>
            <w:proofErr w:type="gramEnd"/>
            <w:r w:rsidRPr="00447D2E">
              <w:rPr>
                <w:color w:val="FF0000"/>
              </w:rPr>
              <w:t xml:space="preserve"> "Keystone service token not set. Please set with -T option or set SERVICE_TOKEN variable." &gt;&amp;2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</w:t>
            </w:r>
            <w:proofErr w:type="spellStart"/>
            <w:r w:rsidRPr="00447D2E">
              <w:rPr>
                <w:color w:val="FF0000"/>
              </w:rPr>
              <w:t>missing_args</w:t>
            </w:r>
            <w:proofErr w:type="spellEnd"/>
            <w:r w:rsidRPr="00447D2E">
              <w:rPr>
                <w:color w:val="FF0000"/>
              </w:rPr>
              <w:t>="true"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fi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if [ -z "$SERVICE_ENDPOINT" ]; then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</w:t>
            </w:r>
            <w:proofErr w:type="gramStart"/>
            <w:r w:rsidRPr="00447D2E">
              <w:rPr>
                <w:color w:val="FF0000"/>
              </w:rPr>
              <w:t>echo</w:t>
            </w:r>
            <w:proofErr w:type="gramEnd"/>
            <w:r w:rsidRPr="00447D2E">
              <w:rPr>
                <w:color w:val="FF0000"/>
              </w:rPr>
              <w:t xml:space="preserve"> "Keystone service endpoint not set. Please set with -E option or set SERVICE_ENDPOINT variable." &gt;&amp;2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</w:t>
            </w:r>
            <w:proofErr w:type="spellStart"/>
            <w:r w:rsidRPr="00447D2E">
              <w:rPr>
                <w:color w:val="FF0000"/>
              </w:rPr>
              <w:t>missing_args</w:t>
            </w:r>
            <w:proofErr w:type="spellEnd"/>
            <w:r w:rsidRPr="00447D2E">
              <w:rPr>
                <w:color w:val="FF0000"/>
              </w:rPr>
              <w:t>="true"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fi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if [ -z "$MYSQL_PASSWORD" ]; then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</w:t>
            </w:r>
            <w:proofErr w:type="gramStart"/>
            <w:r w:rsidRPr="00447D2E">
              <w:rPr>
                <w:color w:val="FF0000"/>
              </w:rPr>
              <w:t>echo</w:t>
            </w:r>
            <w:proofErr w:type="gramEnd"/>
            <w:r w:rsidRPr="00447D2E">
              <w:rPr>
                <w:color w:val="FF0000"/>
              </w:rPr>
              <w:t xml:space="preserve"> "MySQL password not set. Please set with -p option or set MYSQL_PASSWORD variable." &gt;&amp;2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</w:t>
            </w:r>
            <w:proofErr w:type="spellStart"/>
            <w:r w:rsidRPr="00447D2E">
              <w:rPr>
                <w:color w:val="FF0000"/>
              </w:rPr>
              <w:t>missing_args</w:t>
            </w:r>
            <w:proofErr w:type="spellEnd"/>
            <w:r w:rsidRPr="00447D2E">
              <w:rPr>
                <w:color w:val="FF0000"/>
              </w:rPr>
              <w:t>="true"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fi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if [ -n "$</w:t>
            </w:r>
            <w:proofErr w:type="spellStart"/>
            <w:r w:rsidRPr="00447D2E">
              <w:rPr>
                <w:color w:val="FF0000"/>
              </w:rPr>
              <w:t>missing_args</w:t>
            </w:r>
            <w:proofErr w:type="spellEnd"/>
            <w:r w:rsidRPr="00447D2E">
              <w:rPr>
                <w:color w:val="FF0000"/>
              </w:rPr>
              <w:t>" ]; then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exit 1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fi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keystone service-create --name nova --type compute --description '</w:t>
            </w:r>
            <w:proofErr w:type="spellStart"/>
            <w:r w:rsidRPr="00447D2E">
              <w:rPr>
                <w:color w:val="FF0000"/>
              </w:rPr>
              <w:t>OpenStack</w:t>
            </w:r>
            <w:proofErr w:type="spellEnd"/>
            <w:r w:rsidRPr="00447D2E">
              <w:rPr>
                <w:color w:val="FF0000"/>
              </w:rPr>
              <w:t xml:space="preserve"> Compute Service'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keystone service-create --name cinder --type volume --description '</w:t>
            </w:r>
            <w:proofErr w:type="spellStart"/>
            <w:r w:rsidRPr="00447D2E">
              <w:rPr>
                <w:color w:val="FF0000"/>
              </w:rPr>
              <w:t>OpenStack</w:t>
            </w:r>
            <w:proofErr w:type="spellEnd"/>
            <w:r w:rsidRPr="00447D2E">
              <w:rPr>
                <w:color w:val="FF0000"/>
              </w:rPr>
              <w:t xml:space="preserve"> Volume Service'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keystone service-create --name glance --type image --description '</w:t>
            </w:r>
            <w:proofErr w:type="spellStart"/>
            <w:r w:rsidRPr="00447D2E">
              <w:rPr>
                <w:color w:val="FF0000"/>
              </w:rPr>
              <w:t>OpenStack</w:t>
            </w:r>
            <w:proofErr w:type="spellEnd"/>
            <w:r w:rsidRPr="00447D2E">
              <w:rPr>
                <w:color w:val="FF0000"/>
              </w:rPr>
              <w:t xml:space="preserve"> Image Service'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keystone service-create --name swift --type object-store --description '</w:t>
            </w:r>
            <w:proofErr w:type="spellStart"/>
            <w:r w:rsidRPr="00447D2E">
              <w:rPr>
                <w:color w:val="FF0000"/>
              </w:rPr>
              <w:t>OpenStack</w:t>
            </w:r>
            <w:proofErr w:type="spellEnd"/>
            <w:r w:rsidRPr="00447D2E">
              <w:rPr>
                <w:color w:val="FF0000"/>
              </w:rPr>
              <w:t xml:space="preserve"> Storage Service'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keystone service-create --name keystone --type identity --description '</w:t>
            </w:r>
            <w:proofErr w:type="spellStart"/>
            <w:r w:rsidRPr="00447D2E">
              <w:rPr>
                <w:color w:val="FF0000"/>
              </w:rPr>
              <w:t>OpenStack</w:t>
            </w:r>
            <w:proofErr w:type="spellEnd"/>
            <w:r w:rsidRPr="00447D2E">
              <w:rPr>
                <w:color w:val="FF0000"/>
              </w:rPr>
              <w:t xml:space="preserve"> Identity'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keystone service-create --name ec2 --type ec2 --description '</w:t>
            </w:r>
            <w:proofErr w:type="spellStart"/>
            <w:r w:rsidRPr="00447D2E">
              <w:rPr>
                <w:color w:val="FF0000"/>
              </w:rPr>
              <w:t>OpenStack</w:t>
            </w:r>
            <w:proofErr w:type="spellEnd"/>
            <w:r w:rsidRPr="00447D2E">
              <w:rPr>
                <w:color w:val="FF0000"/>
              </w:rPr>
              <w:t xml:space="preserve"> EC2 service'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keystone service-create --name quantum --type network --description '</w:t>
            </w:r>
            <w:proofErr w:type="spellStart"/>
            <w:r w:rsidRPr="00447D2E">
              <w:rPr>
                <w:color w:val="FF0000"/>
              </w:rPr>
              <w:t>OpenStack</w:t>
            </w:r>
            <w:proofErr w:type="spellEnd"/>
            <w:r w:rsidRPr="00447D2E">
              <w:rPr>
                <w:color w:val="FF0000"/>
              </w:rPr>
              <w:t xml:space="preserve"> Networking service'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proofErr w:type="spellStart"/>
            <w:r w:rsidRPr="00447D2E">
              <w:rPr>
                <w:color w:val="FF0000"/>
              </w:rPr>
              <w:t>create_endpoint</w:t>
            </w:r>
            <w:proofErr w:type="spellEnd"/>
            <w:r w:rsidRPr="00447D2E">
              <w:rPr>
                <w:color w:val="FF0000"/>
              </w:rPr>
              <w:t xml:space="preserve"> () {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case $1 in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compute)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keystone endpoint-create --region $KEYSTONE_REGION --service-id $2 --</w:t>
            </w:r>
            <w:proofErr w:type="spellStart"/>
            <w:r w:rsidRPr="00447D2E">
              <w:rPr>
                <w:color w:val="FF0000"/>
              </w:rPr>
              <w:t>publicurl</w:t>
            </w:r>
            <w:proofErr w:type="spellEnd"/>
            <w:r w:rsidRPr="00447D2E">
              <w:rPr>
                <w:color w:val="FF0000"/>
              </w:rPr>
              <w:t xml:space="preserve"> 'http://'"$MASTER"':8774/v2/$(</w:t>
            </w:r>
            <w:proofErr w:type="spellStart"/>
            <w:r w:rsidRPr="00447D2E">
              <w:rPr>
                <w:color w:val="FF0000"/>
              </w:rPr>
              <w:t>tenant_id</w:t>
            </w:r>
            <w:proofErr w:type="spellEnd"/>
            <w:r w:rsidRPr="00447D2E">
              <w:rPr>
                <w:color w:val="FF0000"/>
              </w:rPr>
              <w:t>)s' --</w:t>
            </w:r>
            <w:proofErr w:type="spellStart"/>
            <w:r w:rsidRPr="00447D2E">
              <w:rPr>
                <w:color w:val="FF0000"/>
              </w:rPr>
              <w:t>adminurl</w:t>
            </w:r>
            <w:proofErr w:type="spellEnd"/>
            <w:r w:rsidRPr="00447D2E">
              <w:rPr>
                <w:color w:val="FF0000"/>
              </w:rPr>
              <w:t xml:space="preserve"> 'http://'"$MASTER"':8774/v2/$(</w:t>
            </w:r>
            <w:proofErr w:type="spellStart"/>
            <w:r w:rsidRPr="00447D2E">
              <w:rPr>
                <w:color w:val="FF0000"/>
              </w:rPr>
              <w:t>tenant_id</w:t>
            </w:r>
            <w:proofErr w:type="spellEnd"/>
            <w:r w:rsidRPr="00447D2E">
              <w:rPr>
                <w:color w:val="FF0000"/>
              </w:rPr>
              <w:t>)s' --</w:t>
            </w:r>
            <w:proofErr w:type="spellStart"/>
            <w:r w:rsidRPr="00447D2E">
              <w:rPr>
                <w:color w:val="FF0000"/>
              </w:rPr>
              <w:t>internalurl</w:t>
            </w:r>
            <w:proofErr w:type="spellEnd"/>
            <w:r w:rsidRPr="00447D2E">
              <w:rPr>
                <w:color w:val="FF0000"/>
              </w:rPr>
              <w:t xml:space="preserve"> 'http://'"$MASTER"':8774/v2/$(</w:t>
            </w:r>
            <w:proofErr w:type="spellStart"/>
            <w:r w:rsidRPr="00447D2E">
              <w:rPr>
                <w:color w:val="FF0000"/>
              </w:rPr>
              <w:t>tenant_id</w:t>
            </w:r>
            <w:proofErr w:type="spellEnd"/>
            <w:r w:rsidRPr="00447D2E">
              <w:rPr>
                <w:color w:val="FF0000"/>
              </w:rPr>
              <w:t>)s'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volume)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keystone endpoint-create --region $KEYSTONE_REGION --service-id $2 --</w:t>
            </w:r>
            <w:proofErr w:type="spellStart"/>
            <w:r w:rsidRPr="00447D2E">
              <w:rPr>
                <w:color w:val="FF0000"/>
              </w:rPr>
              <w:t>publicurl</w:t>
            </w:r>
            <w:proofErr w:type="spellEnd"/>
            <w:r w:rsidRPr="00447D2E">
              <w:rPr>
                <w:color w:val="FF0000"/>
              </w:rPr>
              <w:t xml:space="preserve"> 'http://'"$MASTER"':8776/v1/$(</w:t>
            </w:r>
            <w:proofErr w:type="spellStart"/>
            <w:r w:rsidRPr="00447D2E">
              <w:rPr>
                <w:color w:val="FF0000"/>
              </w:rPr>
              <w:t>tenant_id</w:t>
            </w:r>
            <w:proofErr w:type="spellEnd"/>
            <w:r w:rsidRPr="00447D2E">
              <w:rPr>
                <w:color w:val="FF0000"/>
              </w:rPr>
              <w:t>)s' --</w:t>
            </w:r>
            <w:proofErr w:type="spellStart"/>
            <w:r w:rsidRPr="00447D2E">
              <w:rPr>
                <w:color w:val="FF0000"/>
              </w:rPr>
              <w:t>adminurl</w:t>
            </w:r>
            <w:proofErr w:type="spellEnd"/>
            <w:r w:rsidRPr="00447D2E">
              <w:rPr>
                <w:color w:val="FF0000"/>
              </w:rPr>
              <w:t xml:space="preserve"> 'http://'"$MASTER"':8776/v1/$(</w:t>
            </w:r>
            <w:proofErr w:type="spellStart"/>
            <w:r w:rsidRPr="00447D2E">
              <w:rPr>
                <w:color w:val="FF0000"/>
              </w:rPr>
              <w:t>tenant_id</w:t>
            </w:r>
            <w:proofErr w:type="spellEnd"/>
            <w:r w:rsidRPr="00447D2E">
              <w:rPr>
                <w:color w:val="FF0000"/>
              </w:rPr>
              <w:t>)s' --</w:t>
            </w:r>
            <w:proofErr w:type="spellStart"/>
            <w:r w:rsidRPr="00447D2E">
              <w:rPr>
                <w:color w:val="FF0000"/>
              </w:rPr>
              <w:t>internalurl</w:t>
            </w:r>
            <w:proofErr w:type="spellEnd"/>
            <w:r w:rsidRPr="00447D2E">
              <w:rPr>
                <w:color w:val="FF0000"/>
              </w:rPr>
              <w:t xml:space="preserve"> 'http://'"$MASTER"':8776/v1/$(</w:t>
            </w:r>
            <w:proofErr w:type="spellStart"/>
            <w:r w:rsidRPr="00447D2E">
              <w:rPr>
                <w:color w:val="FF0000"/>
              </w:rPr>
              <w:t>tenant_id</w:t>
            </w:r>
            <w:proofErr w:type="spellEnd"/>
            <w:r w:rsidRPr="00447D2E">
              <w:rPr>
                <w:color w:val="FF0000"/>
              </w:rPr>
              <w:t>)s'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image)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keystone endpoint-create --region $KEYSTONE_REGION --service-id $2 --</w:t>
            </w:r>
            <w:proofErr w:type="spellStart"/>
            <w:r w:rsidRPr="00447D2E">
              <w:rPr>
                <w:color w:val="FF0000"/>
              </w:rPr>
              <w:t>publicurl</w:t>
            </w:r>
            <w:proofErr w:type="spellEnd"/>
            <w:r w:rsidRPr="00447D2E">
              <w:rPr>
                <w:color w:val="FF0000"/>
              </w:rPr>
              <w:t xml:space="preserve"> </w:t>
            </w:r>
            <w:r w:rsidRPr="00447D2E">
              <w:rPr>
                <w:color w:val="FF0000"/>
              </w:rPr>
              <w:lastRenderedPageBreak/>
              <w:t>'http://'"$MASTER"':9292/v2' --</w:t>
            </w:r>
            <w:proofErr w:type="spellStart"/>
            <w:r w:rsidRPr="00447D2E">
              <w:rPr>
                <w:color w:val="FF0000"/>
              </w:rPr>
              <w:t>adminurl</w:t>
            </w:r>
            <w:proofErr w:type="spellEnd"/>
            <w:r w:rsidRPr="00447D2E">
              <w:rPr>
                <w:color w:val="FF0000"/>
              </w:rPr>
              <w:t xml:space="preserve"> 'http://'"$MASTER"':9292/v2' --</w:t>
            </w:r>
            <w:proofErr w:type="spellStart"/>
            <w:r w:rsidRPr="00447D2E">
              <w:rPr>
                <w:color w:val="FF0000"/>
              </w:rPr>
              <w:t>internalurl</w:t>
            </w:r>
            <w:proofErr w:type="spellEnd"/>
            <w:r w:rsidRPr="00447D2E">
              <w:rPr>
                <w:color w:val="FF0000"/>
              </w:rPr>
              <w:t xml:space="preserve"> 'http://'"$MASTER"':9292/v2'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object-store)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if [ $SWIFT_MASTER ]; then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keystone endpoint-create --region $KEYSTONE_REGION --service-id $2 --</w:t>
            </w:r>
            <w:proofErr w:type="spellStart"/>
            <w:r w:rsidRPr="00447D2E">
              <w:rPr>
                <w:color w:val="FF0000"/>
              </w:rPr>
              <w:t>publicurl</w:t>
            </w:r>
            <w:proofErr w:type="spellEnd"/>
            <w:r w:rsidRPr="00447D2E">
              <w:rPr>
                <w:color w:val="FF0000"/>
              </w:rPr>
              <w:t xml:space="preserve"> 'http://'"$SWIFT_MASTER"':8080/v1/AUTH_$(</w:t>
            </w:r>
            <w:proofErr w:type="spellStart"/>
            <w:r w:rsidRPr="00447D2E">
              <w:rPr>
                <w:color w:val="FF0000"/>
              </w:rPr>
              <w:t>tenant_id</w:t>
            </w:r>
            <w:proofErr w:type="spellEnd"/>
            <w:r w:rsidRPr="00447D2E">
              <w:rPr>
                <w:color w:val="FF0000"/>
              </w:rPr>
              <w:t>)s' --</w:t>
            </w:r>
            <w:proofErr w:type="spellStart"/>
            <w:r w:rsidRPr="00447D2E">
              <w:rPr>
                <w:color w:val="FF0000"/>
              </w:rPr>
              <w:t>adminurl</w:t>
            </w:r>
            <w:proofErr w:type="spellEnd"/>
            <w:r w:rsidRPr="00447D2E">
              <w:rPr>
                <w:color w:val="FF0000"/>
              </w:rPr>
              <w:t xml:space="preserve"> 'http://'"$SWIFT_MASTER"':8080/v1' --</w:t>
            </w:r>
            <w:proofErr w:type="spellStart"/>
            <w:r w:rsidRPr="00447D2E">
              <w:rPr>
                <w:color w:val="FF0000"/>
              </w:rPr>
              <w:t>internalurl</w:t>
            </w:r>
            <w:proofErr w:type="spellEnd"/>
            <w:r w:rsidRPr="00447D2E">
              <w:rPr>
                <w:color w:val="FF0000"/>
              </w:rPr>
              <w:t xml:space="preserve"> 'http://'"$SWIFT_MASTER"':8080/v1/AUTH_$(</w:t>
            </w:r>
            <w:proofErr w:type="spellStart"/>
            <w:r w:rsidRPr="00447D2E">
              <w:rPr>
                <w:color w:val="FF0000"/>
              </w:rPr>
              <w:t>tenant_id</w:t>
            </w:r>
            <w:proofErr w:type="spellEnd"/>
            <w:r w:rsidRPr="00447D2E">
              <w:rPr>
                <w:color w:val="FF0000"/>
              </w:rPr>
              <w:t>)s'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else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  keystone endpoint-create --region $KEYSTONE_REGION --service-id $2 --</w:t>
            </w:r>
            <w:proofErr w:type="spellStart"/>
            <w:r w:rsidRPr="00447D2E">
              <w:rPr>
                <w:color w:val="FF0000"/>
              </w:rPr>
              <w:t>publicurl</w:t>
            </w:r>
            <w:proofErr w:type="spellEnd"/>
            <w:r w:rsidRPr="00447D2E">
              <w:rPr>
                <w:color w:val="FF0000"/>
              </w:rPr>
              <w:t xml:space="preserve"> 'http://'"$MASTER"':8080/v1/AUTH_$(</w:t>
            </w:r>
            <w:proofErr w:type="spellStart"/>
            <w:r w:rsidRPr="00447D2E">
              <w:rPr>
                <w:color w:val="FF0000"/>
              </w:rPr>
              <w:t>tenant_id</w:t>
            </w:r>
            <w:proofErr w:type="spellEnd"/>
            <w:r w:rsidRPr="00447D2E">
              <w:rPr>
                <w:color w:val="FF0000"/>
              </w:rPr>
              <w:t>)s' --</w:t>
            </w:r>
            <w:proofErr w:type="spellStart"/>
            <w:r w:rsidRPr="00447D2E">
              <w:rPr>
                <w:color w:val="FF0000"/>
              </w:rPr>
              <w:t>adminurl</w:t>
            </w:r>
            <w:proofErr w:type="spellEnd"/>
            <w:r w:rsidRPr="00447D2E">
              <w:rPr>
                <w:color w:val="FF0000"/>
              </w:rPr>
              <w:t xml:space="preserve"> 'http://'"$MASTER"':8080/v1' --</w:t>
            </w:r>
            <w:proofErr w:type="spellStart"/>
            <w:r w:rsidRPr="00447D2E">
              <w:rPr>
                <w:color w:val="FF0000"/>
              </w:rPr>
              <w:t>internalurl</w:t>
            </w:r>
            <w:proofErr w:type="spellEnd"/>
            <w:r w:rsidRPr="00447D2E">
              <w:rPr>
                <w:color w:val="FF0000"/>
              </w:rPr>
              <w:t xml:space="preserve"> 'http://'"$MASTER"':8080/v1/AUTH_$(</w:t>
            </w:r>
            <w:proofErr w:type="spellStart"/>
            <w:r w:rsidRPr="00447D2E">
              <w:rPr>
                <w:color w:val="FF0000"/>
              </w:rPr>
              <w:t>tenant_id</w:t>
            </w:r>
            <w:proofErr w:type="spellEnd"/>
            <w:r w:rsidRPr="00447D2E">
              <w:rPr>
                <w:color w:val="FF0000"/>
              </w:rPr>
              <w:t>)s'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fi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identity)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keystone endpoint-create --region $KEYSTONE_REGION --service-id $2 --</w:t>
            </w:r>
            <w:proofErr w:type="spellStart"/>
            <w:r w:rsidRPr="00447D2E">
              <w:rPr>
                <w:color w:val="FF0000"/>
              </w:rPr>
              <w:t>publicurl</w:t>
            </w:r>
            <w:proofErr w:type="spellEnd"/>
            <w:r w:rsidRPr="00447D2E">
              <w:rPr>
                <w:color w:val="FF0000"/>
              </w:rPr>
              <w:t xml:space="preserve"> 'http://'"$MASTER"':5000/v2.0' --</w:t>
            </w:r>
            <w:proofErr w:type="spellStart"/>
            <w:r w:rsidRPr="00447D2E">
              <w:rPr>
                <w:color w:val="FF0000"/>
              </w:rPr>
              <w:t>adminurl</w:t>
            </w:r>
            <w:proofErr w:type="spellEnd"/>
            <w:r w:rsidRPr="00447D2E">
              <w:rPr>
                <w:color w:val="FF0000"/>
              </w:rPr>
              <w:t xml:space="preserve"> 'http://'"$MASTER"':35357/v2.0' --</w:t>
            </w:r>
            <w:proofErr w:type="spellStart"/>
            <w:r w:rsidRPr="00447D2E">
              <w:rPr>
                <w:color w:val="FF0000"/>
              </w:rPr>
              <w:t>internalurl</w:t>
            </w:r>
            <w:proofErr w:type="spellEnd"/>
            <w:r w:rsidRPr="00447D2E">
              <w:rPr>
                <w:color w:val="FF0000"/>
              </w:rPr>
              <w:t xml:space="preserve"> 'http://'"$MASTER"':5000/v2.0'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ec2)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keystone endpoint-create --region $KEYSTONE_REGION --service-id $2 --</w:t>
            </w:r>
            <w:proofErr w:type="spellStart"/>
            <w:r w:rsidRPr="00447D2E">
              <w:rPr>
                <w:color w:val="FF0000"/>
              </w:rPr>
              <w:t>publicurl</w:t>
            </w:r>
            <w:proofErr w:type="spellEnd"/>
            <w:r w:rsidRPr="00447D2E">
              <w:rPr>
                <w:color w:val="FF0000"/>
              </w:rPr>
              <w:t xml:space="preserve"> 'http://'"$MASTER"':8773/services/Cloud' --</w:t>
            </w:r>
            <w:proofErr w:type="spellStart"/>
            <w:r w:rsidRPr="00447D2E">
              <w:rPr>
                <w:color w:val="FF0000"/>
              </w:rPr>
              <w:t>adminurl</w:t>
            </w:r>
            <w:proofErr w:type="spellEnd"/>
            <w:r w:rsidRPr="00447D2E">
              <w:rPr>
                <w:color w:val="FF0000"/>
              </w:rPr>
              <w:t xml:space="preserve"> 'http://'"$MASTER"':8773/services/Admin' --</w:t>
            </w:r>
            <w:proofErr w:type="spellStart"/>
            <w:r w:rsidRPr="00447D2E">
              <w:rPr>
                <w:color w:val="FF0000"/>
              </w:rPr>
              <w:t>internalurl</w:t>
            </w:r>
            <w:proofErr w:type="spellEnd"/>
            <w:r w:rsidRPr="00447D2E">
              <w:rPr>
                <w:color w:val="FF0000"/>
              </w:rPr>
              <w:t xml:space="preserve"> 'http://'"$MASTER"':8773/services/Cloud'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network)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keystone endpoint-create --region $KEYSTONE_REGION --service-id $2 --</w:t>
            </w:r>
            <w:proofErr w:type="spellStart"/>
            <w:r w:rsidRPr="00447D2E">
              <w:rPr>
                <w:color w:val="FF0000"/>
              </w:rPr>
              <w:t>publicurl</w:t>
            </w:r>
            <w:proofErr w:type="spellEnd"/>
            <w:r w:rsidRPr="00447D2E">
              <w:rPr>
                <w:color w:val="FF0000"/>
              </w:rPr>
              <w:t xml:space="preserve"> 'http://'"$MASTER"':9696/' --</w:t>
            </w:r>
            <w:proofErr w:type="spellStart"/>
            <w:r w:rsidRPr="00447D2E">
              <w:rPr>
                <w:color w:val="FF0000"/>
              </w:rPr>
              <w:t>adminurl</w:t>
            </w:r>
            <w:proofErr w:type="spellEnd"/>
            <w:r w:rsidRPr="00447D2E">
              <w:rPr>
                <w:color w:val="FF0000"/>
              </w:rPr>
              <w:t xml:space="preserve"> 'http://'"$MASTER"':9696/' --</w:t>
            </w:r>
            <w:proofErr w:type="spellStart"/>
            <w:r w:rsidRPr="00447D2E">
              <w:rPr>
                <w:color w:val="FF0000"/>
              </w:rPr>
              <w:t>internalurl</w:t>
            </w:r>
            <w:proofErr w:type="spellEnd"/>
            <w:r w:rsidRPr="00447D2E">
              <w:rPr>
                <w:color w:val="FF0000"/>
              </w:rPr>
              <w:t xml:space="preserve"> 'http://'"$MASTER"':9696/'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  ;;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</w:t>
            </w:r>
            <w:proofErr w:type="spellStart"/>
            <w:r w:rsidRPr="00447D2E">
              <w:rPr>
                <w:color w:val="FF0000"/>
              </w:rPr>
              <w:t>esac</w:t>
            </w:r>
            <w:proofErr w:type="spellEnd"/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}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for </w:t>
            </w:r>
            <w:proofErr w:type="spellStart"/>
            <w:r w:rsidRPr="00447D2E">
              <w:rPr>
                <w:color w:val="FF0000"/>
              </w:rPr>
              <w:t>i</w:t>
            </w:r>
            <w:proofErr w:type="spellEnd"/>
            <w:r w:rsidRPr="00447D2E">
              <w:rPr>
                <w:color w:val="FF0000"/>
              </w:rPr>
              <w:t xml:space="preserve"> in compute volume image object-store identity ec2 network; do</w:t>
            </w:r>
          </w:p>
          <w:p w:rsidR="00447D2E" w:rsidRPr="00447D2E" w:rsidRDefault="00BA50D4" w:rsidP="00447D2E">
            <w:pPr>
              <w:pStyle w:val="af6"/>
              <w:rPr>
                <w:color w:val="FF0000"/>
              </w:rPr>
            </w:pPr>
            <w:r>
              <w:rPr>
                <w:color w:val="FF0000"/>
              </w:rPr>
              <w:t xml:space="preserve">  id=`</w:t>
            </w:r>
            <w:proofErr w:type="spellStart"/>
            <w:r>
              <w:rPr>
                <w:color w:val="FF0000"/>
              </w:rPr>
              <w:t>mysql</w:t>
            </w:r>
            <w:proofErr w:type="spellEnd"/>
            <w:r>
              <w:rPr>
                <w:rFonts w:hint="eastAsia"/>
                <w:color w:val="FF0000"/>
              </w:rPr>
              <w:t xml:space="preserve"> -</w:t>
            </w:r>
            <w:proofErr w:type="spellStart"/>
            <w:r>
              <w:rPr>
                <w:rFonts w:hint="eastAsia"/>
                <w:color w:val="FF0000"/>
              </w:rPr>
              <w:t>h</w:t>
            </w:r>
            <w:r w:rsidRPr="00BA50D4">
              <w:rPr>
                <w:color w:val="FF0000"/>
              </w:rPr>
              <w:t>"$MYSQL_HOST</w:t>
            </w:r>
            <w:proofErr w:type="spellEnd"/>
            <w:r w:rsidRPr="00BA50D4">
              <w:rPr>
                <w:color w:val="FF0000"/>
              </w:rPr>
              <w:t>"</w:t>
            </w:r>
            <w:r>
              <w:rPr>
                <w:color w:val="FF0000"/>
              </w:rPr>
              <w:t xml:space="preserve"> -</w:t>
            </w:r>
            <w:proofErr w:type="spellStart"/>
            <w:r>
              <w:rPr>
                <w:color w:val="FF0000"/>
              </w:rPr>
              <w:t>u</w:t>
            </w:r>
            <w:r w:rsidR="00447D2E" w:rsidRPr="00447D2E">
              <w:rPr>
                <w:color w:val="FF0000"/>
              </w:rPr>
              <w:t>"$MYSQL_USER</w:t>
            </w:r>
            <w:proofErr w:type="spellEnd"/>
            <w:r w:rsidR="00447D2E" w:rsidRPr="00447D2E">
              <w:rPr>
                <w:color w:val="FF0000"/>
              </w:rPr>
              <w:t>" -</w:t>
            </w:r>
            <w:proofErr w:type="spellStart"/>
            <w:r w:rsidR="00447D2E" w:rsidRPr="00447D2E">
              <w:rPr>
                <w:color w:val="FF0000"/>
              </w:rPr>
              <w:t>p"$MYSQL_PASSWORD</w:t>
            </w:r>
            <w:proofErr w:type="spellEnd"/>
            <w:r w:rsidR="00447D2E" w:rsidRPr="00447D2E">
              <w:rPr>
                <w:color w:val="FF0000"/>
              </w:rPr>
              <w:t>" "$MYSQL_DATABASE" -</w:t>
            </w:r>
            <w:proofErr w:type="spellStart"/>
            <w:r w:rsidR="00447D2E" w:rsidRPr="00447D2E">
              <w:rPr>
                <w:color w:val="FF0000"/>
              </w:rPr>
              <w:t>ss</w:t>
            </w:r>
            <w:proofErr w:type="spellEnd"/>
            <w:r w:rsidR="00447D2E" w:rsidRPr="00447D2E">
              <w:rPr>
                <w:color w:val="FF0000"/>
              </w:rPr>
              <w:t xml:space="preserve"> -e "SELECT id FROM service WHERE type='"$</w:t>
            </w:r>
            <w:proofErr w:type="spellStart"/>
            <w:r w:rsidR="00447D2E" w:rsidRPr="00447D2E">
              <w:rPr>
                <w:color w:val="FF0000"/>
              </w:rPr>
              <w:t>i</w:t>
            </w:r>
            <w:proofErr w:type="spellEnd"/>
            <w:r w:rsidR="00447D2E" w:rsidRPr="00447D2E">
              <w:rPr>
                <w:color w:val="FF0000"/>
              </w:rPr>
              <w:t>"';"` || exit 1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 xml:space="preserve">  </w:t>
            </w:r>
            <w:proofErr w:type="spellStart"/>
            <w:r w:rsidRPr="00447D2E">
              <w:rPr>
                <w:color w:val="FF0000"/>
              </w:rPr>
              <w:t>create_endpoint</w:t>
            </w:r>
            <w:proofErr w:type="spellEnd"/>
            <w:r w:rsidRPr="00447D2E">
              <w:rPr>
                <w:color w:val="FF0000"/>
              </w:rPr>
              <w:t xml:space="preserve"> $</w:t>
            </w:r>
            <w:proofErr w:type="spellStart"/>
            <w:r w:rsidRPr="00447D2E">
              <w:rPr>
                <w:color w:val="FF0000"/>
              </w:rPr>
              <w:t>i</w:t>
            </w:r>
            <w:proofErr w:type="spellEnd"/>
            <w:r w:rsidRPr="00447D2E">
              <w:rPr>
                <w:color w:val="FF0000"/>
              </w:rPr>
              <w:t xml:space="preserve"> $id</w:t>
            </w:r>
          </w:p>
          <w:p w:rsidR="00447D2E" w:rsidRPr="00447D2E" w:rsidRDefault="00447D2E" w:rsidP="00447D2E">
            <w:pPr>
              <w:pStyle w:val="af6"/>
              <w:rPr>
                <w:color w:val="FF0000"/>
              </w:rPr>
            </w:pPr>
            <w:r w:rsidRPr="00447D2E">
              <w:rPr>
                <w:color w:val="FF0000"/>
              </w:rPr>
              <w:t>done</w:t>
            </w:r>
          </w:p>
        </w:tc>
      </w:tr>
    </w:tbl>
    <w:p w:rsidR="00447D2E" w:rsidRDefault="00447D2E" w:rsidP="005D6B8F">
      <w:pPr>
        <w:pStyle w:val="a5"/>
      </w:pPr>
    </w:p>
    <w:p w:rsidR="00D70A77" w:rsidRDefault="00D70A77" w:rsidP="00D70A77">
      <w:pPr>
        <w:pStyle w:val="2"/>
      </w:pPr>
      <w:bookmarkStart w:id="18" w:name="_Toc354910970"/>
      <w:r>
        <w:lastRenderedPageBreak/>
        <w:t>Glance</w:t>
      </w:r>
      <w:bookmarkEnd w:id="18"/>
    </w:p>
    <w:p w:rsidR="005D6B8F" w:rsidRDefault="00D70A77" w:rsidP="00D70A77">
      <w:pPr>
        <w:pStyle w:val="3"/>
      </w:pPr>
      <w:bookmarkStart w:id="19" w:name="_Toc354910971"/>
      <w:r>
        <w:rPr>
          <w:rFonts w:hint="eastAsia"/>
        </w:rPr>
        <w:t>安装</w:t>
      </w:r>
      <w:bookmarkEnd w:id="19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25329F" w:rsidTr="00BA50D4">
        <w:tc>
          <w:tcPr>
            <w:tcW w:w="8753" w:type="dxa"/>
          </w:tcPr>
          <w:p w:rsidR="0025329F" w:rsidRDefault="0025329F" w:rsidP="00633DBA">
            <w:pPr>
              <w:pStyle w:val="af6"/>
            </w:pPr>
            <w:r w:rsidRPr="0025329F">
              <w:t>apt-get -y install glance glance-</w:t>
            </w:r>
            <w:proofErr w:type="spellStart"/>
            <w:r w:rsidRPr="0025329F">
              <w:t>api</w:t>
            </w:r>
            <w:proofErr w:type="spellEnd"/>
            <w:r w:rsidRPr="0025329F">
              <w:t xml:space="preserve"> python-</w:t>
            </w:r>
            <w:proofErr w:type="spellStart"/>
            <w:r w:rsidRPr="0025329F">
              <w:t>glanceclient</w:t>
            </w:r>
            <w:proofErr w:type="spellEnd"/>
            <w:r w:rsidRPr="0025329F">
              <w:t xml:space="preserve"> glance-common</w:t>
            </w:r>
          </w:p>
        </w:tc>
      </w:tr>
    </w:tbl>
    <w:p w:rsidR="0025329F" w:rsidRDefault="0025329F" w:rsidP="00BA50D4">
      <w:pPr>
        <w:pStyle w:val="3"/>
      </w:pPr>
      <w:bookmarkStart w:id="20" w:name="_Toc354910972"/>
      <w:r>
        <w:rPr>
          <w:rFonts w:hint="eastAsia"/>
        </w:rPr>
        <w:t>配置</w:t>
      </w:r>
      <w:bookmarkEnd w:id="20"/>
    </w:p>
    <w:p w:rsidR="0025329F" w:rsidRDefault="0025329F" w:rsidP="00BA50D4">
      <w:pPr>
        <w:pStyle w:val="a5"/>
      </w:pPr>
      <w:r>
        <w:rPr>
          <w:rFonts w:hint="eastAsia"/>
        </w:rPr>
        <w:t>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/glance/glance-</w:t>
      </w:r>
      <w:proofErr w:type="spellStart"/>
      <w:r>
        <w:rPr>
          <w:rFonts w:hint="eastAsia"/>
        </w:rPr>
        <w:t>api.conf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/glance/glance-</w:t>
      </w:r>
      <w:proofErr w:type="spellStart"/>
      <w:r>
        <w:rPr>
          <w:rFonts w:hint="eastAsia"/>
        </w:rPr>
        <w:t>registry.conf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两个文件，都是修改</w:t>
      </w:r>
      <w:r>
        <w:rPr>
          <w:rFonts w:hint="eastAsia"/>
        </w:rPr>
        <w:t>4</w:t>
      </w:r>
      <w:r>
        <w:rPr>
          <w:rFonts w:hint="eastAsia"/>
        </w:rPr>
        <w:t>个地方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25329F" w:rsidTr="00BA50D4">
        <w:tc>
          <w:tcPr>
            <w:tcW w:w="8753" w:type="dxa"/>
          </w:tcPr>
          <w:p w:rsidR="0025329F" w:rsidRDefault="0025329F" w:rsidP="00633DBA">
            <w:pPr>
              <w:pStyle w:val="af6"/>
            </w:pPr>
            <w:proofErr w:type="spellStart"/>
            <w:r>
              <w:t>sql_connection</w:t>
            </w:r>
            <w:proofErr w:type="spellEnd"/>
            <w:r>
              <w:t xml:space="preserve"> = mysql://glance:password@10.</w:t>
            </w:r>
            <w:r w:rsidR="007551A5">
              <w:rPr>
                <w:rFonts w:hint="eastAsia"/>
              </w:rPr>
              <w:t>0</w:t>
            </w:r>
            <w:r>
              <w:t>.</w:t>
            </w:r>
            <w:r w:rsidR="007551A5">
              <w:rPr>
                <w:rFonts w:hint="eastAsia"/>
              </w:rPr>
              <w:t>0</w:t>
            </w:r>
            <w:r>
              <w:t>.58/glance</w:t>
            </w:r>
          </w:p>
          <w:p w:rsidR="0025329F" w:rsidRDefault="0025329F" w:rsidP="00633DBA">
            <w:pPr>
              <w:pStyle w:val="af6"/>
            </w:pPr>
            <w:proofErr w:type="spellStart"/>
            <w:r>
              <w:t>admin_tenant_name</w:t>
            </w:r>
            <w:proofErr w:type="spellEnd"/>
            <w:r>
              <w:t xml:space="preserve"> = service</w:t>
            </w:r>
          </w:p>
          <w:p w:rsidR="0025329F" w:rsidRDefault="0025329F" w:rsidP="00633DBA">
            <w:pPr>
              <w:pStyle w:val="af6"/>
            </w:pPr>
            <w:proofErr w:type="spellStart"/>
            <w:r>
              <w:t>admin_user</w:t>
            </w:r>
            <w:proofErr w:type="spellEnd"/>
            <w:r>
              <w:t xml:space="preserve"> = glance</w:t>
            </w:r>
          </w:p>
          <w:p w:rsidR="0025329F" w:rsidRDefault="0025329F" w:rsidP="00633DBA">
            <w:pPr>
              <w:pStyle w:val="af6"/>
            </w:pPr>
            <w:proofErr w:type="spellStart"/>
            <w:r>
              <w:t>admin_password</w:t>
            </w:r>
            <w:proofErr w:type="spellEnd"/>
            <w:r>
              <w:t xml:space="preserve"> = password</w:t>
            </w:r>
          </w:p>
        </w:tc>
      </w:tr>
    </w:tbl>
    <w:p w:rsidR="0025329F" w:rsidRPr="0025329F" w:rsidRDefault="0025329F" w:rsidP="00BA50D4">
      <w:pPr>
        <w:pStyle w:val="a5"/>
      </w:pPr>
      <w:r w:rsidRPr="0025329F">
        <w:rPr>
          <w:rFonts w:hint="eastAsia"/>
        </w:rPr>
        <w:t>或者直接运行下面脚本实现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25329F" w:rsidTr="00BA50D4">
        <w:tc>
          <w:tcPr>
            <w:tcW w:w="8753" w:type="dxa"/>
          </w:tcPr>
          <w:p w:rsidR="0025329F" w:rsidRPr="00633DBA" w:rsidRDefault="0025329F" w:rsidP="00633DBA">
            <w:pPr>
              <w:pStyle w:val="af6"/>
            </w:pPr>
            <w:proofErr w:type="spellStart"/>
            <w:r w:rsidRPr="00633DBA">
              <w:t>sed</w:t>
            </w:r>
            <w:proofErr w:type="spellEnd"/>
            <w:r w:rsidRPr="00633DBA">
              <w:t xml:space="preserve"> -</w:t>
            </w:r>
            <w:proofErr w:type="spellStart"/>
            <w:r w:rsidRPr="00633DBA">
              <w:t>i</w:t>
            </w:r>
            <w:proofErr w:type="spellEnd"/>
            <w:r w:rsidRPr="00633DBA">
              <w:t xml:space="preserve"> -e " s/%SERVICE_TENANT_NAME%/service/g; s/%SERVICE_USER%/glance/g; s/%SERVICE_PASSWORD%/$SERVICE_PASSWORD/g; " /</w:t>
            </w:r>
            <w:proofErr w:type="spellStart"/>
            <w:r w:rsidRPr="00633DBA">
              <w:t>etc</w:t>
            </w:r>
            <w:proofErr w:type="spellEnd"/>
            <w:r w:rsidRPr="00633DBA">
              <w:t>/glance/glance-</w:t>
            </w:r>
            <w:proofErr w:type="spellStart"/>
            <w:r w:rsidRPr="00633DBA">
              <w:t>api.conf</w:t>
            </w:r>
            <w:proofErr w:type="spellEnd"/>
            <w:r w:rsidRPr="00633DBA">
              <w:t xml:space="preserve"> /</w:t>
            </w:r>
            <w:proofErr w:type="spellStart"/>
            <w:r w:rsidRPr="00633DBA">
              <w:t>etc</w:t>
            </w:r>
            <w:proofErr w:type="spellEnd"/>
            <w:r w:rsidRPr="00633DBA">
              <w:t>/glance/glance-</w:t>
            </w:r>
            <w:proofErr w:type="spellStart"/>
            <w:r w:rsidRPr="00633DBA">
              <w:t>registry.conf</w:t>
            </w:r>
            <w:proofErr w:type="spellEnd"/>
          </w:p>
          <w:p w:rsidR="0025329F" w:rsidRPr="00633DBA" w:rsidRDefault="0025329F" w:rsidP="00633DBA">
            <w:pPr>
              <w:pStyle w:val="af6"/>
            </w:pPr>
            <w:proofErr w:type="spellStart"/>
            <w:r w:rsidRPr="00633DBA">
              <w:t>sed</w:t>
            </w:r>
            <w:proofErr w:type="spellEnd"/>
            <w:r w:rsidRPr="00633DBA">
              <w:t xml:space="preserve"> -</w:t>
            </w:r>
            <w:proofErr w:type="spellStart"/>
            <w:r w:rsidRPr="00633DBA">
              <w:t>i</w:t>
            </w:r>
            <w:proofErr w:type="spellEnd"/>
            <w:r w:rsidRPr="00633DBA">
              <w:t xml:space="preserve"> '/</w:t>
            </w:r>
            <w:proofErr w:type="spellStart"/>
            <w:r w:rsidRPr="00633DBA">
              <w:t>sql_connection</w:t>
            </w:r>
            <w:proofErr w:type="spellEnd"/>
            <w:r w:rsidRPr="00633DBA">
              <w:t xml:space="preserve"> = .*/{s|sqlite:///.*|mysql://'"glance"':'"$MYSQL_PASS"'@'"$MASTER"'/glance|g}' /</w:t>
            </w:r>
            <w:proofErr w:type="spellStart"/>
            <w:r w:rsidRPr="00633DBA">
              <w:t>etc</w:t>
            </w:r>
            <w:proofErr w:type="spellEnd"/>
            <w:r w:rsidRPr="00633DBA">
              <w:t>/glance/glance-</w:t>
            </w:r>
            <w:proofErr w:type="spellStart"/>
            <w:r w:rsidRPr="00633DBA">
              <w:t>registry.conf</w:t>
            </w:r>
            <w:proofErr w:type="spellEnd"/>
            <w:r w:rsidRPr="00633DBA">
              <w:t xml:space="preserve"> /</w:t>
            </w:r>
            <w:proofErr w:type="spellStart"/>
            <w:r w:rsidRPr="00633DBA">
              <w:t>etc</w:t>
            </w:r>
            <w:proofErr w:type="spellEnd"/>
            <w:r w:rsidRPr="00633DBA">
              <w:t>/glance/glance-</w:t>
            </w:r>
            <w:proofErr w:type="spellStart"/>
            <w:r w:rsidRPr="00633DBA">
              <w:t>api.conf</w:t>
            </w:r>
            <w:proofErr w:type="spellEnd"/>
          </w:p>
        </w:tc>
      </w:tr>
    </w:tbl>
    <w:p w:rsidR="0025329F" w:rsidRPr="0025329F" w:rsidRDefault="0025329F" w:rsidP="00BA50D4">
      <w:pPr>
        <w:pStyle w:val="a5"/>
      </w:pPr>
      <w:r w:rsidRPr="0025329F">
        <w:rPr>
          <w:rFonts w:hint="eastAsia"/>
        </w:rPr>
        <w:t>编辑</w:t>
      </w:r>
      <w:r w:rsidRPr="0025329F">
        <w:rPr>
          <w:rFonts w:hint="eastAsia"/>
        </w:rPr>
        <w:t xml:space="preserve"> /</w:t>
      </w:r>
      <w:proofErr w:type="spellStart"/>
      <w:r w:rsidRPr="0025329F">
        <w:rPr>
          <w:rFonts w:hint="eastAsia"/>
        </w:rPr>
        <w:t>etc</w:t>
      </w:r>
      <w:proofErr w:type="spellEnd"/>
      <w:r w:rsidRPr="0025329F">
        <w:rPr>
          <w:rFonts w:hint="eastAsia"/>
        </w:rPr>
        <w:t>/glance/glance-</w:t>
      </w:r>
      <w:proofErr w:type="spellStart"/>
      <w:r w:rsidRPr="0025329F">
        <w:rPr>
          <w:rFonts w:hint="eastAsia"/>
        </w:rPr>
        <w:t>api.</w:t>
      </w:r>
      <w:proofErr w:type="gramStart"/>
      <w:r w:rsidRPr="0025329F">
        <w:rPr>
          <w:rFonts w:hint="eastAsia"/>
        </w:rPr>
        <w:t>conf</w:t>
      </w:r>
      <w:proofErr w:type="spellEnd"/>
      <w:proofErr w:type="gramEnd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25329F" w:rsidTr="00BA50D4">
        <w:tc>
          <w:tcPr>
            <w:tcW w:w="8753" w:type="dxa"/>
          </w:tcPr>
          <w:p w:rsidR="0025329F" w:rsidRDefault="0025329F" w:rsidP="00633DBA">
            <w:pPr>
              <w:pStyle w:val="af6"/>
            </w:pPr>
            <w:r>
              <w:t>#</w:t>
            </w:r>
            <w:proofErr w:type="spellStart"/>
            <w:r>
              <w:t>notifier_strategy</w:t>
            </w:r>
            <w:proofErr w:type="spellEnd"/>
            <w:r>
              <w:t xml:space="preserve"> = </w:t>
            </w:r>
            <w:proofErr w:type="spellStart"/>
            <w:r>
              <w:t>noop</w:t>
            </w:r>
            <w:proofErr w:type="spellEnd"/>
          </w:p>
          <w:p w:rsidR="0025329F" w:rsidRDefault="0025329F" w:rsidP="00633DBA">
            <w:pPr>
              <w:pStyle w:val="af6"/>
            </w:pPr>
            <w:proofErr w:type="spellStart"/>
            <w:r>
              <w:t>notifier_strategy</w:t>
            </w:r>
            <w:proofErr w:type="spellEnd"/>
            <w:r>
              <w:t xml:space="preserve"> = rabbit</w:t>
            </w:r>
          </w:p>
          <w:p w:rsidR="0025329F" w:rsidRDefault="0025329F" w:rsidP="00633DBA">
            <w:pPr>
              <w:pStyle w:val="af6"/>
            </w:pPr>
          </w:p>
          <w:p w:rsidR="0025329F" w:rsidRDefault="0025329F" w:rsidP="00633DBA">
            <w:pPr>
              <w:pStyle w:val="af6"/>
            </w:pPr>
            <w:r>
              <w:t>#</w:t>
            </w:r>
            <w:proofErr w:type="spellStart"/>
            <w:r>
              <w:t>rabbit_password</w:t>
            </w:r>
            <w:proofErr w:type="spellEnd"/>
            <w:r>
              <w:t xml:space="preserve"> = guest</w:t>
            </w:r>
          </w:p>
          <w:p w:rsidR="0025329F" w:rsidRDefault="0025329F" w:rsidP="00633DBA">
            <w:pPr>
              <w:pStyle w:val="af6"/>
            </w:pPr>
            <w:proofErr w:type="spellStart"/>
            <w:r>
              <w:t>rabbit_password</w:t>
            </w:r>
            <w:proofErr w:type="spellEnd"/>
            <w:r>
              <w:t xml:space="preserve"> = password</w:t>
            </w:r>
          </w:p>
        </w:tc>
      </w:tr>
    </w:tbl>
    <w:p w:rsidR="0025329F" w:rsidRPr="0025329F" w:rsidRDefault="0025329F" w:rsidP="00BA50D4">
      <w:pPr>
        <w:pStyle w:val="a5"/>
      </w:pPr>
      <w:r w:rsidRPr="0025329F">
        <w:rPr>
          <w:rFonts w:hint="eastAsia"/>
        </w:rPr>
        <w:t>运行下面命令进行修改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25329F" w:rsidTr="00BA50D4">
        <w:tc>
          <w:tcPr>
            <w:tcW w:w="8753" w:type="dxa"/>
          </w:tcPr>
          <w:p w:rsidR="0025329F" w:rsidRDefault="0025329F" w:rsidP="00633DBA">
            <w:pPr>
              <w:pStyle w:val="af6"/>
            </w:pPr>
            <w:proofErr w:type="spellStart"/>
            <w:r w:rsidRPr="0025329F">
              <w:t>sed</w:t>
            </w:r>
            <w:proofErr w:type="spellEnd"/>
            <w:r w:rsidRPr="0025329F">
              <w:t xml:space="preserve"> -</w:t>
            </w:r>
            <w:proofErr w:type="spellStart"/>
            <w:r w:rsidRPr="0025329F">
              <w:t>i</w:t>
            </w:r>
            <w:proofErr w:type="spellEnd"/>
            <w:r w:rsidRPr="0025329F">
              <w:t xml:space="preserve"> " s/</w:t>
            </w:r>
            <w:proofErr w:type="spellStart"/>
            <w:r w:rsidRPr="0025329F">
              <w:t>notifier_strategy</w:t>
            </w:r>
            <w:proofErr w:type="spellEnd"/>
            <w:r w:rsidRPr="0025329F">
              <w:t xml:space="preserve"> = </w:t>
            </w:r>
            <w:proofErr w:type="spellStart"/>
            <w:r w:rsidRPr="0025329F">
              <w:t>noop</w:t>
            </w:r>
            <w:proofErr w:type="spellEnd"/>
            <w:r w:rsidRPr="0025329F">
              <w:t>/</w:t>
            </w:r>
            <w:proofErr w:type="spellStart"/>
            <w:r w:rsidRPr="0025329F">
              <w:t>notifier_strategy</w:t>
            </w:r>
            <w:proofErr w:type="spellEnd"/>
            <w:r w:rsidRPr="0025329F">
              <w:t xml:space="preserve"> = rabbit/</w:t>
            </w:r>
            <w:proofErr w:type="spellStart"/>
            <w:r w:rsidRPr="0025329F">
              <w:t>g;s</w:t>
            </w:r>
            <w:proofErr w:type="spellEnd"/>
            <w:r w:rsidRPr="0025329F">
              <w:t>/</w:t>
            </w:r>
            <w:proofErr w:type="spellStart"/>
            <w:r w:rsidRPr="0025329F">
              <w:t>rabbit_password</w:t>
            </w:r>
            <w:proofErr w:type="spellEnd"/>
            <w:r w:rsidRPr="0025329F">
              <w:t xml:space="preserve"> = guest/</w:t>
            </w:r>
            <w:proofErr w:type="spellStart"/>
            <w:r w:rsidRPr="0025329F">
              <w:t>rabbit_password</w:t>
            </w:r>
            <w:proofErr w:type="spellEnd"/>
            <w:r w:rsidRPr="0025329F">
              <w:t xml:space="preserve"> = $RABBIT_PASSWORD/g;" /</w:t>
            </w:r>
            <w:proofErr w:type="spellStart"/>
            <w:r w:rsidRPr="0025329F">
              <w:t>etc</w:t>
            </w:r>
            <w:proofErr w:type="spellEnd"/>
            <w:r w:rsidRPr="0025329F">
              <w:t>/glance/glance-</w:t>
            </w:r>
            <w:proofErr w:type="spellStart"/>
            <w:r w:rsidRPr="0025329F">
              <w:t>api.conf</w:t>
            </w:r>
            <w:proofErr w:type="spellEnd"/>
          </w:p>
        </w:tc>
      </w:tr>
    </w:tbl>
    <w:p w:rsidR="0025329F" w:rsidRDefault="0025329F" w:rsidP="00BA50D4">
      <w:pPr>
        <w:pStyle w:val="a5"/>
      </w:pPr>
      <w:r w:rsidRPr="0025329F">
        <w:rPr>
          <w:rFonts w:hint="eastAsia"/>
        </w:rPr>
        <w:t>运行下面命令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25329F" w:rsidTr="00BA50D4">
        <w:tc>
          <w:tcPr>
            <w:tcW w:w="8753" w:type="dxa"/>
          </w:tcPr>
          <w:p w:rsidR="0025329F" w:rsidRDefault="0025329F" w:rsidP="00633DBA">
            <w:pPr>
              <w:pStyle w:val="af6"/>
            </w:pPr>
            <w:r>
              <w:t>cat &lt;&lt;EOF &gt;&gt;/</w:t>
            </w:r>
            <w:proofErr w:type="spellStart"/>
            <w:r>
              <w:t>etc</w:t>
            </w:r>
            <w:proofErr w:type="spellEnd"/>
            <w:r>
              <w:t>/glance/glance-</w:t>
            </w:r>
            <w:proofErr w:type="spellStart"/>
            <w:r>
              <w:t>api.conf</w:t>
            </w:r>
            <w:proofErr w:type="spellEnd"/>
          </w:p>
          <w:p w:rsidR="0025329F" w:rsidRDefault="0025329F" w:rsidP="00633DBA">
            <w:pPr>
              <w:pStyle w:val="af6"/>
            </w:pPr>
            <w:r>
              <w:t xml:space="preserve">flavor = </w:t>
            </w:r>
            <w:proofErr w:type="spellStart"/>
            <w:r>
              <w:t>keystone+cachemanagement</w:t>
            </w:r>
            <w:proofErr w:type="spellEnd"/>
          </w:p>
          <w:p w:rsidR="0025329F" w:rsidRDefault="0025329F" w:rsidP="00633DBA">
            <w:pPr>
              <w:pStyle w:val="af6"/>
            </w:pPr>
            <w:r>
              <w:t>EOF</w:t>
            </w:r>
          </w:p>
          <w:p w:rsidR="0025329F" w:rsidRDefault="0025329F" w:rsidP="00633DBA">
            <w:pPr>
              <w:pStyle w:val="af6"/>
            </w:pPr>
            <w:r>
              <w:t>cat &lt;&lt;EOF &gt;&gt;/</w:t>
            </w:r>
            <w:proofErr w:type="spellStart"/>
            <w:r>
              <w:t>etc</w:t>
            </w:r>
            <w:proofErr w:type="spellEnd"/>
            <w:r>
              <w:t>/glance/glance-</w:t>
            </w:r>
            <w:proofErr w:type="spellStart"/>
            <w:r>
              <w:t>registry.conf</w:t>
            </w:r>
            <w:proofErr w:type="spellEnd"/>
            <w:r>
              <w:t xml:space="preserve"> </w:t>
            </w:r>
          </w:p>
          <w:p w:rsidR="0025329F" w:rsidRDefault="0025329F" w:rsidP="00633DBA">
            <w:pPr>
              <w:pStyle w:val="af6"/>
            </w:pPr>
            <w:r>
              <w:t>flavor = keystone</w:t>
            </w:r>
          </w:p>
          <w:p w:rsidR="0025329F" w:rsidRDefault="0025329F" w:rsidP="00633DBA">
            <w:pPr>
              <w:pStyle w:val="af6"/>
            </w:pPr>
            <w:r>
              <w:t>EOF</w:t>
            </w:r>
          </w:p>
        </w:tc>
      </w:tr>
    </w:tbl>
    <w:p w:rsidR="0025329F" w:rsidRDefault="0025329F" w:rsidP="00BA50D4">
      <w:pPr>
        <w:pStyle w:val="a5"/>
      </w:pPr>
      <w:r w:rsidRPr="0025329F">
        <w:rPr>
          <w:rFonts w:hint="eastAsia"/>
        </w:rPr>
        <w:t>重启服务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25329F" w:rsidTr="00BA50D4">
        <w:tc>
          <w:tcPr>
            <w:tcW w:w="8753" w:type="dxa"/>
          </w:tcPr>
          <w:p w:rsidR="0025329F" w:rsidRPr="0025329F" w:rsidRDefault="0025329F" w:rsidP="00633DBA">
            <w:pPr>
              <w:pStyle w:val="af6"/>
            </w:pPr>
            <w:r w:rsidRPr="0025329F">
              <w:t>service glance-</w:t>
            </w:r>
            <w:proofErr w:type="spellStart"/>
            <w:r w:rsidRPr="0025329F">
              <w:t>api</w:t>
            </w:r>
            <w:proofErr w:type="spellEnd"/>
            <w:r w:rsidRPr="0025329F">
              <w:t xml:space="preserve"> restart &amp;&amp; service glance-registry restart</w:t>
            </w:r>
          </w:p>
        </w:tc>
      </w:tr>
    </w:tbl>
    <w:p w:rsidR="0025329F" w:rsidRDefault="0025329F" w:rsidP="00BA50D4">
      <w:pPr>
        <w:pStyle w:val="a5"/>
      </w:pPr>
      <w:r>
        <w:rPr>
          <w:rFonts w:hint="eastAsia"/>
        </w:rPr>
        <w:t>同步数据库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25329F" w:rsidTr="00BA50D4">
        <w:tc>
          <w:tcPr>
            <w:tcW w:w="8753" w:type="dxa"/>
          </w:tcPr>
          <w:p w:rsidR="0025329F" w:rsidRDefault="0025329F" w:rsidP="00633DBA">
            <w:pPr>
              <w:pStyle w:val="af6"/>
            </w:pPr>
            <w:r>
              <w:lastRenderedPageBreak/>
              <w:t xml:space="preserve">glance-manage </w:t>
            </w:r>
            <w:proofErr w:type="spellStart"/>
            <w:r>
              <w:t>db_sync</w:t>
            </w:r>
            <w:proofErr w:type="spellEnd"/>
          </w:p>
        </w:tc>
      </w:tr>
    </w:tbl>
    <w:p w:rsidR="0025329F" w:rsidRDefault="0025329F" w:rsidP="00BA50D4">
      <w:pPr>
        <w:pStyle w:val="3"/>
      </w:pPr>
      <w:bookmarkStart w:id="21" w:name="_Toc354910973"/>
      <w:r>
        <w:rPr>
          <w:rFonts w:hint="eastAsia"/>
        </w:rPr>
        <w:t>下载Image</w:t>
      </w:r>
      <w:r w:rsidR="00BA50D4">
        <w:rPr>
          <w:rFonts w:hint="eastAsia"/>
        </w:rPr>
        <w:t>(测试环境用)</w:t>
      </w:r>
      <w:bookmarkEnd w:id="21"/>
    </w:p>
    <w:p w:rsidR="0025329F" w:rsidRPr="00BA50D4" w:rsidRDefault="0025329F" w:rsidP="00BA50D4">
      <w:pPr>
        <w:pStyle w:val="a5"/>
      </w:pPr>
      <w:r w:rsidRPr="00BA50D4">
        <w:rPr>
          <w:rFonts w:hint="eastAsia"/>
        </w:rPr>
        <w:t>下载</w:t>
      </w:r>
      <w:proofErr w:type="spellStart"/>
      <w:r w:rsidRPr="00BA50D4">
        <w:rPr>
          <w:rFonts w:hint="eastAsia"/>
        </w:rPr>
        <w:t>CirrOS</w:t>
      </w:r>
      <w:proofErr w:type="spellEnd"/>
      <w:r w:rsidRPr="00BA50D4">
        <w:rPr>
          <w:rFonts w:hint="eastAsia"/>
        </w:rPr>
        <w:t>的</w:t>
      </w:r>
      <w:r w:rsidRPr="00BA50D4">
        <w:rPr>
          <w:rFonts w:hint="eastAsia"/>
        </w:rPr>
        <w:t>image</w:t>
      </w:r>
      <w:r w:rsidRPr="00BA50D4">
        <w:rPr>
          <w:rFonts w:hint="eastAsia"/>
        </w:rPr>
        <w:t>作为测试使用，只有</w:t>
      </w:r>
      <w:r w:rsidRPr="00BA50D4">
        <w:rPr>
          <w:rFonts w:hint="eastAsia"/>
        </w:rPr>
        <w:t>10M</w:t>
      </w:r>
      <w:r w:rsidRPr="00BA50D4">
        <w:rPr>
          <w:rFonts w:hint="eastAsia"/>
        </w:rPr>
        <w:t>。如果是</w:t>
      </w:r>
      <w:proofErr w:type="spellStart"/>
      <w:r w:rsidRPr="00BA50D4">
        <w:rPr>
          <w:rFonts w:hint="eastAsia"/>
        </w:rPr>
        <w:t>ubuntu</w:t>
      </w:r>
      <w:proofErr w:type="spellEnd"/>
      <w:r w:rsidRPr="00BA50D4">
        <w:rPr>
          <w:rFonts w:hint="eastAsia"/>
        </w:rPr>
        <w:t>官方的</w:t>
      </w:r>
      <w:r w:rsidRPr="00BA50D4">
        <w:rPr>
          <w:rFonts w:hint="eastAsia"/>
        </w:rPr>
        <w:t>image</w:t>
      </w:r>
      <w:r w:rsidRPr="00BA50D4">
        <w:rPr>
          <w:rFonts w:hint="eastAsia"/>
        </w:rPr>
        <w:t>，</w:t>
      </w:r>
      <w:r w:rsidRPr="00BA50D4">
        <w:rPr>
          <w:rFonts w:hint="eastAsia"/>
        </w:rPr>
        <w:t>220M</w:t>
      </w:r>
      <w:r w:rsidRPr="00BA50D4">
        <w:rPr>
          <w:rFonts w:hint="eastAsia"/>
        </w:rPr>
        <w:t>，并且</w:t>
      </w:r>
      <w:proofErr w:type="spellStart"/>
      <w:r w:rsidRPr="00BA50D4">
        <w:rPr>
          <w:rFonts w:hint="eastAsia"/>
        </w:rPr>
        <w:t>ubuntu</w:t>
      </w:r>
      <w:proofErr w:type="spellEnd"/>
      <w:r w:rsidRPr="00BA50D4">
        <w:rPr>
          <w:rFonts w:hint="eastAsia"/>
        </w:rPr>
        <w:t>官方的</w:t>
      </w:r>
      <w:r w:rsidRPr="00BA50D4">
        <w:rPr>
          <w:rFonts w:hint="eastAsia"/>
        </w:rPr>
        <w:t>image</w:t>
      </w:r>
      <w:r w:rsidRPr="00BA50D4">
        <w:rPr>
          <w:rFonts w:hint="eastAsia"/>
        </w:rPr>
        <w:t>，都是需要使用密钥登陆。</w:t>
      </w:r>
    </w:p>
    <w:p w:rsidR="0025329F" w:rsidRPr="00BA50D4" w:rsidRDefault="0025329F" w:rsidP="00BA50D4">
      <w:pPr>
        <w:pStyle w:val="a5"/>
        <w:rPr>
          <w:b/>
        </w:rPr>
      </w:pPr>
      <w:proofErr w:type="spellStart"/>
      <w:r w:rsidRPr="00BA50D4">
        <w:rPr>
          <w:b/>
        </w:rPr>
        <w:t>CirrOS</w:t>
      </w:r>
      <w:proofErr w:type="spellEnd"/>
      <w:r w:rsidR="00BA50D4" w:rsidRPr="00BA50D4">
        <w:rPr>
          <w:rFonts w:hint="eastAsia"/>
          <w:b/>
        </w:rPr>
        <w:t>：</w:t>
      </w:r>
    </w:p>
    <w:p w:rsidR="0025329F" w:rsidRPr="00BA50D4" w:rsidRDefault="0025329F" w:rsidP="00BA50D4">
      <w:pPr>
        <w:pStyle w:val="a5"/>
      </w:pPr>
      <w:r w:rsidRPr="00BA50D4">
        <w:rPr>
          <w:rFonts w:hint="eastAsia"/>
        </w:rPr>
        <w:t>下载</w:t>
      </w:r>
      <w:r w:rsidRPr="00BA50D4">
        <w:rPr>
          <w:rFonts w:hint="eastAsia"/>
        </w:rPr>
        <w:t>image</w:t>
      </w:r>
      <w:r w:rsidR="00BA50D4">
        <w:rPr>
          <w:rFonts w:hint="eastAsia"/>
        </w:rPr>
        <w:t>：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BA50D4" w:rsidTr="00BA50D4">
        <w:tc>
          <w:tcPr>
            <w:tcW w:w="8753" w:type="dxa"/>
          </w:tcPr>
          <w:p w:rsidR="00BA50D4" w:rsidRPr="00BA50D4" w:rsidRDefault="00BA50D4" w:rsidP="00BA50D4">
            <w:pPr>
              <w:pStyle w:val="af6"/>
            </w:pPr>
            <w:proofErr w:type="spellStart"/>
            <w:r w:rsidRPr="00BA50D4">
              <w:t>wget</w:t>
            </w:r>
            <w:proofErr w:type="spellEnd"/>
            <w:r w:rsidRPr="00BA50D4">
              <w:t xml:space="preserve"> https://launchpad.net/cirros/trunk/0.3.0/+download/cirros-0.3.0-x86_64-disk.img</w:t>
            </w:r>
          </w:p>
        </w:tc>
      </w:tr>
    </w:tbl>
    <w:p w:rsidR="00BA50D4" w:rsidRDefault="00BA50D4" w:rsidP="00BA50D4">
      <w:pPr>
        <w:pStyle w:val="a5"/>
      </w:pPr>
      <w:r>
        <w:rPr>
          <w:rFonts w:hint="eastAsia"/>
        </w:rPr>
        <w:t>上传</w:t>
      </w:r>
      <w:r>
        <w:rPr>
          <w:rFonts w:hint="eastAsia"/>
        </w:rPr>
        <w:t>image</w:t>
      </w:r>
      <w:r>
        <w:rPr>
          <w:rFonts w:hint="eastAsia"/>
        </w:rPr>
        <w:t>：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BA50D4" w:rsidTr="00BA50D4">
        <w:tc>
          <w:tcPr>
            <w:tcW w:w="8753" w:type="dxa"/>
          </w:tcPr>
          <w:p w:rsidR="00BA50D4" w:rsidRDefault="00BA50D4" w:rsidP="00BA50D4">
            <w:pPr>
              <w:pStyle w:val="af6"/>
            </w:pPr>
            <w:r>
              <w:t>glance image-create --name=cirros-0.3.0-x86_64 --public  --container-format=bare \</w:t>
            </w:r>
          </w:p>
          <w:p w:rsidR="00BA50D4" w:rsidRDefault="00BA50D4" w:rsidP="00BA50D4">
            <w:pPr>
              <w:pStyle w:val="af6"/>
            </w:pPr>
            <w:r>
              <w:rPr>
                <w:rFonts w:hint="eastAsia"/>
              </w:rPr>
              <w:t>--disk-format=qcow2 &lt; /root/cirros-0.3.0-x86_64-disk.img</w:t>
            </w:r>
          </w:p>
        </w:tc>
      </w:tr>
    </w:tbl>
    <w:p w:rsidR="00BA50D4" w:rsidRDefault="00BA50D4" w:rsidP="00BA50D4">
      <w:pPr>
        <w:pStyle w:val="a5"/>
      </w:pPr>
      <w:proofErr w:type="spellStart"/>
      <w:r>
        <w:rPr>
          <w:rFonts w:hint="eastAsia"/>
        </w:rPr>
        <w:t>Cirros</w:t>
      </w:r>
      <w:proofErr w:type="spellEnd"/>
      <w:r>
        <w:rPr>
          <w:rFonts w:hint="eastAsia"/>
        </w:rPr>
        <w:t>，是可以使用用户名和密码登陆，也可以使用密钥登陆</w:t>
      </w:r>
    </w:p>
    <w:p w:rsidR="00BA50D4" w:rsidRDefault="00BA50D4" w:rsidP="00BA50D4">
      <w:pPr>
        <w:pStyle w:val="a5"/>
      </w:pPr>
      <w:r>
        <w:t>user</w:t>
      </w:r>
      <w:r w:rsidR="00FC4BF2">
        <w:rPr>
          <w:rFonts w:hint="eastAsia"/>
        </w:rPr>
        <w:t>：</w:t>
      </w:r>
      <w:proofErr w:type="spellStart"/>
      <w:proofErr w:type="gramStart"/>
      <w:r>
        <w:t>cirros</w:t>
      </w:r>
      <w:proofErr w:type="spellEnd"/>
      <w:proofErr w:type="gramEnd"/>
    </w:p>
    <w:p w:rsidR="00BA50D4" w:rsidRDefault="00FC4BF2" w:rsidP="00BA50D4">
      <w:pPr>
        <w:pStyle w:val="a5"/>
      </w:pPr>
      <w:r>
        <w:t>password</w:t>
      </w:r>
      <w:r>
        <w:rPr>
          <w:rFonts w:hint="eastAsia"/>
        </w:rPr>
        <w:t>：</w:t>
      </w:r>
      <w:proofErr w:type="spellStart"/>
      <w:proofErr w:type="gramStart"/>
      <w:r w:rsidR="00BA50D4">
        <w:t>cubswin</w:t>
      </w:r>
      <w:proofErr w:type="spellEnd"/>
      <w:r w:rsidR="00BA50D4">
        <w:t>:</w:t>
      </w:r>
      <w:proofErr w:type="gramEnd"/>
      <w:r w:rsidR="00BA50D4">
        <w:t>)</w:t>
      </w:r>
    </w:p>
    <w:p w:rsidR="00BA50D4" w:rsidRPr="00BA50D4" w:rsidRDefault="00BA50D4" w:rsidP="00BA50D4">
      <w:pPr>
        <w:pStyle w:val="a5"/>
        <w:rPr>
          <w:b/>
        </w:rPr>
      </w:pPr>
      <w:r w:rsidRPr="00BA50D4">
        <w:rPr>
          <w:rFonts w:hint="eastAsia"/>
          <w:b/>
        </w:rPr>
        <w:t>Ubuntu</w:t>
      </w:r>
      <w:r w:rsidRPr="00BA50D4">
        <w:rPr>
          <w:rFonts w:hint="eastAsia"/>
          <w:b/>
        </w:rPr>
        <w:t>官方</w:t>
      </w:r>
      <w:r w:rsidRPr="00BA50D4">
        <w:rPr>
          <w:rFonts w:hint="eastAsia"/>
          <w:b/>
        </w:rPr>
        <w:t>image</w:t>
      </w:r>
      <w:r w:rsidRPr="00BA50D4">
        <w:rPr>
          <w:rFonts w:hint="eastAsia"/>
          <w:b/>
        </w:rPr>
        <w:t>：</w:t>
      </w:r>
    </w:p>
    <w:p w:rsidR="00BA50D4" w:rsidRDefault="00BA50D4" w:rsidP="00FC4BF2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image</w:t>
      </w:r>
      <w:r w:rsidR="00FC4BF2">
        <w:rPr>
          <w:rFonts w:hint="eastAsia"/>
        </w:rPr>
        <w:t>：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BA50D4" w:rsidTr="00BE0805">
        <w:tc>
          <w:tcPr>
            <w:tcW w:w="8753" w:type="dxa"/>
          </w:tcPr>
          <w:p w:rsidR="00BA50D4" w:rsidRPr="00BE0805" w:rsidRDefault="00BA50D4" w:rsidP="00BE0805">
            <w:pPr>
              <w:pStyle w:val="af6"/>
            </w:pPr>
            <w:proofErr w:type="spellStart"/>
            <w:r w:rsidRPr="00BE0805">
              <w:rPr>
                <w:rFonts w:hint="eastAsia"/>
              </w:rPr>
              <w:t>wget</w:t>
            </w:r>
            <w:proofErr w:type="spellEnd"/>
            <w:r w:rsidRPr="00BE0805">
              <w:rPr>
                <w:rFonts w:hint="eastAsia"/>
              </w:rPr>
              <w:t xml:space="preserve"> http://cloud-images.ubuntu.com/precise/current/precise-server-cloudimg-amd64-disk1.img</w:t>
            </w:r>
          </w:p>
        </w:tc>
      </w:tr>
    </w:tbl>
    <w:p w:rsidR="00BA50D4" w:rsidRDefault="00BE0805" w:rsidP="00FC4BF2">
      <w:pPr>
        <w:pStyle w:val="a5"/>
      </w:pPr>
      <w:r w:rsidRPr="00BE0805">
        <w:rPr>
          <w:rFonts w:hint="eastAsia"/>
        </w:rPr>
        <w:t>上传</w:t>
      </w:r>
      <w:r w:rsidRPr="00BE0805">
        <w:rPr>
          <w:rFonts w:hint="eastAsia"/>
        </w:rPr>
        <w:t>image</w:t>
      </w:r>
      <w:r w:rsidR="00FC4BF2">
        <w:rPr>
          <w:rFonts w:hint="eastAsia"/>
        </w:rPr>
        <w:t>：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FC4BF2" w:rsidTr="00FC4BF2">
        <w:tc>
          <w:tcPr>
            <w:tcW w:w="8753" w:type="dxa"/>
          </w:tcPr>
          <w:p w:rsidR="00FC4BF2" w:rsidRDefault="00FC4BF2" w:rsidP="00FC4BF2">
            <w:pPr>
              <w:pStyle w:val="af6"/>
            </w:pPr>
            <w:r>
              <w:t xml:space="preserve">glance image-create --name="Ubuntu 12.04 </w:t>
            </w:r>
            <w:proofErr w:type="spellStart"/>
            <w:r>
              <w:t>cloudimg</w:t>
            </w:r>
            <w:proofErr w:type="spellEnd"/>
            <w:r>
              <w:t xml:space="preserve"> amd64" --public \</w:t>
            </w:r>
          </w:p>
          <w:p w:rsidR="00FC4BF2" w:rsidRPr="00FC4BF2" w:rsidRDefault="00FC4BF2" w:rsidP="00FC4BF2">
            <w:pPr>
              <w:pStyle w:val="af6"/>
            </w:pPr>
            <w:r>
              <w:rPr>
                <w:rFonts w:hint="eastAsia"/>
              </w:rPr>
              <w:t>--container-format=</w:t>
            </w:r>
            <w:proofErr w:type="spellStart"/>
            <w:r>
              <w:rPr>
                <w:rFonts w:hint="eastAsia"/>
              </w:rPr>
              <w:t>ovf</w:t>
            </w:r>
            <w:proofErr w:type="spellEnd"/>
            <w:r>
              <w:rPr>
                <w:rFonts w:hint="eastAsia"/>
              </w:rPr>
              <w:t xml:space="preserve"> --disk-format=qcow2 &lt; /root/precise-server-cloudimg-amd64-disk1.img</w:t>
            </w:r>
          </w:p>
        </w:tc>
      </w:tr>
    </w:tbl>
    <w:p w:rsidR="00BA50D4" w:rsidRDefault="00BA50D4" w:rsidP="00FC4BF2">
      <w:pPr>
        <w:pStyle w:val="a5"/>
      </w:pPr>
      <w:r>
        <w:rPr>
          <w:rFonts w:hint="eastAsia"/>
        </w:rPr>
        <w:t>user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ubuntu</w:t>
      </w:r>
      <w:proofErr w:type="spellEnd"/>
      <w:proofErr w:type="gramEnd"/>
    </w:p>
    <w:p w:rsidR="00BA50D4" w:rsidRDefault="00BA50D4" w:rsidP="00FC4BF2">
      <w:pPr>
        <w:pStyle w:val="a5"/>
      </w:pPr>
      <w:r>
        <w:rPr>
          <w:rFonts w:hint="eastAsia"/>
        </w:rPr>
        <w:t>只能使用密钥登陆。</w:t>
      </w:r>
    </w:p>
    <w:p w:rsidR="00BA50D4" w:rsidRDefault="00BA50D4" w:rsidP="00FC4BF2">
      <w:pPr>
        <w:pStyle w:val="3"/>
      </w:pPr>
      <w:bookmarkStart w:id="22" w:name="_Toc354910974"/>
      <w:r>
        <w:rPr>
          <w:rFonts w:hint="eastAsia"/>
        </w:rPr>
        <w:t>测试</w:t>
      </w:r>
      <w:bookmarkEnd w:id="22"/>
    </w:p>
    <w:p w:rsidR="00BA50D4" w:rsidRPr="00FC4BF2" w:rsidRDefault="00BA50D4" w:rsidP="00FC4BF2">
      <w:pPr>
        <w:pStyle w:val="a5"/>
      </w:pPr>
      <w:r w:rsidRPr="00FC4BF2">
        <w:rPr>
          <w:rFonts w:hint="eastAsia"/>
        </w:rPr>
        <w:t>查看</w:t>
      </w:r>
      <w:r w:rsidRPr="00FC4BF2">
        <w:rPr>
          <w:rFonts w:hint="eastAsia"/>
        </w:rPr>
        <w:t>image</w:t>
      </w:r>
    </w:p>
    <w:p w:rsidR="00BA50D4" w:rsidRPr="00FC4BF2" w:rsidRDefault="00BA50D4" w:rsidP="00FC4BF2">
      <w:pPr>
        <w:pStyle w:val="a5"/>
      </w:pPr>
      <w:r w:rsidRPr="00FC4BF2">
        <w:rPr>
          <w:rFonts w:hint="eastAsia"/>
        </w:rPr>
        <w:t>glance image-list</w:t>
      </w:r>
      <w:r w:rsidRPr="00FC4BF2">
        <w:rPr>
          <w:rFonts w:hint="eastAsia"/>
        </w:rPr>
        <w:t>查看</w:t>
      </w:r>
      <w:r w:rsidRPr="00FC4BF2">
        <w:rPr>
          <w:rFonts w:hint="eastAsia"/>
        </w:rPr>
        <w:t>image</w:t>
      </w:r>
      <w:r w:rsidRPr="00FC4BF2">
        <w:rPr>
          <w:rFonts w:hint="eastAsia"/>
        </w:rPr>
        <w:t>详细信息</w:t>
      </w:r>
    </w:p>
    <w:p w:rsidR="00BA50D4" w:rsidRDefault="00BA50D4" w:rsidP="00FC4BF2">
      <w:pPr>
        <w:pStyle w:val="a5"/>
        <w:rPr>
          <w:rFonts w:hint="eastAsia"/>
        </w:rPr>
      </w:pPr>
      <w:r w:rsidRPr="00FC4BF2">
        <w:t xml:space="preserve">glance image-show </w:t>
      </w:r>
      <w:r w:rsidR="00FC4BF2" w:rsidRPr="00FC4BF2">
        <w:rPr>
          <w:rFonts w:hint="eastAsia"/>
        </w:rPr>
        <w:t xml:space="preserve"> &lt;image</w:t>
      </w:r>
      <w:r w:rsidR="00FC4BF2" w:rsidRPr="00FC4BF2">
        <w:rPr>
          <w:rFonts w:hint="eastAsia"/>
        </w:rPr>
        <w:t>的</w:t>
      </w:r>
      <w:r w:rsidR="00FC4BF2" w:rsidRPr="00FC4BF2">
        <w:rPr>
          <w:rFonts w:hint="eastAsia"/>
        </w:rPr>
        <w:t>UUID&gt;</w:t>
      </w:r>
    </w:p>
    <w:p w:rsidR="00FC4BF2" w:rsidRDefault="00FC4BF2" w:rsidP="00FC4BF2">
      <w:pPr>
        <w:pStyle w:val="2"/>
      </w:pPr>
      <w:bookmarkStart w:id="23" w:name="_Toc354910975"/>
      <w:r>
        <w:t>Nova</w:t>
      </w:r>
      <w:bookmarkEnd w:id="23"/>
    </w:p>
    <w:p w:rsidR="00FC4BF2" w:rsidRDefault="00FC4BF2" w:rsidP="00FC4BF2">
      <w:pPr>
        <w:pStyle w:val="3"/>
        <w:rPr>
          <w:rFonts w:hint="eastAsia"/>
        </w:rPr>
      </w:pPr>
      <w:bookmarkStart w:id="24" w:name="_Toc354910976"/>
      <w:r>
        <w:rPr>
          <w:rFonts w:hint="eastAsia"/>
        </w:rPr>
        <w:t>安装</w:t>
      </w:r>
      <w:bookmarkEnd w:id="24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FC4BF2" w:rsidTr="00FC4BF2">
        <w:tc>
          <w:tcPr>
            <w:tcW w:w="8753" w:type="dxa"/>
          </w:tcPr>
          <w:p w:rsidR="00FC4BF2" w:rsidRDefault="00FC4BF2" w:rsidP="00FC4BF2">
            <w:pPr>
              <w:pStyle w:val="af6"/>
            </w:pPr>
            <w:r>
              <w:t>apt-get -y install nova-</w:t>
            </w:r>
            <w:proofErr w:type="spellStart"/>
            <w:r>
              <w:t>api</w:t>
            </w:r>
            <w:proofErr w:type="spellEnd"/>
            <w:r>
              <w:t xml:space="preserve"> nova-cert nova-common \</w:t>
            </w:r>
          </w:p>
          <w:p w:rsidR="00FC4BF2" w:rsidRDefault="00FC4BF2" w:rsidP="00FC4BF2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nova-scheduler python-nova python-</w:t>
            </w:r>
            <w:proofErr w:type="spellStart"/>
            <w:r>
              <w:rPr>
                <w:rFonts w:hint="eastAsia"/>
              </w:rPr>
              <w:t>novaclient</w:t>
            </w:r>
            <w:proofErr w:type="spellEnd"/>
            <w:r>
              <w:rPr>
                <w:rFonts w:hint="eastAsia"/>
              </w:rPr>
              <w:t xml:space="preserve"> nova-</w:t>
            </w:r>
            <w:proofErr w:type="spellStart"/>
            <w:r>
              <w:rPr>
                <w:rFonts w:hint="eastAsia"/>
              </w:rPr>
              <w:t>consoleauth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novnc</w:t>
            </w:r>
            <w:proofErr w:type="spellEnd"/>
            <w:r>
              <w:rPr>
                <w:rFonts w:hint="eastAsia"/>
              </w:rPr>
              <w:t xml:space="preserve"> nova-</w:t>
            </w:r>
            <w:proofErr w:type="spellStart"/>
            <w:r>
              <w:rPr>
                <w:rFonts w:hint="eastAsia"/>
              </w:rPr>
              <w:t>novncproxy</w:t>
            </w:r>
            <w:proofErr w:type="spellEnd"/>
          </w:p>
        </w:tc>
      </w:tr>
    </w:tbl>
    <w:p w:rsidR="00FC4BF2" w:rsidRPr="00FC4BF2" w:rsidRDefault="00FC4BF2" w:rsidP="00FC4BF2">
      <w:pPr>
        <w:rPr>
          <w:rFonts w:hint="eastAsia"/>
        </w:rPr>
      </w:pPr>
    </w:p>
    <w:p w:rsidR="00FC4BF2" w:rsidRDefault="00FC4BF2" w:rsidP="00FC4BF2">
      <w:pPr>
        <w:pStyle w:val="3"/>
        <w:rPr>
          <w:rFonts w:hint="eastAsia"/>
        </w:rPr>
      </w:pPr>
      <w:bookmarkStart w:id="25" w:name="_Toc354910977"/>
      <w:r>
        <w:rPr>
          <w:rFonts w:hint="eastAsia"/>
        </w:rPr>
        <w:lastRenderedPageBreak/>
        <w:t>配置</w:t>
      </w:r>
      <w:bookmarkEnd w:id="25"/>
    </w:p>
    <w:p w:rsidR="00FC4BF2" w:rsidRPr="00FC4BF2" w:rsidRDefault="00FC4BF2" w:rsidP="00FC4BF2">
      <w:pPr>
        <w:pStyle w:val="a5"/>
        <w:rPr>
          <w:rFonts w:hint="eastAsia"/>
        </w:rPr>
      </w:pPr>
      <w:r w:rsidRPr="00FC4BF2">
        <w:rPr>
          <w:rFonts w:hint="eastAsia"/>
        </w:rPr>
        <w:t>编辑</w:t>
      </w:r>
      <w:r w:rsidRPr="00FC4BF2">
        <w:rPr>
          <w:rFonts w:hint="eastAsia"/>
        </w:rPr>
        <w:t xml:space="preserve"> /</w:t>
      </w:r>
      <w:proofErr w:type="spellStart"/>
      <w:r w:rsidRPr="00FC4BF2">
        <w:rPr>
          <w:rFonts w:hint="eastAsia"/>
        </w:rPr>
        <w:t>etc</w:t>
      </w:r>
      <w:proofErr w:type="spellEnd"/>
      <w:r w:rsidRPr="00FC4BF2">
        <w:rPr>
          <w:rFonts w:hint="eastAsia"/>
        </w:rPr>
        <w:t>/nova/api-paste.</w:t>
      </w:r>
      <w:proofErr w:type="gramStart"/>
      <w:r w:rsidRPr="00FC4BF2">
        <w:rPr>
          <w:rFonts w:hint="eastAsia"/>
        </w:rPr>
        <w:t>ini</w:t>
      </w:r>
      <w:proofErr w:type="gramEnd"/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8753"/>
      </w:tblGrid>
      <w:tr w:rsidR="00FC4BF2" w:rsidTr="00FC4BF2">
        <w:tc>
          <w:tcPr>
            <w:tcW w:w="8753" w:type="dxa"/>
            <w:tcBorders>
              <w:top w:val="nil"/>
              <w:left w:val="nil"/>
              <w:bottom w:val="nil"/>
              <w:right w:val="nil"/>
            </w:tcBorders>
          </w:tcPr>
          <w:p w:rsidR="00FC4BF2" w:rsidRDefault="00FC4BF2" w:rsidP="00FC4BF2">
            <w:pPr>
              <w:pStyle w:val="af6"/>
            </w:pPr>
            <w:r>
              <w:t>[</w:t>
            </w:r>
            <w:proofErr w:type="spellStart"/>
            <w:r>
              <w:t>filter:authtoken</w:t>
            </w:r>
            <w:proofErr w:type="spellEnd"/>
            <w:r>
              <w:t>]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paste.filter_factory</w:t>
            </w:r>
            <w:proofErr w:type="spellEnd"/>
            <w:r>
              <w:t xml:space="preserve"> = </w:t>
            </w:r>
            <w:proofErr w:type="spellStart"/>
            <w:r>
              <w:t>keystone.middleware.auth_token:filter_factory</w:t>
            </w:r>
            <w:proofErr w:type="spellEnd"/>
          </w:p>
          <w:p w:rsidR="00FC4BF2" w:rsidRDefault="00FC4BF2" w:rsidP="00FC4BF2">
            <w:pPr>
              <w:pStyle w:val="af6"/>
            </w:pPr>
            <w:proofErr w:type="spellStart"/>
            <w:r>
              <w:t>auth_host</w:t>
            </w:r>
            <w:proofErr w:type="spellEnd"/>
            <w:r>
              <w:t xml:space="preserve"> = 10.1.199.58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auth_port</w:t>
            </w:r>
            <w:proofErr w:type="spellEnd"/>
            <w:r>
              <w:t xml:space="preserve"> = 35357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auth_protocol</w:t>
            </w:r>
            <w:proofErr w:type="spellEnd"/>
            <w:r>
              <w:t xml:space="preserve"> = http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admin_tenant_name</w:t>
            </w:r>
            <w:proofErr w:type="spellEnd"/>
            <w:r>
              <w:t xml:space="preserve"> = service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admin_user</w:t>
            </w:r>
            <w:proofErr w:type="spellEnd"/>
            <w:r>
              <w:t xml:space="preserve"> = nova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admin_password</w:t>
            </w:r>
            <w:proofErr w:type="spellEnd"/>
            <w:r>
              <w:t xml:space="preserve"> = password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rPr>
                <w:rFonts w:hint="eastAsia"/>
              </w:rPr>
              <w:t>signing_dirname</w:t>
            </w:r>
            <w:proofErr w:type="spellEnd"/>
            <w:r>
              <w:rPr>
                <w:rFonts w:hint="eastAsia"/>
              </w:rPr>
              <w:t xml:space="preserve"> = /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/keystone-signing-nova</w:t>
            </w:r>
          </w:p>
        </w:tc>
      </w:tr>
    </w:tbl>
    <w:p w:rsidR="00FC4BF2" w:rsidRDefault="00FC4BF2" w:rsidP="00FC4BF2">
      <w:pPr>
        <w:pStyle w:val="a5"/>
      </w:pPr>
    </w:p>
    <w:p w:rsidR="00FC4BF2" w:rsidRDefault="00FC4BF2" w:rsidP="00FC4BF2">
      <w:pPr>
        <w:pStyle w:val="a5"/>
        <w:rPr>
          <w:rFonts w:hint="eastAsia"/>
        </w:rPr>
      </w:pPr>
      <w:r>
        <w:rPr>
          <w:rFonts w:hint="eastAsia"/>
        </w:rPr>
        <w:t>或者直接运行命令</w:t>
      </w:r>
      <w:r>
        <w:rPr>
          <w:rFonts w:hint="eastAsia"/>
        </w:rPr>
        <w:t xml:space="preserve"> 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FC4BF2" w:rsidTr="00FC4BF2">
        <w:tc>
          <w:tcPr>
            <w:tcW w:w="8753" w:type="dxa"/>
          </w:tcPr>
          <w:p w:rsidR="00FC4BF2" w:rsidRDefault="00FC4BF2" w:rsidP="00FC4BF2">
            <w:pPr>
              <w:pStyle w:val="af6"/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-e "s/127.0.0.1/$MASTER/g; s/%SERVICE_TENANT_NAME%/service/g;  s/%SERVICE_USER%/nova/g; s/%SERVICE_PASSWORD%/$SERVICE_PASSWORD/g; "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/nova/api-paste.ini</w:t>
            </w:r>
          </w:p>
        </w:tc>
      </w:tr>
    </w:tbl>
    <w:p w:rsidR="00FC4BF2" w:rsidRDefault="00FC4BF2" w:rsidP="00FC4BF2">
      <w:pPr>
        <w:pStyle w:val="a5"/>
      </w:pPr>
    </w:p>
    <w:p w:rsidR="00FC4BF2" w:rsidRDefault="00FC4BF2" w:rsidP="00FC4BF2">
      <w:pPr>
        <w:pStyle w:val="a5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/nova/</w:t>
      </w:r>
      <w:proofErr w:type="spellStart"/>
      <w:r>
        <w:rPr>
          <w:rFonts w:hint="eastAsia"/>
        </w:rPr>
        <w:t>nova.conf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文件，直接在终端输入下面的命令，运行就可以。</w:t>
      </w:r>
      <w:r>
        <w:rPr>
          <w:rFonts w:hint="eastAsia"/>
        </w:rPr>
        <w:t xml:space="preserve"> 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FC4BF2" w:rsidTr="00FC4BF2">
        <w:tc>
          <w:tcPr>
            <w:tcW w:w="8753" w:type="dxa"/>
          </w:tcPr>
          <w:p w:rsidR="00FC4BF2" w:rsidRDefault="00FC4BF2" w:rsidP="00FC4BF2">
            <w:pPr>
              <w:pStyle w:val="af6"/>
            </w:pPr>
            <w:r>
              <w:t>cat &gt;/</w:t>
            </w:r>
            <w:proofErr w:type="spellStart"/>
            <w:r>
              <w:t>etc</w:t>
            </w:r>
            <w:proofErr w:type="spellEnd"/>
            <w:r>
              <w:t>/nova/</w:t>
            </w:r>
            <w:proofErr w:type="spellStart"/>
            <w:r>
              <w:t>nova.conf</w:t>
            </w:r>
            <w:proofErr w:type="spellEnd"/>
            <w:r>
              <w:t xml:space="preserve"> &lt;&lt;EOF</w:t>
            </w:r>
          </w:p>
          <w:p w:rsidR="00FC4BF2" w:rsidRDefault="00FC4BF2" w:rsidP="00FC4BF2">
            <w:pPr>
              <w:pStyle w:val="af6"/>
            </w:pPr>
            <w:r>
              <w:t>[DEFAULT]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logdir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/log/nova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state_path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/lib/nova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lock_path</w:t>
            </w:r>
            <w:proofErr w:type="spellEnd"/>
            <w:r>
              <w:t>=/run/lock/nova</w:t>
            </w:r>
          </w:p>
          <w:p w:rsidR="00FC4BF2" w:rsidRDefault="00FC4BF2" w:rsidP="00FC4BF2">
            <w:pPr>
              <w:pStyle w:val="af6"/>
            </w:pPr>
            <w:r>
              <w:t>verbose=False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api_paste_config</w:t>
            </w:r>
            <w:proofErr w:type="spellEnd"/>
            <w:r>
              <w:t>=/</w:t>
            </w:r>
            <w:proofErr w:type="spellStart"/>
            <w:r>
              <w:t>etc</w:t>
            </w:r>
            <w:proofErr w:type="spellEnd"/>
            <w:r>
              <w:t>/nova/api-paste.ini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scheduler_driver</w:t>
            </w:r>
            <w:proofErr w:type="spellEnd"/>
            <w:r>
              <w:t>=</w:t>
            </w:r>
            <w:proofErr w:type="spellStart"/>
            <w:r>
              <w:t>nova.scheduler.simple.SimpleScheduler</w:t>
            </w:r>
            <w:proofErr w:type="spellEnd"/>
          </w:p>
          <w:p w:rsidR="00FC4BF2" w:rsidRDefault="00FC4BF2" w:rsidP="00FC4BF2">
            <w:pPr>
              <w:pStyle w:val="af6"/>
            </w:pPr>
            <w:r>
              <w:t>s3_host=$MASTER</w:t>
            </w:r>
          </w:p>
          <w:p w:rsidR="00FC4BF2" w:rsidRDefault="00FC4BF2" w:rsidP="00FC4BF2">
            <w:pPr>
              <w:pStyle w:val="af6"/>
            </w:pPr>
            <w:r>
              <w:t>ec2_host=$MASTER</w:t>
            </w:r>
          </w:p>
          <w:p w:rsidR="00FC4BF2" w:rsidRDefault="00FC4BF2" w:rsidP="00FC4BF2">
            <w:pPr>
              <w:pStyle w:val="af6"/>
            </w:pPr>
            <w:r>
              <w:t>ec2_dmz_host=$MASTER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rabbit_host</w:t>
            </w:r>
            <w:proofErr w:type="spellEnd"/>
            <w:r>
              <w:t>=$MASTER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rabbit_password</w:t>
            </w:r>
            <w:proofErr w:type="spellEnd"/>
            <w:r>
              <w:t>=$RABBIT_PASSWORD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cc_host</w:t>
            </w:r>
            <w:proofErr w:type="spellEnd"/>
            <w:r>
              <w:t>=$MASTER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nova_url</w:t>
            </w:r>
            <w:proofErr w:type="spellEnd"/>
            <w:r>
              <w:t>=http://$MASTER:8774/v1.1/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sql_connection</w:t>
            </w:r>
            <w:proofErr w:type="spellEnd"/>
            <w:r>
              <w:t>=mysql://nova:$MYSQL_PASS@$MASTER/nova</w:t>
            </w:r>
          </w:p>
          <w:p w:rsidR="00FC4BF2" w:rsidRDefault="00FC4BF2" w:rsidP="00FC4BF2">
            <w:pPr>
              <w:pStyle w:val="af6"/>
            </w:pPr>
            <w:r>
              <w:t>ec2_url=http://$MASTER:8773/services/Cloud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root_helper</w:t>
            </w:r>
            <w:proofErr w:type="spellEnd"/>
            <w:r>
              <w:t>=</w:t>
            </w:r>
            <w:proofErr w:type="spellStart"/>
            <w:r>
              <w:t>sudo</w:t>
            </w:r>
            <w:proofErr w:type="spellEnd"/>
            <w:r>
              <w:t xml:space="preserve"> nova-</w:t>
            </w:r>
            <w:proofErr w:type="spellStart"/>
            <w:r>
              <w:t>rootwrap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/nova/</w:t>
            </w:r>
            <w:proofErr w:type="spellStart"/>
            <w:r>
              <w:t>rootwrap.conf</w:t>
            </w:r>
            <w:proofErr w:type="spellEnd"/>
          </w:p>
          <w:p w:rsidR="00FC4BF2" w:rsidRDefault="00FC4BF2" w:rsidP="00FC4BF2">
            <w:pPr>
              <w:pStyle w:val="af6"/>
            </w:pPr>
          </w:p>
          <w:p w:rsidR="00FC4BF2" w:rsidRDefault="00FC4BF2" w:rsidP="00FC4BF2">
            <w:pPr>
              <w:pStyle w:val="af6"/>
            </w:pPr>
            <w:r>
              <w:t xml:space="preserve"># </w:t>
            </w:r>
            <w:proofErr w:type="spellStart"/>
            <w:r>
              <w:t>Auth</w:t>
            </w:r>
            <w:proofErr w:type="spellEnd"/>
          </w:p>
          <w:p w:rsidR="00FC4BF2" w:rsidRDefault="00FC4BF2" w:rsidP="00FC4BF2">
            <w:pPr>
              <w:pStyle w:val="af6"/>
            </w:pPr>
            <w:proofErr w:type="spellStart"/>
            <w:r>
              <w:t>use_deprecated_auth</w:t>
            </w:r>
            <w:proofErr w:type="spellEnd"/>
            <w:r>
              <w:t>=false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auth_strategy</w:t>
            </w:r>
            <w:proofErr w:type="spellEnd"/>
            <w:r>
              <w:t>=keystone</w:t>
            </w:r>
          </w:p>
          <w:p w:rsidR="00FC4BF2" w:rsidRDefault="00FC4BF2" w:rsidP="00FC4BF2">
            <w:pPr>
              <w:pStyle w:val="af6"/>
            </w:pPr>
            <w:r>
              <w:t>keystone_ec2_url=http://$MASTER:5000/v2.0/ec2tokens</w:t>
            </w:r>
          </w:p>
          <w:p w:rsidR="00FC4BF2" w:rsidRDefault="00FC4BF2" w:rsidP="00FC4BF2">
            <w:pPr>
              <w:pStyle w:val="af6"/>
            </w:pPr>
            <w:r>
              <w:t># Imaging service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lastRenderedPageBreak/>
              <w:t>glance_api_servers</w:t>
            </w:r>
            <w:proofErr w:type="spellEnd"/>
            <w:r>
              <w:t>=$MASTER:9292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image_service</w:t>
            </w:r>
            <w:proofErr w:type="spellEnd"/>
            <w:r>
              <w:t>=</w:t>
            </w:r>
            <w:proofErr w:type="spellStart"/>
            <w:r>
              <w:t>nova.image.glance.GlanceImageService</w:t>
            </w:r>
            <w:proofErr w:type="spellEnd"/>
          </w:p>
          <w:p w:rsidR="00FC4BF2" w:rsidRDefault="00FC4BF2" w:rsidP="00FC4BF2">
            <w:pPr>
              <w:pStyle w:val="af6"/>
            </w:pPr>
          </w:p>
          <w:p w:rsidR="00FC4BF2" w:rsidRDefault="00FC4BF2" w:rsidP="00FC4BF2">
            <w:pPr>
              <w:pStyle w:val="af6"/>
            </w:pPr>
            <w:r>
              <w:t xml:space="preserve"># </w:t>
            </w:r>
            <w:proofErr w:type="spellStart"/>
            <w:r>
              <w:t>Vnc</w:t>
            </w:r>
            <w:proofErr w:type="spellEnd"/>
            <w:r>
              <w:t xml:space="preserve"> configuration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novnc_enabled</w:t>
            </w:r>
            <w:proofErr w:type="spellEnd"/>
            <w:r>
              <w:t>=true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novncproxy_base_url</w:t>
            </w:r>
            <w:proofErr w:type="spellEnd"/>
            <w:r>
              <w:t>=http://$MASTER:6080/vnc_auto.html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novncproxy_port</w:t>
            </w:r>
            <w:proofErr w:type="spellEnd"/>
            <w:r>
              <w:t>=6080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vncserver_proxyclient_address</w:t>
            </w:r>
            <w:proofErr w:type="spellEnd"/>
            <w:r>
              <w:t>=127.0.0.1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vncserver_listen</w:t>
            </w:r>
            <w:proofErr w:type="spellEnd"/>
            <w:r>
              <w:t>=0.0.0.0</w:t>
            </w:r>
          </w:p>
          <w:p w:rsidR="00FC4BF2" w:rsidRDefault="00FC4BF2" w:rsidP="00FC4BF2">
            <w:pPr>
              <w:pStyle w:val="af6"/>
            </w:pPr>
          </w:p>
          <w:p w:rsidR="00FC4BF2" w:rsidRDefault="00FC4BF2" w:rsidP="00FC4BF2">
            <w:pPr>
              <w:pStyle w:val="af6"/>
            </w:pPr>
            <w:r>
              <w:t># Network settings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network_api_class</w:t>
            </w:r>
            <w:proofErr w:type="spellEnd"/>
            <w:r>
              <w:t>=nova.network.quantumv2.api.API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quantum_url</w:t>
            </w:r>
            <w:proofErr w:type="spellEnd"/>
            <w:r>
              <w:t>=http://$MASTER:9696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quantum_auth_strategy</w:t>
            </w:r>
            <w:proofErr w:type="spellEnd"/>
            <w:r>
              <w:t>=keystone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quantum_admin_tenant_name</w:t>
            </w:r>
            <w:proofErr w:type="spellEnd"/>
            <w:r>
              <w:t>=service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quantum_admin_username</w:t>
            </w:r>
            <w:proofErr w:type="spellEnd"/>
            <w:r>
              <w:t>=quantum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quantum_admin_password</w:t>
            </w:r>
            <w:proofErr w:type="spellEnd"/>
            <w:r>
              <w:t>=$SERVICE_PASSWORD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quantum_admin_auth_url</w:t>
            </w:r>
            <w:proofErr w:type="spellEnd"/>
            <w:r>
              <w:t>=http://$MASTER:35357/v2.0</w:t>
            </w:r>
          </w:p>
          <w:p w:rsidR="00FC4BF2" w:rsidRDefault="00FC4BF2" w:rsidP="00FC4BF2">
            <w:pPr>
              <w:pStyle w:val="af6"/>
            </w:pPr>
            <w:r>
              <w:t>libvirt_vif_driver=nova.virt.libvirt.vif.LibvirtHybridOVSBridgeDriver</w:t>
            </w:r>
          </w:p>
          <w:p w:rsidR="00FC4BF2" w:rsidRDefault="00FC4BF2" w:rsidP="00FC4BF2">
            <w:pPr>
              <w:pStyle w:val="af6"/>
            </w:pPr>
            <w:r>
              <w:t>linuxnet_interface_driver=nova.network.linux_net.LinuxOVSInterfaceDriver</w:t>
            </w:r>
          </w:p>
          <w:p w:rsidR="00FC4BF2" w:rsidRDefault="00FC4BF2" w:rsidP="00FC4BF2">
            <w:pPr>
              <w:pStyle w:val="af6"/>
            </w:pPr>
            <w:r>
              <w:t>firewall_driver=nova.virt.libvirt.firewall.IptablesFirewallDriver</w:t>
            </w:r>
          </w:p>
          <w:p w:rsidR="00FC4BF2" w:rsidRDefault="00FC4BF2" w:rsidP="00FC4BF2">
            <w:pPr>
              <w:pStyle w:val="af6"/>
            </w:pPr>
          </w:p>
          <w:p w:rsidR="00FC4BF2" w:rsidRDefault="00FC4BF2" w:rsidP="00FC4BF2">
            <w:pPr>
              <w:pStyle w:val="af6"/>
            </w:pPr>
            <w:r>
              <w:t># Compute #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compute_driver</w:t>
            </w:r>
            <w:proofErr w:type="spellEnd"/>
            <w:r>
              <w:t>=</w:t>
            </w:r>
            <w:proofErr w:type="spellStart"/>
            <w:r>
              <w:t>libvirt.LibvirtDriver</w:t>
            </w:r>
            <w:proofErr w:type="spellEnd"/>
          </w:p>
          <w:p w:rsidR="00FC4BF2" w:rsidRDefault="00FC4BF2" w:rsidP="00FC4BF2">
            <w:pPr>
              <w:pStyle w:val="af6"/>
            </w:pPr>
          </w:p>
          <w:p w:rsidR="00FC4BF2" w:rsidRDefault="00FC4BF2" w:rsidP="00FC4BF2">
            <w:pPr>
              <w:pStyle w:val="af6"/>
            </w:pPr>
            <w:r>
              <w:t># Cinder #</w:t>
            </w:r>
          </w:p>
          <w:p w:rsidR="00FC4BF2" w:rsidRDefault="00FC4BF2" w:rsidP="00FC4BF2">
            <w:pPr>
              <w:pStyle w:val="af6"/>
            </w:pPr>
            <w:proofErr w:type="spellStart"/>
            <w:r>
              <w:t>volume_api_class</w:t>
            </w:r>
            <w:proofErr w:type="spellEnd"/>
            <w:r>
              <w:t>=</w:t>
            </w:r>
            <w:proofErr w:type="spellStart"/>
            <w:r>
              <w:t>nova.volume.cinder.API</w:t>
            </w:r>
            <w:proofErr w:type="spellEnd"/>
          </w:p>
          <w:p w:rsidR="00FC4BF2" w:rsidRDefault="00FC4BF2" w:rsidP="00FC4BF2">
            <w:pPr>
              <w:pStyle w:val="af6"/>
            </w:pPr>
            <w:proofErr w:type="spellStart"/>
            <w:r>
              <w:t>osapi_volume_listen_port</w:t>
            </w:r>
            <w:proofErr w:type="spellEnd"/>
            <w:r>
              <w:t>=5900</w:t>
            </w:r>
          </w:p>
          <w:p w:rsidR="00FC4BF2" w:rsidRDefault="00FC4BF2" w:rsidP="00FC4BF2">
            <w:pPr>
              <w:pStyle w:val="af6"/>
            </w:pPr>
            <w:r>
              <w:t>EOF</w:t>
            </w:r>
          </w:p>
          <w:p w:rsidR="00FC4BF2" w:rsidRDefault="00FC4BF2" w:rsidP="00FC4BF2">
            <w:pPr>
              <w:pStyle w:val="af6"/>
            </w:pPr>
          </w:p>
        </w:tc>
      </w:tr>
    </w:tbl>
    <w:p w:rsidR="00FC4BF2" w:rsidRDefault="00FC4BF2" w:rsidP="00FC4BF2">
      <w:pPr>
        <w:pStyle w:val="a5"/>
      </w:pPr>
    </w:p>
    <w:p w:rsidR="00FC4BF2" w:rsidRDefault="00FC4BF2" w:rsidP="00FC4BF2">
      <w:pPr>
        <w:pStyle w:val="a5"/>
        <w:rPr>
          <w:rFonts w:hint="eastAsia"/>
        </w:rPr>
      </w:pPr>
      <w:r>
        <w:rPr>
          <w:rFonts w:hint="eastAsia"/>
        </w:rPr>
        <w:t>同步数据库</w:t>
      </w:r>
      <w:r>
        <w:rPr>
          <w:rFonts w:hint="eastAsia"/>
        </w:rPr>
        <w:t xml:space="preserve"> 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FC4BF2" w:rsidTr="00783DB2">
        <w:tc>
          <w:tcPr>
            <w:tcW w:w="8753" w:type="dxa"/>
          </w:tcPr>
          <w:p w:rsidR="00FC4BF2" w:rsidRDefault="00FC4BF2" w:rsidP="00FC4BF2">
            <w:pPr>
              <w:pStyle w:val="af6"/>
            </w:pPr>
            <w:r>
              <w:rPr>
                <w:rFonts w:hint="eastAsia"/>
              </w:rPr>
              <w:t xml:space="preserve">nova-manage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 xml:space="preserve"> sync</w:t>
            </w:r>
          </w:p>
        </w:tc>
      </w:tr>
    </w:tbl>
    <w:p w:rsidR="00FC4BF2" w:rsidRDefault="00FC4BF2" w:rsidP="00FC4BF2">
      <w:pPr>
        <w:pStyle w:val="a5"/>
      </w:pPr>
    </w:p>
    <w:p w:rsidR="00FC4BF2" w:rsidRDefault="00FC4BF2" w:rsidP="00FC4BF2">
      <w:pPr>
        <w:pStyle w:val="a5"/>
        <w:rPr>
          <w:rFonts w:hint="eastAsia"/>
        </w:rPr>
      </w:pPr>
    </w:p>
    <w:p w:rsidR="00FC4BF2" w:rsidRDefault="00FC4BF2" w:rsidP="00FC4BF2">
      <w:pPr>
        <w:pStyle w:val="a5"/>
        <w:rPr>
          <w:rFonts w:hint="eastAsia"/>
        </w:rPr>
      </w:pPr>
      <w:r>
        <w:rPr>
          <w:rFonts w:hint="eastAsia"/>
        </w:rPr>
        <w:t>重启服务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FC4BF2" w:rsidTr="00783DB2">
        <w:tc>
          <w:tcPr>
            <w:tcW w:w="8753" w:type="dxa"/>
          </w:tcPr>
          <w:p w:rsidR="00FC4BF2" w:rsidRDefault="00FC4BF2" w:rsidP="00FC4BF2">
            <w:pPr>
              <w:pStyle w:val="af6"/>
            </w:pPr>
            <w:r>
              <w:t>service nova-</w:t>
            </w:r>
            <w:proofErr w:type="spellStart"/>
            <w:r>
              <w:t>api</w:t>
            </w:r>
            <w:proofErr w:type="spellEnd"/>
            <w:r>
              <w:t xml:space="preserve"> restart</w:t>
            </w:r>
          </w:p>
          <w:p w:rsidR="00FC4BF2" w:rsidRDefault="00FC4BF2" w:rsidP="00FC4BF2">
            <w:pPr>
              <w:pStyle w:val="af6"/>
            </w:pPr>
            <w:r>
              <w:t>service nova-cert restart</w:t>
            </w:r>
          </w:p>
          <w:p w:rsidR="00FC4BF2" w:rsidRDefault="00FC4BF2" w:rsidP="00FC4BF2">
            <w:pPr>
              <w:pStyle w:val="af6"/>
            </w:pPr>
            <w:r>
              <w:t>service nova-</w:t>
            </w:r>
            <w:proofErr w:type="spellStart"/>
            <w:r>
              <w:t>consoleauth</w:t>
            </w:r>
            <w:proofErr w:type="spellEnd"/>
            <w:r>
              <w:t xml:space="preserve"> restart</w:t>
            </w:r>
          </w:p>
          <w:p w:rsidR="00FC4BF2" w:rsidRDefault="00FC4BF2" w:rsidP="00FC4BF2">
            <w:pPr>
              <w:pStyle w:val="af6"/>
            </w:pPr>
            <w:r>
              <w:t>service nova-scheduler restart</w:t>
            </w:r>
          </w:p>
          <w:p w:rsidR="00FC4BF2" w:rsidRDefault="00FC4BF2" w:rsidP="00FC4BF2">
            <w:pPr>
              <w:pStyle w:val="af6"/>
            </w:pPr>
            <w:r>
              <w:rPr>
                <w:rFonts w:hint="eastAsia"/>
              </w:rPr>
              <w:t>service nova-</w:t>
            </w:r>
            <w:proofErr w:type="spellStart"/>
            <w:r>
              <w:rPr>
                <w:rFonts w:hint="eastAsia"/>
              </w:rPr>
              <w:t>novncproxy</w:t>
            </w:r>
            <w:proofErr w:type="spellEnd"/>
            <w:r>
              <w:rPr>
                <w:rFonts w:hint="eastAsia"/>
              </w:rPr>
              <w:t xml:space="preserve"> restart</w:t>
            </w:r>
          </w:p>
        </w:tc>
      </w:tr>
    </w:tbl>
    <w:p w:rsidR="00FC4BF2" w:rsidRDefault="00FC4BF2" w:rsidP="00FC4BF2">
      <w:pPr>
        <w:pStyle w:val="a5"/>
      </w:pPr>
    </w:p>
    <w:p w:rsidR="00FC4BF2" w:rsidRDefault="00FC4BF2" w:rsidP="00FC4BF2">
      <w:pPr>
        <w:pStyle w:val="a5"/>
        <w:rPr>
          <w:rFonts w:hint="eastAsia"/>
        </w:rPr>
      </w:pPr>
      <w:r>
        <w:rPr>
          <w:rFonts w:hint="eastAsia"/>
        </w:rPr>
        <w:lastRenderedPageBreak/>
        <w:t>或者</w:t>
      </w:r>
      <w:r>
        <w:rPr>
          <w:rFonts w:hint="eastAsia"/>
        </w:rPr>
        <w:t xml:space="preserve"> 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FC4BF2" w:rsidTr="00783DB2">
        <w:tc>
          <w:tcPr>
            <w:tcW w:w="8753" w:type="dxa"/>
          </w:tcPr>
          <w:p w:rsidR="00FC4BF2" w:rsidRDefault="00FC4BF2" w:rsidP="00FC4BF2">
            <w:pPr>
              <w:pStyle w:val="af6"/>
            </w:pPr>
            <w:r>
              <w:rPr>
                <w:rFonts w:hint="eastAsia"/>
              </w:rPr>
              <w:t>cd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 xml:space="preserve">/; for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in $( </w:t>
            </w:r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 nova-* ); do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service $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restart; done</w:t>
            </w:r>
          </w:p>
        </w:tc>
      </w:tr>
    </w:tbl>
    <w:p w:rsidR="00FC4BF2" w:rsidRDefault="00FC4BF2" w:rsidP="00FC4BF2">
      <w:pPr>
        <w:pStyle w:val="a5"/>
      </w:pPr>
    </w:p>
    <w:p w:rsidR="00FC4BF2" w:rsidRDefault="00FC4BF2" w:rsidP="00FC4BF2">
      <w:pPr>
        <w:pStyle w:val="a5"/>
        <w:rPr>
          <w:rFonts w:hint="eastAsia"/>
        </w:rPr>
      </w:pPr>
      <w:r>
        <w:rPr>
          <w:rFonts w:hint="eastAsia"/>
        </w:rPr>
        <w:t>检查服务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FC4BF2" w:rsidTr="00783DB2">
        <w:tc>
          <w:tcPr>
            <w:tcW w:w="8753" w:type="dxa"/>
          </w:tcPr>
          <w:p w:rsidR="00FC4BF2" w:rsidRDefault="00FC4BF2" w:rsidP="00783DB2">
            <w:pPr>
              <w:pStyle w:val="af6"/>
            </w:pPr>
            <w:r>
              <w:t>nova-manage service list</w:t>
            </w:r>
          </w:p>
        </w:tc>
      </w:tr>
    </w:tbl>
    <w:p w:rsidR="007551A5" w:rsidRDefault="007551A5" w:rsidP="007551A5">
      <w:pPr>
        <w:pStyle w:val="2"/>
      </w:pPr>
      <w:bookmarkStart w:id="26" w:name="_Toc354910978"/>
      <w:r>
        <w:t>Open-</w:t>
      </w:r>
      <w:proofErr w:type="spellStart"/>
      <w:r>
        <w:t>vSwitch</w:t>
      </w:r>
      <w:bookmarkEnd w:id="26"/>
      <w:proofErr w:type="spellEnd"/>
    </w:p>
    <w:p w:rsidR="007551A5" w:rsidRDefault="007551A5" w:rsidP="007551A5">
      <w:pPr>
        <w:pStyle w:val="3"/>
        <w:rPr>
          <w:rFonts w:hint="eastAsia"/>
        </w:rPr>
      </w:pPr>
      <w:bookmarkStart w:id="27" w:name="_Toc354910979"/>
      <w:r>
        <w:rPr>
          <w:rFonts w:hint="eastAsia"/>
        </w:rPr>
        <w:t>安装</w:t>
      </w:r>
      <w:bookmarkEnd w:id="27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7551A5" w:rsidTr="001919FE">
        <w:tc>
          <w:tcPr>
            <w:tcW w:w="8753" w:type="dxa"/>
          </w:tcPr>
          <w:p w:rsidR="007551A5" w:rsidRDefault="007551A5" w:rsidP="001919FE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apt-get install -y </w:t>
            </w:r>
            <w:proofErr w:type="spellStart"/>
            <w:r>
              <w:rPr>
                <w:rFonts w:hint="eastAsia"/>
              </w:rPr>
              <w:t>openvswitch</w:t>
            </w:r>
            <w:proofErr w:type="spellEnd"/>
            <w:r>
              <w:rPr>
                <w:rFonts w:hint="eastAsia"/>
              </w:rPr>
              <w:t>-switch</w:t>
            </w:r>
          </w:p>
        </w:tc>
      </w:tr>
    </w:tbl>
    <w:p w:rsidR="007551A5" w:rsidRDefault="007551A5" w:rsidP="007551A5">
      <w:pPr>
        <w:pStyle w:val="3"/>
        <w:rPr>
          <w:rFonts w:hint="eastAsia"/>
        </w:rPr>
      </w:pPr>
      <w:bookmarkStart w:id="28" w:name="_Toc354910980"/>
      <w:r>
        <w:rPr>
          <w:rFonts w:hint="eastAsia"/>
        </w:rPr>
        <w:t>配置</w:t>
      </w:r>
      <w:bookmarkEnd w:id="28"/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设置网络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7551A5" w:rsidTr="001919FE">
        <w:tc>
          <w:tcPr>
            <w:tcW w:w="8753" w:type="dxa"/>
          </w:tcPr>
          <w:p w:rsidR="007551A5" w:rsidRDefault="007551A5" w:rsidP="001919FE">
            <w:pPr>
              <w:pStyle w:val="af6"/>
            </w:pPr>
            <w:proofErr w:type="spellStart"/>
            <w:r>
              <w:t>ovs-vsctl</w:t>
            </w:r>
            <w:proofErr w:type="spellEnd"/>
            <w:r>
              <w:t xml:space="preserve"> add-</w:t>
            </w:r>
            <w:proofErr w:type="spellStart"/>
            <w:r>
              <w:t>br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>-ex</w:t>
            </w:r>
          </w:p>
          <w:p w:rsidR="007551A5" w:rsidRDefault="007551A5" w:rsidP="001919FE">
            <w:pPr>
              <w:pStyle w:val="af6"/>
            </w:pPr>
            <w:proofErr w:type="spellStart"/>
            <w:r>
              <w:rPr>
                <w:rFonts w:hint="eastAsia"/>
              </w:rPr>
              <w:t>ovs-vsctl</w:t>
            </w:r>
            <w:proofErr w:type="spellEnd"/>
            <w:r>
              <w:rPr>
                <w:rFonts w:hint="eastAsia"/>
              </w:rPr>
              <w:t xml:space="preserve"> add-port 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-ex eth1</w:t>
            </w:r>
          </w:p>
        </w:tc>
      </w:tr>
    </w:tbl>
    <w:p w:rsidR="007551A5" w:rsidRDefault="007551A5" w:rsidP="007551A5">
      <w:pPr>
        <w:pStyle w:val="a5"/>
      </w:pPr>
    </w:p>
    <w:p w:rsidR="007551A5" w:rsidRDefault="007551A5" w:rsidP="007551A5">
      <w:pPr>
        <w:pStyle w:val="a5"/>
      </w:pPr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列出已创建的桥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7551A5" w:rsidTr="001919FE">
        <w:tc>
          <w:tcPr>
            <w:tcW w:w="8753" w:type="dxa"/>
          </w:tcPr>
          <w:p w:rsidR="007551A5" w:rsidRDefault="007551A5" w:rsidP="001919FE">
            <w:pPr>
              <w:pStyle w:val="af6"/>
            </w:pPr>
            <w:proofErr w:type="spellStart"/>
            <w:r>
              <w:t>ovs-vsctl</w:t>
            </w:r>
            <w:proofErr w:type="spellEnd"/>
            <w:r>
              <w:t xml:space="preserve"> list-</w:t>
            </w:r>
            <w:proofErr w:type="spellStart"/>
            <w:r>
              <w:t>br</w:t>
            </w:r>
            <w:proofErr w:type="spellEnd"/>
          </w:p>
          <w:p w:rsidR="007551A5" w:rsidRDefault="007551A5" w:rsidP="001919FE">
            <w:pPr>
              <w:pStyle w:val="af6"/>
              <w:rPr>
                <w:rFonts w:hint="eastAsia"/>
              </w:rPr>
            </w:pPr>
            <w:proofErr w:type="spellStart"/>
            <w:r>
              <w:t>ovs-vsctl</w:t>
            </w:r>
            <w:proofErr w:type="spellEnd"/>
            <w:r>
              <w:t xml:space="preserve"> show</w:t>
            </w:r>
          </w:p>
        </w:tc>
      </w:tr>
    </w:tbl>
    <w:p w:rsidR="007551A5" w:rsidRDefault="007551A5" w:rsidP="007551A5">
      <w:pPr>
        <w:pStyle w:val="2"/>
      </w:pPr>
      <w:bookmarkStart w:id="29" w:name="_Toc354910981"/>
      <w:r>
        <w:t>Quantum</w:t>
      </w:r>
      <w:bookmarkEnd w:id="29"/>
    </w:p>
    <w:p w:rsidR="007551A5" w:rsidRDefault="007551A5" w:rsidP="007551A5">
      <w:pPr>
        <w:pStyle w:val="3"/>
        <w:rPr>
          <w:rFonts w:hint="eastAsia"/>
        </w:rPr>
      </w:pPr>
      <w:bookmarkStart w:id="30" w:name="_Toc354910982"/>
      <w:r>
        <w:rPr>
          <w:rFonts w:hint="eastAsia"/>
        </w:rPr>
        <w:t>安装</w:t>
      </w:r>
      <w:bookmarkEnd w:id="30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7551A5" w:rsidTr="001919FE">
        <w:tc>
          <w:tcPr>
            <w:tcW w:w="8753" w:type="dxa"/>
          </w:tcPr>
          <w:p w:rsidR="007551A5" w:rsidRDefault="007551A5" w:rsidP="001919FE">
            <w:pPr>
              <w:pStyle w:val="af6"/>
            </w:pPr>
            <w:r>
              <w:t>apt-get -y install quantum-server python-cliff \</w:t>
            </w:r>
          </w:p>
          <w:p w:rsidR="007551A5" w:rsidRDefault="007551A5" w:rsidP="001919FE">
            <w:pPr>
              <w:pStyle w:val="af6"/>
            </w:pPr>
            <w:r>
              <w:t>quantum-plugin-</w:t>
            </w:r>
            <w:proofErr w:type="spellStart"/>
            <w:r>
              <w:t>openvswitch</w:t>
            </w:r>
            <w:proofErr w:type="spellEnd"/>
            <w:r>
              <w:t>-agent \</w:t>
            </w:r>
          </w:p>
          <w:p w:rsidR="007551A5" w:rsidRDefault="007551A5" w:rsidP="001919FE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quantum-l3-agent quantum-</w:t>
            </w:r>
            <w:proofErr w:type="spellStart"/>
            <w:r>
              <w:rPr>
                <w:rFonts w:hint="eastAsia"/>
              </w:rPr>
              <w:t>dhcp</w:t>
            </w:r>
            <w:proofErr w:type="spellEnd"/>
            <w:r>
              <w:rPr>
                <w:rFonts w:hint="eastAsia"/>
              </w:rPr>
              <w:t>-agent python-</w:t>
            </w:r>
            <w:proofErr w:type="spellStart"/>
            <w:r>
              <w:rPr>
                <w:rFonts w:hint="eastAsia"/>
              </w:rPr>
              <w:t>pyparsing</w:t>
            </w:r>
            <w:proofErr w:type="spellEnd"/>
          </w:p>
        </w:tc>
      </w:tr>
    </w:tbl>
    <w:p w:rsidR="007551A5" w:rsidRPr="007551A5" w:rsidRDefault="007551A5" w:rsidP="007551A5">
      <w:pPr>
        <w:rPr>
          <w:rFonts w:hint="eastAsia"/>
        </w:rPr>
      </w:pPr>
    </w:p>
    <w:p w:rsidR="007551A5" w:rsidRDefault="007551A5" w:rsidP="007551A5">
      <w:pPr>
        <w:pStyle w:val="3"/>
        <w:rPr>
          <w:rFonts w:hint="eastAsia"/>
        </w:rPr>
      </w:pPr>
      <w:bookmarkStart w:id="31" w:name="_Toc354910983"/>
      <w:r>
        <w:rPr>
          <w:rFonts w:hint="eastAsia"/>
        </w:rPr>
        <w:t>配置</w:t>
      </w:r>
      <w:bookmarkEnd w:id="31"/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/quantum/</w:t>
      </w:r>
      <w:proofErr w:type="spellStart"/>
      <w:r>
        <w:rPr>
          <w:rFonts w:hint="eastAsia"/>
        </w:rPr>
        <w:t>quantum.</w:t>
      </w:r>
      <w:proofErr w:type="gramStart"/>
      <w:r>
        <w:rPr>
          <w:rFonts w:hint="eastAsia"/>
        </w:rPr>
        <w:t>conf</w:t>
      </w:r>
      <w:proofErr w:type="spellEnd"/>
      <w:proofErr w:type="gramEnd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7551A5" w:rsidTr="001919FE">
        <w:tc>
          <w:tcPr>
            <w:tcW w:w="8753" w:type="dxa"/>
          </w:tcPr>
          <w:p w:rsidR="007551A5" w:rsidRDefault="007551A5" w:rsidP="001919FE">
            <w:pPr>
              <w:pStyle w:val="af6"/>
            </w:pPr>
            <w:proofErr w:type="spellStart"/>
            <w:r>
              <w:t>auth_strategy</w:t>
            </w:r>
            <w:proofErr w:type="spellEnd"/>
            <w:r>
              <w:t xml:space="preserve"> = keystone</w:t>
            </w:r>
          </w:p>
          <w:p w:rsidR="007551A5" w:rsidRDefault="007551A5" w:rsidP="001919FE">
            <w:pPr>
              <w:pStyle w:val="af6"/>
            </w:pPr>
            <w:proofErr w:type="spellStart"/>
            <w:r>
              <w:t>fake_rabbit</w:t>
            </w:r>
            <w:proofErr w:type="spellEnd"/>
            <w:r>
              <w:t xml:space="preserve"> = False</w:t>
            </w:r>
          </w:p>
          <w:p w:rsidR="007551A5" w:rsidRDefault="007551A5" w:rsidP="001919FE">
            <w:pPr>
              <w:pStyle w:val="af6"/>
            </w:pPr>
            <w:proofErr w:type="spellStart"/>
            <w:r>
              <w:t>rabbit_host</w:t>
            </w:r>
            <w:proofErr w:type="spellEnd"/>
            <w:r>
              <w:t xml:space="preserve"> = 10.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.58</w:t>
            </w:r>
          </w:p>
          <w:p w:rsidR="007551A5" w:rsidRPr="007551A5" w:rsidRDefault="007551A5" w:rsidP="001919FE">
            <w:pPr>
              <w:pStyle w:val="af6"/>
            </w:pPr>
            <w:proofErr w:type="spellStart"/>
            <w:r>
              <w:rPr>
                <w:rFonts w:hint="eastAsia"/>
              </w:rPr>
              <w:t>rabbit_password</w:t>
            </w:r>
            <w:proofErr w:type="spellEnd"/>
            <w:r>
              <w:rPr>
                <w:rFonts w:hint="eastAsia"/>
              </w:rPr>
              <w:t xml:space="preserve"> = password</w:t>
            </w:r>
          </w:p>
        </w:tc>
      </w:tr>
    </w:tbl>
    <w:p w:rsidR="007551A5" w:rsidRDefault="007551A5" w:rsidP="007551A5">
      <w:pPr>
        <w:pStyle w:val="a5"/>
      </w:pPr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或者运行下面命令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7551A5" w:rsidTr="001919FE">
        <w:tc>
          <w:tcPr>
            <w:tcW w:w="8753" w:type="dxa"/>
          </w:tcPr>
          <w:p w:rsidR="007551A5" w:rsidRDefault="007551A5" w:rsidP="001919FE">
            <w:pPr>
              <w:pStyle w:val="af6"/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-e " s/# </w:t>
            </w:r>
            <w:proofErr w:type="spellStart"/>
            <w:r>
              <w:rPr>
                <w:rFonts w:hint="eastAsia"/>
              </w:rPr>
              <w:t>auth_strategy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auth_strategy</w:t>
            </w:r>
            <w:proofErr w:type="spellEnd"/>
            <w:r>
              <w:rPr>
                <w:rFonts w:hint="eastAsia"/>
              </w:rPr>
              <w:t xml:space="preserve">/g; s/# </w:t>
            </w:r>
            <w:proofErr w:type="spellStart"/>
            <w:r>
              <w:rPr>
                <w:rFonts w:hint="eastAsia"/>
              </w:rPr>
              <w:t>fake_rabbit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fake_rabbit</w:t>
            </w:r>
            <w:proofErr w:type="spellEnd"/>
            <w:r>
              <w:rPr>
                <w:rFonts w:hint="eastAsia"/>
              </w:rPr>
              <w:t xml:space="preserve">/g; s/# </w:t>
            </w:r>
            <w:proofErr w:type="spellStart"/>
            <w:r>
              <w:rPr>
                <w:rFonts w:hint="eastAsia"/>
              </w:rPr>
              <w:t>rabbit_host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localhost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rabbit_host</w:t>
            </w:r>
            <w:proofErr w:type="spellEnd"/>
            <w:r>
              <w:rPr>
                <w:rFonts w:hint="eastAsia"/>
              </w:rPr>
              <w:t xml:space="preserve"> = $MASTER/g; s/# </w:t>
            </w:r>
            <w:proofErr w:type="spellStart"/>
            <w:r>
              <w:rPr>
                <w:rFonts w:hint="eastAsia"/>
              </w:rPr>
              <w:t>rabbit_password</w:t>
            </w:r>
            <w:proofErr w:type="spellEnd"/>
            <w:r>
              <w:rPr>
                <w:rFonts w:hint="eastAsia"/>
              </w:rPr>
              <w:t xml:space="preserve"> = guest/</w:t>
            </w:r>
            <w:proofErr w:type="spellStart"/>
            <w:r>
              <w:rPr>
                <w:rFonts w:hint="eastAsia"/>
              </w:rPr>
              <w:t>rabbit_password</w:t>
            </w:r>
            <w:proofErr w:type="spellEnd"/>
            <w:r>
              <w:rPr>
                <w:rFonts w:hint="eastAsia"/>
              </w:rPr>
              <w:t xml:space="preserve"> = $RABBIT_PASSWORD/g"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/quantum/</w:t>
            </w:r>
            <w:proofErr w:type="spellStart"/>
            <w:r>
              <w:rPr>
                <w:rFonts w:hint="eastAsia"/>
              </w:rPr>
              <w:t>quantum.conf</w:t>
            </w:r>
            <w:proofErr w:type="spellEnd"/>
          </w:p>
        </w:tc>
      </w:tr>
    </w:tbl>
    <w:p w:rsidR="007551A5" w:rsidRDefault="007551A5" w:rsidP="007551A5">
      <w:pPr>
        <w:pStyle w:val="a5"/>
      </w:pPr>
    </w:p>
    <w:p w:rsidR="007551A5" w:rsidRDefault="007551A5" w:rsidP="007551A5">
      <w:pPr>
        <w:pStyle w:val="a5"/>
      </w:pPr>
      <w:r>
        <w:rPr>
          <w:rFonts w:hint="eastAsia"/>
        </w:rPr>
        <w:t>编辑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/quantum/plugins/</w:t>
      </w:r>
      <w:proofErr w:type="spellStart"/>
      <w:r>
        <w:rPr>
          <w:rFonts w:hint="eastAsia"/>
        </w:rPr>
        <w:t>openvswitc</w:t>
      </w:r>
      <w:r>
        <w:t>h</w:t>
      </w:r>
      <w:proofErr w:type="spellEnd"/>
      <w:r>
        <w:t>/ovs_quantum_plugin.</w:t>
      </w:r>
      <w:proofErr w:type="gramStart"/>
      <w:r>
        <w:t>ini</w:t>
      </w:r>
      <w:proofErr w:type="gramEnd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7551A5" w:rsidTr="001919FE">
        <w:tc>
          <w:tcPr>
            <w:tcW w:w="8753" w:type="dxa"/>
          </w:tcPr>
          <w:p w:rsidR="007551A5" w:rsidRDefault="007551A5" w:rsidP="001919FE">
            <w:pPr>
              <w:pStyle w:val="af6"/>
            </w:pPr>
            <w:r>
              <w:t>#Under the database section</w:t>
            </w:r>
          </w:p>
          <w:p w:rsidR="007551A5" w:rsidRDefault="007551A5" w:rsidP="001919FE">
            <w:pPr>
              <w:pStyle w:val="af6"/>
            </w:pPr>
            <w:r>
              <w:t>[DATABASE]</w:t>
            </w:r>
          </w:p>
          <w:p w:rsidR="007551A5" w:rsidRDefault="007551A5" w:rsidP="001919FE">
            <w:pPr>
              <w:pStyle w:val="af6"/>
            </w:pPr>
            <w:proofErr w:type="spellStart"/>
            <w:r>
              <w:t>sql_connection</w:t>
            </w:r>
            <w:proofErr w:type="spellEnd"/>
            <w:r>
              <w:t xml:space="preserve"> = mysql://quantum:password@10.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.58/quantum</w:t>
            </w:r>
          </w:p>
          <w:p w:rsidR="007551A5" w:rsidRDefault="007551A5" w:rsidP="001919FE">
            <w:pPr>
              <w:pStyle w:val="af6"/>
            </w:pPr>
          </w:p>
          <w:p w:rsidR="007551A5" w:rsidRDefault="007551A5" w:rsidP="001919FE">
            <w:pPr>
              <w:pStyle w:val="af6"/>
            </w:pPr>
            <w:r>
              <w:t>#Under the OVS section</w:t>
            </w:r>
          </w:p>
          <w:p w:rsidR="007551A5" w:rsidRDefault="007551A5" w:rsidP="001919FE">
            <w:pPr>
              <w:pStyle w:val="af6"/>
            </w:pPr>
            <w:r>
              <w:t>[OVS]</w:t>
            </w:r>
          </w:p>
          <w:p w:rsidR="007551A5" w:rsidRDefault="007551A5" w:rsidP="001919FE">
            <w:pPr>
              <w:pStyle w:val="af6"/>
            </w:pPr>
            <w:proofErr w:type="spellStart"/>
            <w:r>
              <w:t>tenant_network_type</w:t>
            </w:r>
            <w:proofErr w:type="spellEnd"/>
            <w:r>
              <w:t>=</w:t>
            </w:r>
            <w:proofErr w:type="spellStart"/>
            <w:r>
              <w:t>vlan</w:t>
            </w:r>
            <w:proofErr w:type="spellEnd"/>
          </w:p>
          <w:p w:rsidR="007551A5" w:rsidRDefault="007551A5" w:rsidP="001919FE">
            <w:pPr>
              <w:pStyle w:val="af6"/>
            </w:pPr>
            <w:proofErr w:type="spellStart"/>
            <w:r>
              <w:rPr>
                <w:rFonts w:hint="eastAsia"/>
              </w:rPr>
              <w:t>network_vlan_ranges</w:t>
            </w:r>
            <w:proofErr w:type="spellEnd"/>
            <w:r>
              <w:rPr>
                <w:rFonts w:hint="eastAsia"/>
              </w:rPr>
              <w:t xml:space="preserve"> = physnet1:1:4094</w:t>
            </w:r>
          </w:p>
        </w:tc>
      </w:tr>
    </w:tbl>
    <w:p w:rsidR="007551A5" w:rsidRDefault="007551A5" w:rsidP="007551A5">
      <w:pPr>
        <w:pStyle w:val="a5"/>
        <w:rPr>
          <w:rFonts w:hint="eastAsia"/>
        </w:rPr>
      </w:pPr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或者运行下面命令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7551A5" w:rsidTr="001919FE">
        <w:tc>
          <w:tcPr>
            <w:tcW w:w="8753" w:type="dxa"/>
          </w:tcPr>
          <w:p w:rsidR="007551A5" w:rsidRDefault="007551A5" w:rsidP="001919FE">
            <w:pPr>
              <w:pStyle w:val="af6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-e " s/# Example: </w:t>
            </w:r>
            <w:proofErr w:type="spellStart"/>
            <w:r>
              <w:t>tenant_network_type</w:t>
            </w:r>
            <w:proofErr w:type="spellEnd"/>
            <w:r>
              <w:t xml:space="preserve"> = </w:t>
            </w:r>
            <w:proofErr w:type="spellStart"/>
            <w:r>
              <w:t>gre</w:t>
            </w:r>
            <w:proofErr w:type="spellEnd"/>
            <w:r>
              <w:t>/</w:t>
            </w:r>
            <w:proofErr w:type="spellStart"/>
            <w:r>
              <w:t>tenant_network_type</w:t>
            </w:r>
            <w:proofErr w:type="spellEnd"/>
            <w:r>
              <w:t xml:space="preserve"> = </w:t>
            </w:r>
            <w:proofErr w:type="spellStart"/>
            <w:r>
              <w:t>vlan</w:t>
            </w:r>
            <w:proofErr w:type="spellEnd"/>
            <w:r>
              <w:t xml:space="preserve">/g; s/# Example: </w:t>
            </w:r>
            <w:proofErr w:type="spellStart"/>
            <w:r>
              <w:t>network_vlan_ranges</w:t>
            </w:r>
            <w:proofErr w:type="spellEnd"/>
            <w:r>
              <w:t xml:space="preserve"> = physnet1:1000:2999/</w:t>
            </w:r>
            <w:proofErr w:type="spellStart"/>
            <w:r>
              <w:t>network_vlan_ranges</w:t>
            </w:r>
            <w:proofErr w:type="spellEnd"/>
            <w:r>
              <w:t xml:space="preserve"> = physnet1:1:4094/g" /</w:t>
            </w:r>
            <w:proofErr w:type="spellStart"/>
            <w:r>
              <w:t>etc</w:t>
            </w:r>
            <w:proofErr w:type="spellEnd"/>
            <w:r>
              <w:t>/quantum/plugins/</w:t>
            </w:r>
            <w:proofErr w:type="spellStart"/>
            <w:r>
              <w:t>openvswitch</w:t>
            </w:r>
            <w:proofErr w:type="spellEnd"/>
            <w:r>
              <w:t xml:space="preserve">/ovs_quantum_plugin.ini </w:t>
            </w:r>
          </w:p>
          <w:p w:rsidR="007551A5" w:rsidRDefault="007551A5" w:rsidP="001919FE">
            <w:pPr>
              <w:pStyle w:val="af6"/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'/</w:t>
            </w:r>
            <w:proofErr w:type="spellStart"/>
            <w:r>
              <w:rPr>
                <w:rFonts w:hint="eastAsia"/>
              </w:rPr>
              <w:t>sql_connection</w:t>
            </w:r>
            <w:proofErr w:type="spellEnd"/>
            <w:r>
              <w:rPr>
                <w:rFonts w:hint="eastAsia"/>
              </w:rPr>
              <w:t xml:space="preserve"> = .*/{s|sqlite:///.*|mysql://'"quantum"':'"password"'@'"$MASTER"'/quantum|g}'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/quantum/plugins/</w:t>
            </w:r>
            <w:proofErr w:type="spellStart"/>
            <w:r>
              <w:rPr>
                <w:rFonts w:hint="eastAsia"/>
              </w:rPr>
              <w:t>openvswitch</w:t>
            </w:r>
            <w:proofErr w:type="spellEnd"/>
            <w:r>
              <w:rPr>
                <w:rFonts w:hint="eastAsia"/>
              </w:rPr>
              <w:t>/ovs_quantum_plugin.ini</w:t>
            </w:r>
          </w:p>
        </w:tc>
      </w:tr>
    </w:tbl>
    <w:p w:rsidR="007551A5" w:rsidRDefault="007551A5" w:rsidP="007551A5">
      <w:pPr>
        <w:pStyle w:val="a5"/>
        <w:rPr>
          <w:rFonts w:hint="eastAsia"/>
        </w:rPr>
      </w:pPr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/quantum/l3_agent.ini </w:t>
      </w:r>
      <w:r>
        <w:rPr>
          <w:rFonts w:hint="eastAsia"/>
        </w:rPr>
        <w:t>和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/quantum/api-paste.</w:t>
      </w:r>
      <w:proofErr w:type="gramStart"/>
      <w:r>
        <w:rPr>
          <w:rFonts w:hint="eastAsia"/>
        </w:rPr>
        <w:t>ini</w:t>
      </w:r>
      <w:proofErr w:type="gramEnd"/>
      <w:r>
        <w:rPr>
          <w:rFonts w:hint="eastAsia"/>
        </w:rPr>
        <w:t xml:space="preserve"> 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7551A5" w:rsidTr="001919FE">
        <w:tc>
          <w:tcPr>
            <w:tcW w:w="8753" w:type="dxa"/>
          </w:tcPr>
          <w:p w:rsidR="007551A5" w:rsidRDefault="007551A5" w:rsidP="001919FE">
            <w:pPr>
              <w:pStyle w:val="af6"/>
            </w:pPr>
            <w:r>
              <w:t>[DEFAULT]</w:t>
            </w:r>
          </w:p>
          <w:p w:rsidR="007551A5" w:rsidRDefault="007551A5" w:rsidP="001919FE">
            <w:pPr>
              <w:pStyle w:val="af6"/>
            </w:pPr>
            <w:proofErr w:type="spellStart"/>
            <w:r>
              <w:t>admin_tenant_name</w:t>
            </w:r>
            <w:proofErr w:type="spellEnd"/>
            <w:r>
              <w:t xml:space="preserve"> = service</w:t>
            </w:r>
          </w:p>
          <w:p w:rsidR="007551A5" w:rsidRDefault="007551A5" w:rsidP="001919FE">
            <w:pPr>
              <w:pStyle w:val="af6"/>
            </w:pPr>
            <w:proofErr w:type="spellStart"/>
            <w:r>
              <w:t>admin_user</w:t>
            </w:r>
            <w:proofErr w:type="spellEnd"/>
            <w:r>
              <w:t xml:space="preserve"> = quantum</w:t>
            </w:r>
          </w:p>
          <w:p w:rsidR="007551A5" w:rsidRDefault="007551A5" w:rsidP="001919FE">
            <w:pPr>
              <w:pStyle w:val="af6"/>
            </w:pPr>
            <w:proofErr w:type="spellStart"/>
            <w:r>
              <w:rPr>
                <w:rFonts w:hint="eastAsia"/>
              </w:rPr>
              <w:t>admin_password</w:t>
            </w:r>
            <w:proofErr w:type="spellEnd"/>
            <w:r>
              <w:rPr>
                <w:rFonts w:hint="eastAsia"/>
              </w:rPr>
              <w:t xml:space="preserve"> = password</w:t>
            </w:r>
          </w:p>
        </w:tc>
      </w:tr>
    </w:tbl>
    <w:p w:rsidR="007551A5" w:rsidRDefault="007551A5" w:rsidP="007551A5">
      <w:pPr>
        <w:pStyle w:val="a5"/>
        <w:rPr>
          <w:rFonts w:hint="eastAsia"/>
        </w:rPr>
      </w:pPr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或者运行下面命令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7551A5" w:rsidTr="001919FE">
        <w:tc>
          <w:tcPr>
            <w:tcW w:w="8753" w:type="dxa"/>
          </w:tcPr>
          <w:p w:rsidR="007551A5" w:rsidRDefault="007551A5" w:rsidP="001919FE">
            <w:pPr>
              <w:pStyle w:val="af6"/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-e " s/%SERVICE_TENANT_NAME%/service/g; s/%SERVICE_USER%/quantum/g; s/%SERVICE_PASSWORD%/$SERVICE_PASSWORD/g; "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/quantum/l3_agent.ini 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/quantum/api-paste.ini</w:t>
            </w:r>
          </w:p>
        </w:tc>
      </w:tr>
    </w:tbl>
    <w:p w:rsidR="007551A5" w:rsidRDefault="007551A5" w:rsidP="007551A5">
      <w:pPr>
        <w:pStyle w:val="a5"/>
        <w:rPr>
          <w:rFonts w:hint="eastAsia"/>
        </w:rPr>
      </w:pPr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重启服务</w:t>
      </w:r>
      <w:r>
        <w:rPr>
          <w:rFonts w:hint="eastAsia"/>
        </w:rPr>
        <w:t xml:space="preserve"> 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7551A5" w:rsidTr="001919FE">
        <w:tc>
          <w:tcPr>
            <w:tcW w:w="8753" w:type="dxa"/>
          </w:tcPr>
          <w:p w:rsidR="007551A5" w:rsidRDefault="007551A5" w:rsidP="001919FE">
            <w:pPr>
              <w:pStyle w:val="af6"/>
            </w:pPr>
            <w:r>
              <w:t>service quantum-server restart</w:t>
            </w:r>
          </w:p>
          <w:p w:rsidR="007551A5" w:rsidRDefault="007551A5" w:rsidP="001919FE">
            <w:pPr>
              <w:pStyle w:val="af6"/>
            </w:pPr>
            <w:r>
              <w:t>service quantum-plugin-</w:t>
            </w:r>
            <w:proofErr w:type="spellStart"/>
            <w:r>
              <w:t>openvswitch</w:t>
            </w:r>
            <w:proofErr w:type="spellEnd"/>
            <w:r>
              <w:t>-agent restart</w:t>
            </w:r>
          </w:p>
          <w:p w:rsidR="007551A5" w:rsidRDefault="007551A5" w:rsidP="001919FE">
            <w:pPr>
              <w:pStyle w:val="af6"/>
            </w:pPr>
            <w:r>
              <w:t>service quantum-</w:t>
            </w:r>
            <w:proofErr w:type="spellStart"/>
            <w:r>
              <w:t>dhcp</w:t>
            </w:r>
            <w:proofErr w:type="spellEnd"/>
            <w:r>
              <w:t>-agent restart</w:t>
            </w:r>
          </w:p>
          <w:p w:rsidR="007551A5" w:rsidRDefault="007551A5" w:rsidP="001919FE">
            <w:pPr>
              <w:pStyle w:val="af6"/>
            </w:pPr>
            <w:r>
              <w:t>service quantum-l3-agent restart</w:t>
            </w:r>
          </w:p>
        </w:tc>
      </w:tr>
    </w:tbl>
    <w:p w:rsidR="007551A5" w:rsidRDefault="007551A5" w:rsidP="007551A5">
      <w:pPr>
        <w:pStyle w:val="a5"/>
      </w:pPr>
    </w:p>
    <w:p w:rsidR="007551A5" w:rsidRDefault="007551A5" w:rsidP="007551A5">
      <w:pPr>
        <w:pStyle w:val="2"/>
      </w:pPr>
      <w:r>
        <w:lastRenderedPageBreak/>
        <w:t xml:space="preserve"> </w:t>
      </w:r>
      <w:bookmarkStart w:id="32" w:name="_Toc354910984"/>
      <w:r>
        <w:t>Cinder</w:t>
      </w:r>
      <w:bookmarkEnd w:id="32"/>
    </w:p>
    <w:p w:rsidR="007551A5" w:rsidRDefault="007551A5" w:rsidP="007551A5">
      <w:pPr>
        <w:pStyle w:val="3"/>
        <w:rPr>
          <w:rFonts w:hint="eastAsia"/>
        </w:rPr>
      </w:pPr>
      <w:bookmarkStart w:id="33" w:name="_Toc354910985"/>
      <w:r w:rsidRPr="007551A5">
        <w:rPr>
          <w:rFonts w:hint="eastAsia"/>
        </w:rPr>
        <w:t>安装</w:t>
      </w:r>
      <w:bookmarkEnd w:id="33"/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8753"/>
      </w:tblGrid>
      <w:tr w:rsidR="001919FE" w:rsidTr="001919FE">
        <w:tc>
          <w:tcPr>
            <w:tcW w:w="8753" w:type="dxa"/>
            <w:tcBorders>
              <w:top w:val="nil"/>
              <w:left w:val="nil"/>
              <w:bottom w:val="nil"/>
              <w:right w:val="nil"/>
            </w:tcBorders>
          </w:tcPr>
          <w:p w:rsidR="001919FE" w:rsidRDefault="001919FE" w:rsidP="001919FE">
            <w:pPr>
              <w:pStyle w:val="af6"/>
            </w:pPr>
            <w:r>
              <w:t>apt-get install -y cinder-</w:t>
            </w:r>
            <w:proofErr w:type="spellStart"/>
            <w:r>
              <w:t>api</w:t>
            </w:r>
            <w:proofErr w:type="spellEnd"/>
            <w:r>
              <w:t xml:space="preserve"> cinder-scheduler cinder-volume </w:t>
            </w:r>
            <w:proofErr w:type="spellStart"/>
            <w:r>
              <w:t>iscsitarget</w:t>
            </w:r>
            <w:proofErr w:type="spellEnd"/>
            <w:r>
              <w:t xml:space="preserve"> \</w:t>
            </w:r>
          </w:p>
          <w:p w:rsidR="001919FE" w:rsidRDefault="001919FE" w:rsidP="001919FE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open-</w:t>
            </w:r>
            <w:proofErr w:type="spellStart"/>
            <w:r>
              <w:rPr>
                <w:rFonts w:hint="eastAsia"/>
              </w:rPr>
              <w:t>iscsi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iscsitarget-dkms</w:t>
            </w:r>
            <w:proofErr w:type="spellEnd"/>
            <w:r>
              <w:rPr>
                <w:rFonts w:hint="eastAsia"/>
              </w:rPr>
              <w:t xml:space="preserve"> python-</w:t>
            </w:r>
            <w:proofErr w:type="spellStart"/>
            <w:r>
              <w:rPr>
                <w:rFonts w:hint="eastAsia"/>
              </w:rPr>
              <w:t>cinderclient</w:t>
            </w:r>
            <w:proofErr w:type="spellEnd"/>
          </w:p>
        </w:tc>
      </w:tr>
    </w:tbl>
    <w:p w:rsidR="007551A5" w:rsidRDefault="007551A5" w:rsidP="001919FE">
      <w:pPr>
        <w:pStyle w:val="a5"/>
        <w:ind w:firstLine="0"/>
        <w:rPr>
          <w:rFonts w:hint="eastAsia"/>
        </w:rPr>
      </w:pPr>
    </w:p>
    <w:p w:rsidR="007551A5" w:rsidRDefault="007551A5" w:rsidP="007551A5">
      <w:pPr>
        <w:pStyle w:val="3"/>
        <w:rPr>
          <w:rFonts w:hint="eastAsia"/>
        </w:rPr>
      </w:pPr>
      <w:bookmarkStart w:id="34" w:name="_Toc354910986"/>
      <w:r>
        <w:rPr>
          <w:rFonts w:hint="eastAsia"/>
        </w:rPr>
        <w:t>配置</w:t>
      </w:r>
      <w:bookmarkEnd w:id="34"/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分区，我的硬盘专门一个分区给</w:t>
      </w:r>
      <w:r>
        <w:rPr>
          <w:rFonts w:hint="eastAsia"/>
        </w:rPr>
        <w:t>volume</w:t>
      </w:r>
      <w:r>
        <w:rPr>
          <w:rFonts w:hint="eastAsia"/>
        </w:rPr>
        <w:t>使用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1919FE" w:rsidTr="00DB1FFD">
        <w:tc>
          <w:tcPr>
            <w:tcW w:w="8753" w:type="dxa"/>
          </w:tcPr>
          <w:p w:rsidR="001919FE" w:rsidRDefault="001919FE" w:rsidP="001919FE">
            <w:pPr>
              <w:pStyle w:val="af6"/>
            </w:pPr>
            <w:proofErr w:type="spellStart"/>
            <w:r>
              <w:t>umount</w:t>
            </w:r>
            <w:proofErr w:type="spellEnd"/>
            <w:r>
              <w:t xml:space="preserve"> /</w:t>
            </w:r>
            <w:proofErr w:type="spellStart"/>
            <w:r>
              <w:t>dev</w:t>
            </w:r>
            <w:proofErr w:type="spellEnd"/>
            <w:r>
              <w:t>/sda5</w:t>
            </w:r>
          </w:p>
          <w:p w:rsidR="001919FE" w:rsidRDefault="001919FE" w:rsidP="001919FE">
            <w:pPr>
              <w:pStyle w:val="af6"/>
            </w:pPr>
            <w:proofErr w:type="spellStart"/>
            <w:r>
              <w:t>pvcreate</w:t>
            </w:r>
            <w:proofErr w:type="spellEnd"/>
            <w:r>
              <w:t xml:space="preserve"> /</w:t>
            </w:r>
            <w:proofErr w:type="spellStart"/>
            <w:r>
              <w:t>dev</w:t>
            </w:r>
            <w:proofErr w:type="spellEnd"/>
            <w:r>
              <w:t>/sda5</w:t>
            </w:r>
          </w:p>
          <w:p w:rsidR="001919FE" w:rsidRDefault="001919FE" w:rsidP="001919FE">
            <w:pPr>
              <w:pStyle w:val="af6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vgcreate</w:t>
            </w:r>
            <w:proofErr w:type="spellEnd"/>
            <w:r>
              <w:rPr>
                <w:rFonts w:hint="eastAsia"/>
              </w:rPr>
              <w:t xml:space="preserve"> cinder-volumes /</w:t>
            </w:r>
            <w:proofErr w:type="spellStart"/>
            <w:r>
              <w:rPr>
                <w:rFonts w:hint="eastAsia"/>
              </w:rPr>
              <w:t>dev</w:t>
            </w:r>
            <w:proofErr w:type="spellEnd"/>
            <w:r>
              <w:rPr>
                <w:rFonts w:hint="eastAsia"/>
              </w:rPr>
              <w:t>/sda5</w:t>
            </w:r>
            <w:r>
              <w:rPr>
                <w:rFonts w:hint="eastAsia"/>
              </w:rPr>
              <w:t>去掉开机挂载</w:t>
            </w:r>
          </w:p>
          <w:p w:rsidR="001919FE" w:rsidRDefault="001919FE" w:rsidP="001919FE">
            <w:pPr>
              <w:pStyle w:val="af6"/>
            </w:pPr>
          </w:p>
          <w:p w:rsidR="001919FE" w:rsidRDefault="001919FE" w:rsidP="001919FE">
            <w:pPr>
              <w:pStyle w:val="af6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'/nova-volume/s/^/#/'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fstabiscsi</w:t>
            </w:r>
            <w:proofErr w:type="spellEnd"/>
          </w:p>
          <w:p w:rsidR="001919FE" w:rsidRDefault="001919FE" w:rsidP="001919FE">
            <w:pPr>
              <w:pStyle w:val="af6"/>
            </w:pPr>
          </w:p>
          <w:p w:rsidR="001919FE" w:rsidRDefault="001919FE" w:rsidP="001919FE">
            <w:pPr>
              <w:pStyle w:val="af6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's/false/true/g' /</w:t>
            </w:r>
            <w:proofErr w:type="spellStart"/>
            <w:r>
              <w:t>etc</w:t>
            </w:r>
            <w:proofErr w:type="spellEnd"/>
            <w:r>
              <w:t>/default/</w:t>
            </w:r>
            <w:proofErr w:type="spellStart"/>
            <w:r>
              <w:t>iscsitarget</w:t>
            </w:r>
            <w:proofErr w:type="spellEnd"/>
          </w:p>
          <w:p w:rsidR="001919FE" w:rsidRDefault="001919FE" w:rsidP="001919FE">
            <w:pPr>
              <w:pStyle w:val="af6"/>
            </w:pPr>
            <w:r>
              <w:t xml:space="preserve">service </w:t>
            </w:r>
            <w:proofErr w:type="spellStart"/>
            <w:r>
              <w:t>iscsitarget</w:t>
            </w:r>
            <w:proofErr w:type="spellEnd"/>
            <w:r>
              <w:t xml:space="preserve"> restart</w:t>
            </w:r>
          </w:p>
          <w:p w:rsidR="001919FE" w:rsidRDefault="001919FE" w:rsidP="001919FE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service open-</w:t>
            </w:r>
            <w:proofErr w:type="spellStart"/>
            <w:r>
              <w:rPr>
                <w:rFonts w:hint="eastAsia"/>
              </w:rPr>
              <w:t>iscsi</w:t>
            </w:r>
            <w:proofErr w:type="spellEnd"/>
            <w:r>
              <w:rPr>
                <w:rFonts w:hint="eastAsia"/>
              </w:rPr>
              <w:t xml:space="preserve"> restart</w:t>
            </w:r>
          </w:p>
          <w:p w:rsidR="001919FE" w:rsidRDefault="001919FE" w:rsidP="001919FE">
            <w:pPr>
              <w:pStyle w:val="af6"/>
            </w:pPr>
          </w:p>
        </w:tc>
      </w:tr>
    </w:tbl>
    <w:p w:rsidR="007551A5" w:rsidRDefault="007551A5" w:rsidP="007551A5">
      <w:pPr>
        <w:pStyle w:val="a5"/>
        <w:rPr>
          <w:rFonts w:hint="eastAsia"/>
        </w:rPr>
      </w:pPr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/cinder/</w:t>
      </w:r>
      <w:proofErr w:type="spellStart"/>
      <w:r>
        <w:rPr>
          <w:rFonts w:hint="eastAsia"/>
        </w:rPr>
        <w:t>cinder.conf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直接运行下面命令就可以</w:t>
      </w:r>
      <w:r>
        <w:rPr>
          <w:rFonts w:hint="eastAsia"/>
        </w:rPr>
        <w:t>.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1919FE" w:rsidTr="00DB1FFD">
        <w:tc>
          <w:tcPr>
            <w:tcW w:w="8753" w:type="dxa"/>
          </w:tcPr>
          <w:p w:rsidR="001919FE" w:rsidRDefault="001919FE" w:rsidP="001919FE">
            <w:pPr>
              <w:pStyle w:val="af6"/>
            </w:pPr>
            <w:r>
              <w:t>cat &gt;/</w:t>
            </w:r>
            <w:proofErr w:type="spellStart"/>
            <w:r>
              <w:t>etc</w:t>
            </w:r>
            <w:proofErr w:type="spellEnd"/>
            <w:r>
              <w:t>/cinder/</w:t>
            </w:r>
            <w:proofErr w:type="spellStart"/>
            <w:r>
              <w:t>cinder.conf</w:t>
            </w:r>
            <w:proofErr w:type="spellEnd"/>
            <w:r>
              <w:t xml:space="preserve"> &lt;&lt;EOF</w:t>
            </w:r>
          </w:p>
          <w:p w:rsidR="001919FE" w:rsidRDefault="001919FE" w:rsidP="001919FE">
            <w:pPr>
              <w:pStyle w:val="af6"/>
            </w:pPr>
            <w:r>
              <w:t>[DEFAULT]</w:t>
            </w:r>
          </w:p>
          <w:p w:rsidR="001919FE" w:rsidRDefault="001919FE" w:rsidP="001919FE">
            <w:pPr>
              <w:pStyle w:val="af6"/>
            </w:pPr>
            <w:proofErr w:type="spellStart"/>
            <w:r>
              <w:t>rootwrap_config</w:t>
            </w:r>
            <w:proofErr w:type="spellEnd"/>
            <w:r>
              <w:t xml:space="preserve"> = /</w:t>
            </w:r>
            <w:proofErr w:type="spellStart"/>
            <w:r>
              <w:t>etc</w:t>
            </w:r>
            <w:proofErr w:type="spellEnd"/>
            <w:r>
              <w:t>/cinder/</w:t>
            </w:r>
            <w:proofErr w:type="spellStart"/>
            <w:r>
              <w:t>rootwrap.conf</w:t>
            </w:r>
            <w:proofErr w:type="spellEnd"/>
          </w:p>
          <w:p w:rsidR="001919FE" w:rsidRDefault="001919FE" w:rsidP="001919FE">
            <w:pPr>
              <w:pStyle w:val="af6"/>
            </w:pPr>
            <w:proofErr w:type="spellStart"/>
            <w:r>
              <w:t>sql_connection</w:t>
            </w:r>
            <w:proofErr w:type="spellEnd"/>
            <w:r>
              <w:t xml:space="preserve"> = mysql://cinder:$MYSQL_PASS@$MASTER:3306/cinder</w:t>
            </w:r>
          </w:p>
          <w:p w:rsidR="001919FE" w:rsidRDefault="001919FE" w:rsidP="001919FE">
            <w:pPr>
              <w:pStyle w:val="af6"/>
            </w:pPr>
            <w:proofErr w:type="spellStart"/>
            <w:r>
              <w:t>api_paste_confg</w:t>
            </w:r>
            <w:proofErr w:type="spellEnd"/>
            <w:r>
              <w:t xml:space="preserve"> = /</w:t>
            </w:r>
            <w:proofErr w:type="spellStart"/>
            <w:r>
              <w:t>etc</w:t>
            </w:r>
            <w:proofErr w:type="spellEnd"/>
            <w:r>
              <w:t>/cinder/api-paste.ini</w:t>
            </w:r>
          </w:p>
          <w:p w:rsidR="001919FE" w:rsidRDefault="001919FE" w:rsidP="001919FE">
            <w:pPr>
              <w:pStyle w:val="af6"/>
            </w:pPr>
            <w:proofErr w:type="spellStart"/>
            <w:r>
              <w:t>iscsi_helper</w:t>
            </w:r>
            <w:proofErr w:type="spellEnd"/>
            <w:r>
              <w:t xml:space="preserve"> = </w:t>
            </w:r>
            <w:proofErr w:type="spellStart"/>
            <w:r>
              <w:t>ietadm</w:t>
            </w:r>
            <w:proofErr w:type="spellEnd"/>
            <w:r>
              <w:t xml:space="preserve"> </w:t>
            </w:r>
          </w:p>
          <w:p w:rsidR="001919FE" w:rsidRDefault="001919FE" w:rsidP="001919FE">
            <w:pPr>
              <w:pStyle w:val="af6"/>
            </w:pPr>
            <w:proofErr w:type="spellStart"/>
            <w:r>
              <w:t>volume_group</w:t>
            </w:r>
            <w:proofErr w:type="spellEnd"/>
            <w:r>
              <w:t xml:space="preserve"> = cinder-volumes</w:t>
            </w:r>
          </w:p>
          <w:p w:rsidR="001919FE" w:rsidRDefault="001919FE" w:rsidP="001919FE">
            <w:pPr>
              <w:pStyle w:val="af6"/>
            </w:pPr>
            <w:proofErr w:type="spellStart"/>
            <w:r>
              <w:t>volume_name_template</w:t>
            </w:r>
            <w:proofErr w:type="spellEnd"/>
            <w:r>
              <w:t xml:space="preserve"> = volume-%s</w:t>
            </w:r>
          </w:p>
          <w:p w:rsidR="001919FE" w:rsidRDefault="001919FE" w:rsidP="001919FE">
            <w:pPr>
              <w:pStyle w:val="af6"/>
            </w:pPr>
            <w:proofErr w:type="spellStart"/>
            <w:r>
              <w:t>rabbit_password</w:t>
            </w:r>
            <w:proofErr w:type="spellEnd"/>
            <w:r>
              <w:t xml:space="preserve"> = $RABBIT_PASSWORD</w:t>
            </w:r>
          </w:p>
          <w:p w:rsidR="001919FE" w:rsidRDefault="001919FE" w:rsidP="001919FE">
            <w:pPr>
              <w:pStyle w:val="af6"/>
            </w:pPr>
            <w:proofErr w:type="spellStart"/>
            <w:r>
              <w:t>logdir</w:t>
            </w:r>
            <w:proofErr w:type="spellEnd"/>
            <w:r>
              <w:t xml:space="preserve"> = /</w:t>
            </w:r>
            <w:proofErr w:type="spellStart"/>
            <w:r>
              <w:t>var</w:t>
            </w:r>
            <w:proofErr w:type="spellEnd"/>
            <w:r>
              <w:t>/log/cinder</w:t>
            </w:r>
          </w:p>
          <w:p w:rsidR="001919FE" w:rsidRDefault="001919FE" w:rsidP="001919FE">
            <w:pPr>
              <w:pStyle w:val="af6"/>
            </w:pPr>
            <w:r>
              <w:t>verbose = False</w:t>
            </w:r>
          </w:p>
          <w:p w:rsidR="001919FE" w:rsidRDefault="001919FE" w:rsidP="001919FE">
            <w:pPr>
              <w:pStyle w:val="af6"/>
            </w:pPr>
            <w:proofErr w:type="spellStart"/>
            <w:r>
              <w:t>auth_strategy</w:t>
            </w:r>
            <w:proofErr w:type="spellEnd"/>
            <w:r>
              <w:t xml:space="preserve"> = keystone</w:t>
            </w:r>
          </w:p>
          <w:p w:rsidR="001919FE" w:rsidRDefault="001919FE" w:rsidP="001919FE">
            <w:pPr>
              <w:pStyle w:val="af6"/>
            </w:pPr>
            <w:r>
              <w:rPr>
                <w:rFonts w:hint="eastAsia"/>
              </w:rPr>
              <w:t>EOF</w:t>
            </w:r>
          </w:p>
        </w:tc>
      </w:tr>
    </w:tbl>
    <w:p w:rsidR="007551A5" w:rsidRDefault="007551A5" w:rsidP="007551A5">
      <w:pPr>
        <w:pStyle w:val="a5"/>
        <w:rPr>
          <w:rFonts w:hint="eastAsia"/>
        </w:rPr>
      </w:pPr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/cinder/api-paste.</w:t>
      </w:r>
      <w:proofErr w:type="gramStart"/>
      <w:r>
        <w:rPr>
          <w:rFonts w:hint="eastAsia"/>
        </w:rPr>
        <w:t>ini</w:t>
      </w:r>
      <w:proofErr w:type="gramEnd"/>
      <w:r>
        <w:rPr>
          <w:rFonts w:hint="eastAsia"/>
        </w:rPr>
        <w:t xml:space="preserve"> 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1919FE" w:rsidTr="001919FE">
        <w:tc>
          <w:tcPr>
            <w:tcW w:w="8753" w:type="dxa"/>
          </w:tcPr>
          <w:p w:rsidR="001919FE" w:rsidRDefault="001919FE" w:rsidP="001919FE">
            <w:pPr>
              <w:pStyle w:val="af6"/>
            </w:pPr>
            <w:proofErr w:type="spellStart"/>
            <w:r>
              <w:t>admin_tenant_name</w:t>
            </w:r>
            <w:proofErr w:type="spellEnd"/>
            <w:r>
              <w:t xml:space="preserve"> = service</w:t>
            </w:r>
          </w:p>
          <w:p w:rsidR="001919FE" w:rsidRDefault="001919FE" w:rsidP="001919FE">
            <w:pPr>
              <w:pStyle w:val="af6"/>
            </w:pPr>
            <w:proofErr w:type="spellStart"/>
            <w:r>
              <w:t>admin_user</w:t>
            </w:r>
            <w:proofErr w:type="spellEnd"/>
            <w:r>
              <w:t xml:space="preserve"> = cinder </w:t>
            </w:r>
          </w:p>
          <w:p w:rsidR="001919FE" w:rsidRDefault="001919FE" w:rsidP="001919FE">
            <w:pPr>
              <w:pStyle w:val="af6"/>
            </w:pPr>
            <w:proofErr w:type="spellStart"/>
            <w:r>
              <w:rPr>
                <w:rFonts w:hint="eastAsia"/>
              </w:rPr>
              <w:t>admin_password</w:t>
            </w:r>
            <w:proofErr w:type="spellEnd"/>
            <w:r>
              <w:rPr>
                <w:rFonts w:hint="eastAsia"/>
              </w:rPr>
              <w:t xml:space="preserve"> = password</w:t>
            </w:r>
          </w:p>
        </w:tc>
      </w:tr>
    </w:tbl>
    <w:p w:rsidR="007551A5" w:rsidRDefault="007551A5" w:rsidP="007551A5">
      <w:pPr>
        <w:pStyle w:val="a5"/>
      </w:pPr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或者用下面命令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1919FE" w:rsidTr="001919FE">
        <w:tc>
          <w:tcPr>
            <w:tcW w:w="8753" w:type="dxa"/>
          </w:tcPr>
          <w:p w:rsidR="001919FE" w:rsidRDefault="001919FE" w:rsidP="001919FE">
            <w:pPr>
              <w:pStyle w:val="af6"/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-e " s/%SERVICE_TENANT_NAME%/service/g; s/%SERVICE_USER%/cinder/g; s/%SERVICE_PASSWORD%/$SERVICE_PASSWORD/g; "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/cinder/api-paste.ini</w:t>
            </w:r>
          </w:p>
        </w:tc>
      </w:tr>
    </w:tbl>
    <w:p w:rsidR="007551A5" w:rsidRDefault="007551A5" w:rsidP="007551A5">
      <w:pPr>
        <w:pStyle w:val="a5"/>
      </w:pPr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同步数据库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1919FE" w:rsidTr="00DB1FFD">
        <w:tc>
          <w:tcPr>
            <w:tcW w:w="8753" w:type="dxa"/>
          </w:tcPr>
          <w:p w:rsidR="001919FE" w:rsidRDefault="001919FE" w:rsidP="001919FE">
            <w:pPr>
              <w:pStyle w:val="af6"/>
            </w:pPr>
            <w:r>
              <w:rPr>
                <w:rFonts w:hint="eastAsia"/>
              </w:rPr>
              <w:t xml:space="preserve">cinder-manage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 xml:space="preserve"> sync</w:t>
            </w:r>
          </w:p>
        </w:tc>
      </w:tr>
    </w:tbl>
    <w:p w:rsidR="007551A5" w:rsidRDefault="007551A5" w:rsidP="007551A5">
      <w:pPr>
        <w:pStyle w:val="a5"/>
      </w:pPr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重启服务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1919FE" w:rsidTr="00DB1FFD">
        <w:tc>
          <w:tcPr>
            <w:tcW w:w="8753" w:type="dxa"/>
          </w:tcPr>
          <w:p w:rsidR="001919FE" w:rsidRDefault="001919FE" w:rsidP="001919FE">
            <w:pPr>
              <w:pStyle w:val="af6"/>
            </w:pPr>
            <w:r>
              <w:t>service cinder-</w:t>
            </w:r>
            <w:proofErr w:type="spellStart"/>
            <w:r>
              <w:t>api</w:t>
            </w:r>
            <w:proofErr w:type="spellEnd"/>
            <w:r>
              <w:t xml:space="preserve"> restart</w:t>
            </w:r>
          </w:p>
          <w:p w:rsidR="001919FE" w:rsidRDefault="001919FE" w:rsidP="001919FE">
            <w:pPr>
              <w:pStyle w:val="af6"/>
            </w:pPr>
            <w:r>
              <w:t>service cinder-scheduler  restart</w:t>
            </w:r>
          </w:p>
          <w:p w:rsidR="001919FE" w:rsidRDefault="001919FE" w:rsidP="001919FE">
            <w:pPr>
              <w:pStyle w:val="af6"/>
            </w:pPr>
            <w:r>
              <w:t>service cinder-volume restart</w:t>
            </w:r>
          </w:p>
        </w:tc>
      </w:tr>
    </w:tbl>
    <w:p w:rsidR="007551A5" w:rsidRDefault="007551A5" w:rsidP="007551A5">
      <w:pPr>
        <w:pStyle w:val="2"/>
      </w:pPr>
      <w:bookmarkStart w:id="35" w:name="_Toc354910987"/>
      <w:r>
        <w:t>Horizon</w:t>
      </w:r>
      <w:bookmarkEnd w:id="35"/>
    </w:p>
    <w:p w:rsidR="007551A5" w:rsidRDefault="007551A5" w:rsidP="007551A5">
      <w:pPr>
        <w:pStyle w:val="3"/>
        <w:rPr>
          <w:rFonts w:hint="eastAsia"/>
        </w:rPr>
      </w:pPr>
      <w:bookmarkStart w:id="36" w:name="_Toc354910988"/>
      <w:r>
        <w:rPr>
          <w:rFonts w:hint="eastAsia"/>
        </w:rPr>
        <w:t>安装</w:t>
      </w:r>
      <w:bookmarkEnd w:id="36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1919FE" w:rsidTr="00DB1FFD">
        <w:tc>
          <w:tcPr>
            <w:tcW w:w="8753" w:type="dxa"/>
          </w:tcPr>
          <w:p w:rsidR="001919FE" w:rsidRDefault="001919FE" w:rsidP="001919FE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apt-get -y install apache2 libapache2-mod-wsgi </w:t>
            </w:r>
            <w:proofErr w:type="spellStart"/>
            <w:r>
              <w:rPr>
                <w:rFonts w:hint="eastAsia"/>
              </w:rPr>
              <w:t>openstack</w:t>
            </w:r>
            <w:proofErr w:type="spellEnd"/>
            <w:r>
              <w:rPr>
                <w:rFonts w:hint="eastAsia"/>
              </w:rPr>
              <w:t xml:space="preserve">-dashboard 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  <w:r>
              <w:rPr>
                <w:rFonts w:hint="eastAsia"/>
              </w:rPr>
              <w:t xml:space="preserve"> python-</w:t>
            </w:r>
            <w:proofErr w:type="spellStart"/>
            <w:r>
              <w:rPr>
                <w:rFonts w:hint="eastAsia"/>
              </w:rPr>
              <w:t>memcache</w:t>
            </w:r>
            <w:proofErr w:type="spellEnd"/>
          </w:p>
        </w:tc>
      </w:tr>
    </w:tbl>
    <w:p w:rsidR="007551A5" w:rsidRDefault="007551A5" w:rsidP="007551A5">
      <w:pPr>
        <w:pStyle w:val="3"/>
        <w:rPr>
          <w:rFonts w:hint="eastAsia"/>
        </w:rPr>
      </w:pPr>
      <w:bookmarkStart w:id="37" w:name="_Toc354910989"/>
      <w:r>
        <w:rPr>
          <w:rFonts w:hint="eastAsia"/>
        </w:rPr>
        <w:t>配置</w:t>
      </w:r>
      <w:bookmarkEnd w:id="37"/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/etc/openstack-dashboard/local_settings.py</w:t>
      </w:r>
      <w:r>
        <w:rPr>
          <w:rFonts w:hint="eastAsia"/>
        </w:rPr>
        <w:t>，删除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主题，默认的主题有问题，注释掉下面内容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1919FE" w:rsidTr="00DB1FFD">
        <w:tc>
          <w:tcPr>
            <w:tcW w:w="8753" w:type="dxa"/>
          </w:tcPr>
          <w:p w:rsidR="001919FE" w:rsidRDefault="001919FE" w:rsidP="001919FE">
            <w:pPr>
              <w:pStyle w:val="af6"/>
            </w:pPr>
            <w:r>
              <w:t>#Comment these lines</w:t>
            </w:r>
          </w:p>
          <w:p w:rsidR="001919FE" w:rsidRDefault="001919FE" w:rsidP="001919FE">
            <w:pPr>
              <w:pStyle w:val="af6"/>
            </w:pPr>
            <w:r>
              <w:t>#Enable the Ubuntu theme if it is present.</w:t>
            </w:r>
          </w:p>
          <w:p w:rsidR="001919FE" w:rsidRDefault="001919FE" w:rsidP="001919FE">
            <w:pPr>
              <w:pStyle w:val="af6"/>
            </w:pPr>
            <w:r>
              <w:t>#try:</w:t>
            </w:r>
          </w:p>
          <w:p w:rsidR="001919FE" w:rsidRDefault="001919FE" w:rsidP="001919FE">
            <w:pPr>
              <w:pStyle w:val="af6"/>
            </w:pPr>
            <w:r>
              <w:t xml:space="preserve">#    from </w:t>
            </w:r>
            <w:proofErr w:type="spellStart"/>
            <w:r>
              <w:t>ubuntu_theme</w:t>
            </w:r>
            <w:proofErr w:type="spellEnd"/>
            <w:r>
              <w:t xml:space="preserve"> import *</w:t>
            </w:r>
          </w:p>
          <w:p w:rsidR="001919FE" w:rsidRDefault="001919FE" w:rsidP="001919FE">
            <w:pPr>
              <w:pStyle w:val="af6"/>
            </w:pPr>
            <w:r>
              <w:t xml:space="preserve">#except </w:t>
            </w:r>
            <w:proofErr w:type="spellStart"/>
            <w:r>
              <w:t>ImportError</w:t>
            </w:r>
            <w:proofErr w:type="spellEnd"/>
            <w:r>
              <w:t>:</w:t>
            </w:r>
          </w:p>
          <w:p w:rsidR="001919FE" w:rsidRDefault="001919FE" w:rsidP="001919FE">
            <w:pPr>
              <w:pStyle w:val="af6"/>
            </w:pPr>
            <w:r>
              <w:t>#    pass</w:t>
            </w:r>
          </w:p>
          <w:p w:rsidR="001919FE" w:rsidRDefault="001919FE" w:rsidP="001919FE">
            <w:pPr>
              <w:pStyle w:val="af6"/>
            </w:pPr>
          </w:p>
        </w:tc>
      </w:tr>
    </w:tbl>
    <w:p w:rsidR="007551A5" w:rsidRPr="001919FE" w:rsidRDefault="007551A5" w:rsidP="007551A5">
      <w:pPr>
        <w:pStyle w:val="a5"/>
      </w:pPr>
    </w:p>
    <w:p w:rsidR="007551A5" w:rsidRDefault="007551A5" w:rsidP="007551A5">
      <w:pPr>
        <w:pStyle w:val="a5"/>
        <w:rPr>
          <w:rFonts w:hint="eastAsia"/>
        </w:rPr>
      </w:pPr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重启服务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1919FE" w:rsidTr="00087FE6">
        <w:tc>
          <w:tcPr>
            <w:tcW w:w="8753" w:type="dxa"/>
          </w:tcPr>
          <w:p w:rsidR="001919FE" w:rsidRDefault="001919FE" w:rsidP="001919FE">
            <w:pPr>
              <w:pStyle w:val="af6"/>
            </w:pPr>
            <w:r>
              <w:rPr>
                <w:rFonts w:hint="eastAsia"/>
              </w:rPr>
              <w:t xml:space="preserve">service apache2 restart; service 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  <w:r>
              <w:rPr>
                <w:rFonts w:hint="eastAsia"/>
              </w:rPr>
              <w:t xml:space="preserve"> restart</w:t>
            </w:r>
          </w:p>
        </w:tc>
      </w:tr>
    </w:tbl>
    <w:p w:rsidR="007551A5" w:rsidRDefault="007551A5" w:rsidP="007551A5">
      <w:pPr>
        <w:pStyle w:val="a5"/>
      </w:pPr>
    </w:p>
    <w:p w:rsidR="007551A5" w:rsidRDefault="007551A5" w:rsidP="007551A5">
      <w:pPr>
        <w:pStyle w:val="a5"/>
      </w:pPr>
      <w:r>
        <w:rPr>
          <w:rFonts w:hint="eastAsia"/>
        </w:rPr>
        <w:t>访问</w:t>
      </w:r>
      <w:r w:rsidR="00DB1FFD">
        <w:t>http://10.</w:t>
      </w:r>
      <w:r w:rsidR="00DB1FFD">
        <w:rPr>
          <w:rFonts w:hint="eastAsia"/>
        </w:rPr>
        <w:t>0</w:t>
      </w:r>
      <w:r w:rsidR="00DB1FFD">
        <w:t>.</w:t>
      </w:r>
      <w:r w:rsidR="00DB1FFD">
        <w:rPr>
          <w:rFonts w:hint="eastAsia"/>
        </w:rPr>
        <w:t>0</w:t>
      </w:r>
      <w:r w:rsidR="00DB1FFD">
        <w:t>.</w:t>
      </w:r>
      <w:r w:rsidR="00DB1FFD">
        <w:rPr>
          <w:rFonts w:hint="eastAsia"/>
        </w:rPr>
        <w:t>0</w:t>
      </w:r>
      <w:r>
        <w:t>/horizon</w:t>
      </w:r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admin</w:t>
      </w:r>
      <w:proofErr w:type="gramEnd"/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pass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7551A5" w:rsidRDefault="007551A5" w:rsidP="007551A5">
      <w:pPr>
        <w:pStyle w:val="a5"/>
        <w:rPr>
          <w:rFonts w:hint="eastAsia"/>
        </w:rPr>
      </w:pPr>
      <w:r>
        <w:rPr>
          <w:rFonts w:hint="eastAsia"/>
        </w:rPr>
        <w:t>由于在控制节点没有安装计算服务，所以你是无法创建虚拟机。</w:t>
      </w:r>
    </w:p>
    <w:p w:rsidR="00DB1FFD" w:rsidRDefault="00DB1FFD" w:rsidP="00DB1FFD">
      <w:pPr>
        <w:pStyle w:val="1"/>
        <w:rPr>
          <w:rFonts w:hint="eastAsia"/>
        </w:rPr>
      </w:pPr>
      <w:r>
        <w:rPr>
          <w:rFonts w:hint="eastAsia"/>
        </w:rPr>
        <w:lastRenderedPageBreak/>
        <w:t>计算节点</w:t>
      </w:r>
    </w:p>
    <w:p w:rsidR="00DB1FFD" w:rsidRDefault="00DB1FFD" w:rsidP="00DB1FFD">
      <w:pPr>
        <w:pStyle w:val="2"/>
        <w:rPr>
          <w:rFonts w:hint="eastAsia"/>
        </w:rPr>
      </w:pPr>
      <w:r>
        <w:rPr>
          <w:rFonts w:hint="eastAsia"/>
        </w:rPr>
        <w:t>操作系统</w:t>
      </w:r>
    </w:p>
    <w:p w:rsidR="00DB1FFD" w:rsidRPr="00DB1FFD" w:rsidRDefault="00DB1FFD" w:rsidP="00DB1FFD">
      <w:pPr>
        <w:pStyle w:val="a5"/>
        <w:rPr>
          <w:rFonts w:hint="eastAsia"/>
        </w:rPr>
      </w:pPr>
      <w:r w:rsidRPr="00DB1FFD">
        <w:rPr>
          <w:rFonts w:hint="eastAsia"/>
        </w:rPr>
        <w:t>操作系统最小化安装，</w:t>
      </w:r>
      <w:proofErr w:type="spellStart"/>
      <w:r w:rsidRPr="00DB1FFD">
        <w:rPr>
          <w:rFonts w:hint="eastAsia"/>
        </w:rPr>
        <w:t>ssh</w:t>
      </w:r>
      <w:proofErr w:type="spellEnd"/>
      <w:r w:rsidRPr="00DB1FFD">
        <w:rPr>
          <w:rFonts w:hint="eastAsia"/>
        </w:rPr>
        <w:t xml:space="preserve"> server</w:t>
      </w:r>
      <w:r w:rsidRPr="00DB1FFD">
        <w:rPr>
          <w:rFonts w:hint="eastAsia"/>
        </w:rPr>
        <w:t>就可以。</w:t>
      </w:r>
    </w:p>
    <w:p w:rsidR="00DB1FFD" w:rsidRDefault="00DB1FFD" w:rsidP="00DB1FFD">
      <w:pPr>
        <w:pStyle w:val="2"/>
        <w:rPr>
          <w:rFonts w:hint="eastAsia"/>
        </w:rPr>
      </w:pPr>
      <w:r>
        <w:rPr>
          <w:rFonts w:hint="eastAsia"/>
        </w:rPr>
        <w:t>源</w:t>
      </w: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Folsom</w:t>
      </w:r>
      <w:r>
        <w:rPr>
          <w:rFonts w:hint="eastAsia"/>
        </w:rPr>
        <w:t>源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DB1FFD" w:rsidTr="00087FE6">
        <w:tc>
          <w:tcPr>
            <w:tcW w:w="8753" w:type="dxa"/>
          </w:tcPr>
          <w:p w:rsidR="00DB1FFD" w:rsidRDefault="00DB1FFD" w:rsidP="00087FE6">
            <w:pPr>
              <w:pStyle w:val="af6"/>
            </w:pPr>
            <w:r>
              <w:t>cat &lt;&lt;EOF &gt;&gt;/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sources.list</w:t>
            </w:r>
            <w:proofErr w:type="spellEnd"/>
          </w:p>
          <w:p w:rsidR="00DB1FFD" w:rsidRDefault="00DB1FFD" w:rsidP="00087FE6">
            <w:pPr>
              <w:pStyle w:val="af6"/>
            </w:pPr>
            <w:r>
              <w:t>deb  http://ubuntu-cloud.archive.canonical.com/ubuntu precise-proposed/</w:t>
            </w:r>
            <w:proofErr w:type="spellStart"/>
            <w:r>
              <w:t>folsom</w:t>
            </w:r>
            <w:proofErr w:type="spellEnd"/>
            <w:r>
              <w:t xml:space="preserve"> main</w:t>
            </w:r>
          </w:p>
          <w:p w:rsidR="00DB1FFD" w:rsidRDefault="00DB1FFD" w:rsidP="00087FE6">
            <w:pPr>
              <w:pStyle w:val="af6"/>
            </w:pPr>
            <w:r>
              <w:t>deb http://ubuntu-cloud.archive.canonical.com/ubuntu precise-updates/</w:t>
            </w:r>
            <w:proofErr w:type="spellStart"/>
            <w:r>
              <w:t>folsom</w:t>
            </w:r>
            <w:proofErr w:type="spellEnd"/>
            <w:r>
              <w:t xml:space="preserve"> main</w:t>
            </w:r>
          </w:p>
          <w:p w:rsidR="00DB1FFD" w:rsidRDefault="00DB1FFD" w:rsidP="00087FE6">
            <w:pPr>
              <w:pStyle w:val="af6"/>
            </w:pPr>
            <w:r>
              <w:t>EOF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运行下面命令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DB1FFD" w:rsidTr="00087FE6">
        <w:tc>
          <w:tcPr>
            <w:tcW w:w="8753" w:type="dxa"/>
          </w:tcPr>
          <w:p w:rsidR="00DB1FFD" w:rsidRDefault="00DB1FFD" w:rsidP="00087FE6">
            <w:pPr>
              <w:pStyle w:val="af6"/>
            </w:pPr>
            <w:r>
              <w:t xml:space="preserve">apt-get install </w:t>
            </w:r>
            <w:proofErr w:type="spellStart"/>
            <w:r>
              <w:t>ubuntu</w:t>
            </w:r>
            <w:proofErr w:type="spellEnd"/>
            <w:r>
              <w:t>-cloud-</w:t>
            </w:r>
            <w:proofErr w:type="spellStart"/>
            <w:r>
              <w:t>keyring</w:t>
            </w:r>
            <w:proofErr w:type="spellEnd"/>
          </w:p>
          <w:p w:rsidR="00DB1FFD" w:rsidRDefault="00DB1FFD" w:rsidP="00087FE6">
            <w:pPr>
              <w:pStyle w:val="af6"/>
            </w:pPr>
            <w:r>
              <w:rPr>
                <w:rFonts w:hint="eastAsia"/>
              </w:rPr>
              <w:t xml:space="preserve">apt-get update &amp;&amp; apt-get -y </w:t>
            </w:r>
            <w:proofErr w:type="spellStart"/>
            <w:r>
              <w:rPr>
                <w:rFonts w:hint="eastAsia"/>
              </w:rPr>
              <w:t>dist</w:t>
            </w:r>
            <w:proofErr w:type="spellEnd"/>
            <w:r>
              <w:rPr>
                <w:rFonts w:hint="eastAsia"/>
              </w:rPr>
              <w:t>-upgrade</w:t>
            </w:r>
          </w:p>
        </w:tc>
      </w:tr>
    </w:tbl>
    <w:p w:rsidR="00DB1FFD" w:rsidRDefault="00DB1FFD" w:rsidP="00DB1FFD">
      <w:pPr>
        <w:pStyle w:val="2"/>
        <w:rPr>
          <w:rFonts w:hint="eastAsia"/>
        </w:rPr>
      </w:pPr>
      <w:r>
        <w:rPr>
          <w:rFonts w:hint="eastAsia"/>
        </w:rPr>
        <w:t>网络</w:t>
      </w:r>
    </w:p>
    <w:tbl>
      <w:tblPr>
        <w:tblStyle w:val="af1"/>
        <w:tblW w:w="878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DB1FFD" w:rsidRPr="00087FE6" w:rsidTr="00087FE6">
        <w:tc>
          <w:tcPr>
            <w:tcW w:w="8788" w:type="dxa"/>
          </w:tcPr>
          <w:p w:rsidR="00DB1FFD" w:rsidRPr="00087FE6" w:rsidRDefault="00DB1FFD" w:rsidP="00087FE6">
            <w:pPr>
              <w:pStyle w:val="af6"/>
            </w:pPr>
            <w:r w:rsidRPr="00087FE6">
              <w:t># cat /</w:t>
            </w:r>
            <w:proofErr w:type="spellStart"/>
            <w:r w:rsidRPr="00087FE6">
              <w:t>etc</w:t>
            </w:r>
            <w:proofErr w:type="spellEnd"/>
            <w:r w:rsidRPr="00087FE6">
              <w:t xml:space="preserve">/network/interfaces </w:t>
            </w:r>
          </w:p>
          <w:p w:rsidR="00DB1FFD" w:rsidRPr="00087FE6" w:rsidRDefault="00DB1FFD" w:rsidP="00087FE6">
            <w:pPr>
              <w:pStyle w:val="af6"/>
            </w:pPr>
            <w:r w:rsidRPr="00087FE6">
              <w:t xml:space="preserve"># This file describes network interfaces </w:t>
            </w:r>
            <w:proofErr w:type="spellStart"/>
            <w:r w:rsidRPr="00087FE6">
              <w:t>avaiulable</w:t>
            </w:r>
            <w:proofErr w:type="spellEnd"/>
            <w:r w:rsidRPr="00087FE6">
              <w:t xml:space="preserve"> on your system</w:t>
            </w:r>
          </w:p>
          <w:p w:rsidR="00DB1FFD" w:rsidRPr="00087FE6" w:rsidRDefault="00DB1FFD" w:rsidP="00087FE6">
            <w:pPr>
              <w:pStyle w:val="af6"/>
            </w:pPr>
            <w:r w:rsidRPr="00087FE6">
              <w:t xml:space="preserve"># </w:t>
            </w:r>
            <w:proofErr w:type="gramStart"/>
            <w:r w:rsidRPr="00087FE6">
              <w:t>and</w:t>
            </w:r>
            <w:proofErr w:type="gramEnd"/>
            <w:r w:rsidRPr="00087FE6">
              <w:t xml:space="preserve"> how to activate them. For more information, see </w:t>
            </w:r>
            <w:proofErr w:type="gramStart"/>
            <w:r w:rsidRPr="00087FE6">
              <w:t>interfaces(</w:t>
            </w:r>
            <w:proofErr w:type="gramEnd"/>
            <w:r w:rsidRPr="00087FE6">
              <w:t>5).</w:t>
            </w:r>
          </w:p>
          <w:p w:rsidR="00DB1FFD" w:rsidRPr="00087FE6" w:rsidRDefault="00DB1FFD" w:rsidP="00087FE6">
            <w:pPr>
              <w:pStyle w:val="af6"/>
            </w:pPr>
            <w:r w:rsidRPr="00087FE6">
              <w:t># Modified by convert_static.sh.</w:t>
            </w:r>
          </w:p>
          <w:p w:rsidR="00DB1FFD" w:rsidRPr="00087FE6" w:rsidRDefault="00DB1FFD" w:rsidP="00087FE6">
            <w:pPr>
              <w:pStyle w:val="af6"/>
            </w:pPr>
            <w:r w:rsidRPr="00087FE6">
              <w:t>auto lo</w:t>
            </w:r>
          </w:p>
          <w:p w:rsidR="00DB1FFD" w:rsidRPr="00087FE6" w:rsidRDefault="00DB1FFD" w:rsidP="00087FE6">
            <w:pPr>
              <w:pStyle w:val="af6"/>
            </w:pPr>
            <w:proofErr w:type="spellStart"/>
            <w:r w:rsidRPr="00087FE6">
              <w:t>iface</w:t>
            </w:r>
            <w:proofErr w:type="spellEnd"/>
            <w:r w:rsidRPr="00087FE6">
              <w:t xml:space="preserve"> lo </w:t>
            </w:r>
            <w:proofErr w:type="spellStart"/>
            <w:r w:rsidRPr="00087FE6">
              <w:t>inet</w:t>
            </w:r>
            <w:proofErr w:type="spellEnd"/>
            <w:r w:rsidRPr="00087FE6">
              <w:t xml:space="preserve"> loopback</w:t>
            </w:r>
          </w:p>
          <w:p w:rsidR="00DB1FFD" w:rsidRPr="00087FE6" w:rsidRDefault="00DB1FFD" w:rsidP="00087FE6">
            <w:pPr>
              <w:pStyle w:val="af6"/>
            </w:pPr>
            <w:r w:rsidRPr="00087FE6">
              <w:t>auto eth0</w:t>
            </w:r>
          </w:p>
          <w:p w:rsidR="00DB1FFD" w:rsidRPr="00087FE6" w:rsidRDefault="00DB1FFD" w:rsidP="00087FE6">
            <w:pPr>
              <w:pStyle w:val="af6"/>
            </w:pPr>
            <w:proofErr w:type="spellStart"/>
            <w:r w:rsidRPr="00087FE6">
              <w:t>iface</w:t>
            </w:r>
            <w:proofErr w:type="spellEnd"/>
            <w:r w:rsidRPr="00087FE6">
              <w:t xml:space="preserve"> eth0 </w:t>
            </w:r>
            <w:proofErr w:type="spellStart"/>
            <w:r w:rsidRPr="00087FE6">
              <w:t>inet</w:t>
            </w:r>
            <w:proofErr w:type="spellEnd"/>
            <w:r w:rsidRPr="00087FE6">
              <w:t xml:space="preserve"> static</w:t>
            </w:r>
          </w:p>
          <w:p w:rsidR="00DB1FFD" w:rsidRPr="00087FE6" w:rsidRDefault="00DB1FFD" w:rsidP="00087FE6">
            <w:pPr>
              <w:pStyle w:val="af6"/>
            </w:pPr>
            <w:r w:rsidRPr="00087FE6">
              <w:t>address 10.</w:t>
            </w:r>
            <w:r w:rsidRPr="00087FE6">
              <w:rPr>
                <w:rFonts w:hint="eastAsia"/>
              </w:rPr>
              <w:t>0</w:t>
            </w:r>
            <w:r w:rsidRPr="00087FE6">
              <w:t>.</w:t>
            </w:r>
            <w:r w:rsidRPr="00087FE6">
              <w:rPr>
                <w:rFonts w:hint="eastAsia"/>
              </w:rPr>
              <w:t>0</w:t>
            </w:r>
            <w:r w:rsidRPr="00087FE6">
              <w:t>.6</w:t>
            </w:r>
          </w:p>
          <w:p w:rsidR="00DB1FFD" w:rsidRPr="00087FE6" w:rsidRDefault="00DB1FFD" w:rsidP="00087FE6">
            <w:pPr>
              <w:pStyle w:val="af6"/>
            </w:pPr>
            <w:proofErr w:type="spellStart"/>
            <w:r w:rsidRPr="00087FE6">
              <w:t>hwaddress</w:t>
            </w:r>
            <w:proofErr w:type="spellEnd"/>
            <w:r w:rsidRPr="00087FE6">
              <w:t xml:space="preserve"> ether 00:25:90:2d:7a:42  </w:t>
            </w:r>
          </w:p>
          <w:p w:rsidR="00DB1FFD" w:rsidRPr="00087FE6" w:rsidRDefault="00DB1FFD" w:rsidP="00087FE6">
            <w:pPr>
              <w:pStyle w:val="af6"/>
            </w:pPr>
            <w:proofErr w:type="spellStart"/>
            <w:r w:rsidRPr="00087FE6">
              <w:t>netmask</w:t>
            </w:r>
            <w:proofErr w:type="spellEnd"/>
            <w:r w:rsidRPr="00087FE6">
              <w:t xml:space="preserve"> 255.255.255.0</w:t>
            </w:r>
          </w:p>
          <w:p w:rsidR="00DB1FFD" w:rsidRPr="00087FE6" w:rsidRDefault="00DB1FFD" w:rsidP="00087FE6">
            <w:pPr>
              <w:pStyle w:val="af6"/>
            </w:pPr>
            <w:r w:rsidRPr="00087FE6">
              <w:t>network 10.</w:t>
            </w:r>
            <w:r w:rsidRPr="00087FE6">
              <w:rPr>
                <w:rFonts w:hint="eastAsia"/>
              </w:rPr>
              <w:t>0</w:t>
            </w:r>
            <w:r w:rsidRPr="00087FE6">
              <w:t>.</w:t>
            </w:r>
            <w:r w:rsidRPr="00087FE6">
              <w:rPr>
                <w:rFonts w:hint="eastAsia"/>
              </w:rPr>
              <w:t>0</w:t>
            </w:r>
            <w:r w:rsidRPr="00087FE6">
              <w:t>.0</w:t>
            </w:r>
          </w:p>
          <w:p w:rsidR="00DB1FFD" w:rsidRPr="00087FE6" w:rsidRDefault="00DB1FFD" w:rsidP="00087FE6">
            <w:pPr>
              <w:pStyle w:val="af6"/>
            </w:pPr>
            <w:r w:rsidRPr="00087FE6">
              <w:t>gateway 10.</w:t>
            </w:r>
            <w:r w:rsidRPr="00087FE6">
              <w:rPr>
                <w:rFonts w:hint="eastAsia"/>
              </w:rPr>
              <w:t>0</w:t>
            </w:r>
            <w:r w:rsidRPr="00087FE6">
              <w:t>.</w:t>
            </w:r>
            <w:r w:rsidRPr="00087FE6">
              <w:rPr>
                <w:rFonts w:hint="eastAsia"/>
              </w:rPr>
              <w:t>0</w:t>
            </w:r>
            <w:r w:rsidRPr="00087FE6">
              <w:t>.1</w:t>
            </w:r>
          </w:p>
          <w:p w:rsidR="00DB1FFD" w:rsidRPr="00087FE6" w:rsidRDefault="00DB1FFD" w:rsidP="00087FE6">
            <w:pPr>
              <w:pStyle w:val="af6"/>
            </w:pPr>
            <w:proofErr w:type="spellStart"/>
            <w:r w:rsidRPr="00087FE6">
              <w:t>dns</w:t>
            </w:r>
            <w:proofErr w:type="spellEnd"/>
            <w:r w:rsidRPr="00087FE6">
              <w:t>-search chenshake.com</w:t>
            </w:r>
          </w:p>
          <w:p w:rsidR="00DB1FFD" w:rsidRPr="00087FE6" w:rsidRDefault="00DB1FFD" w:rsidP="00087FE6">
            <w:pPr>
              <w:pStyle w:val="af6"/>
              <w:rPr>
                <w:rFonts w:hint="eastAsia"/>
              </w:rPr>
            </w:pPr>
            <w:proofErr w:type="spellStart"/>
            <w:r w:rsidRPr="00087FE6">
              <w:t>dns-nameservers</w:t>
            </w:r>
            <w:proofErr w:type="spellEnd"/>
            <w:r w:rsidRPr="00087FE6">
              <w:t xml:space="preserve"> 8.8.8.8</w:t>
            </w:r>
          </w:p>
          <w:p w:rsidR="00DB1FFD" w:rsidRPr="00087FE6" w:rsidRDefault="00DB1FFD" w:rsidP="00087FE6">
            <w:pPr>
              <w:pStyle w:val="af6"/>
            </w:pPr>
          </w:p>
          <w:p w:rsidR="00DB1FFD" w:rsidRPr="00087FE6" w:rsidRDefault="00DB1FFD" w:rsidP="00087FE6">
            <w:pPr>
              <w:pStyle w:val="af6"/>
            </w:pPr>
            <w:r w:rsidRPr="00087FE6">
              <w:t># VMs Networks with OVS in tunnel mode</w:t>
            </w:r>
          </w:p>
          <w:p w:rsidR="00DB1FFD" w:rsidRPr="00087FE6" w:rsidRDefault="00DB1FFD" w:rsidP="00087FE6">
            <w:pPr>
              <w:pStyle w:val="af6"/>
            </w:pPr>
            <w:r w:rsidRPr="00087FE6">
              <w:t>auto eth1</w:t>
            </w:r>
          </w:p>
          <w:p w:rsidR="00DB1FFD" w:rsidRPr="00087FE6" w:rsidRDefault="00DB1FFD" w:rsidP="00087FE6">
            <w:pPr>
              <w:pStyle w:val="af6"/>
            </w:pPr>
            <w:r w:rsidRPr="00087FE6">
              <w:t xml:space="preserve">    </w:t>
            </w:r>
            <w:proofErr w:type="spellStart"/>
            <w:r w:rsidRPr="00087FE6">
              <w:t>iface</w:t>
            </w:r>
            <w:proofErr w:type="spellEnd"/>
            <w:r w:rsidRPr="00087FE6">
              <w:t xml:space="preserve"> eth1 </w:t>
            </w:r>
            <w:proofErr w:type="spellStart"/>
            <w:r w:rsidRPr="00087FE6">
              <w:t>inet</w:t>
            </w:r>
            <w:proofErr w:type="spellEnd"/>
            <w:r w:rsidRPr="00087FE6">
              <w:t xml:space="preserve"> static</w:t>
            </w:r>
          </w:p>
          <w:p w:rsidR="00DB1FFD" w:rsidRPr="00087FE6" w:rsidRDefault="00DB1FFD" w:rsidP="00087FE6">
            <w:pPr>
              <w:pStyle w:val="af6"/>
            </w:pPr>
            <w:r w:rsidRPr="00087FE6">
              <w:t xml:space="preserve">    address 10.</w:t>
            </w:r>
            <w:r w:rsidRPr="00087FE6">
              <w:rPr>
                <w:rFonts w:hint="eastAsia"/>
              </w:rPr>
              <w:t>0</w:t>
            </w:r>
            <w:r w:rsidRPr="00087FE6">
              <w:t>.0.4</w:t>
            </w:r>
          </w:p>
          <w:p w:rsidR="00DB1FFD" w:rsidRPr="00087FE6" w:rsidRDefault="00DB1FFD" w:rsidP="00087FE6">
            <w:pPr>
              <w:pStyle w:val="af6"/>
            </w:pPr>
            <w:r w:rsidRPr="00087FE6">
              <w:lastRenderedPageBreak/>
              <w:t xml:space="preserve">    </w:t>
            </w:r>
            <w:proofErr w:type="spellStart"/>
            <w:r w:rsidRPr="00087FE6">
              <w:t>netmask</w:t>
            </w:r>
            <w:proofErr w:type="spellEnd"/>
            <w:r w:rsidRPr="00087FE6">
              <w:t xml:space="preserve"> 255.255.255.0</w:t>
            </w:r>
          </w:p>
          <w:p w:rsidR="00DB1FFD" w:rsidRPr="00087FE6" w:rsidRDefault="00DB1FFD" w:rsidP="00087FE6">
            <w:pPr>
              <w:pStyle w:val="af6"/>
              <w:rPr>
                <w:rFonts w:hint="eastAsia"/>
              </w:rPr>
            </w:pPr>
          </w:p>
        </w:tc>
      </w:tr>
    </w:tbl>
    <w:p w:rsidR="00DB1FFD" w:rsidRDefault="00DB1FFD" w:rsidP="00DB1FFD">
      <w:pPr>
        <w:pStyle w:val="a5"/>
        <w:rPr>
          <w:rFonts w:hint="eastAsia"/>
        </w:rPr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重启网络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DB1FFD" w:rsidTr="00087FE6">
        <w:tc>
          <w:tcPr>
            <w:tcW w:w="8753" w:type="dxa"/>
          </w:tcPr>
          <w:p w:rsidR="00DB1FFD" w:rsidRDefault="00DB1FFD" w:rsidP="00087FE6">
            <w:pPr>
              <w:pStyle w:val="af6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/networking restart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转发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DB1FFD" w:rsidTr="00087FE6">
        <w:tc>
          <w:tcPr>
            <w:tcW w:w="8753" w:type="dxa"/>
          </w:tcPr>
          <w:p w:rsidR="00DB1FFD" w:rsidRDefault="00DB1FFD" w:rsidP="00087FE6">
            <w:pPr>
              <w:pStyle w:val="af6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-r 's/^\s*#(net\.ipv4\.</w:t>
            </w:r>
            <w:proofErr w:type="spellStart"/>
            <w:r>
              <w:t>ip_forward</w:t>
            </w:r>
            <w:proofErr w:type="spellEnd"/>
            <w:r>
              <w:t>=1.*)/\1/'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sysctl.conf</w:t>
            </w:r>
            <w:proofErr w:type="spellEnd"/>
          </w:p>
          <w:p w:rsidR="00DB1FFD" w:rsidRDefault="00DB1FFD" w:rsidP="00087FE6">
            <w:pPr>
              <w:pStyle w:val="af6"/>
            </w:pPr>
            <w:r>
              <w:rPr>
                <w:rFonts w:hint="eastAsia"/>
              </w:rPr>
              <w:t>echo 1 &gt; /</w:t>
            </w:r>
            <w:proofErr w:type="spellStart"/>
            <w:r>
              <w:rPr>
                <w:rFonts w:hint="eastAsia"/>
              </w:rPr>
              <w:t>proc</w:t>
            </w:r>
            <w:proofErr w:type="spellEnd"/>
            <w:r>
              <w:rPr>
                <w:rFonts w:hint="eastAsia"/>
              </w:rPr>
              <w:t>/sys/net/ipv4/</w:t>
            </w:r>
            <w:proofErr w:type="spellStart"/>
            <w:r>
              <w:rPr>
                <w:rFonts w:hint="eastAsia"/>
              </w:rPr>
              <w:t>ip_forward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</w:tbl>
    <w:p w:rsidR="00DB1FFD" w:rsidRDefault="00DB1FFD" w:rsidP="00DB1FFD">
      <w:pPr>
        <w:pStyle w:val="a5"/>
        <w:rPr>
          <w:rFonts w:hint="eastAsia"/>
        </w:rPr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环境变量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DB1FFD" w:rsidTr="00087FE6">
        <w:tc>
          <w:tcPr>
            <w:tcW w:w="8753" w:type="dxa"/>
          </w:tcPr>
          <w:p w:rsidR="00DB1FFD" w:rsidRDefault="00DB1FFD" w:rsidP="00087FE6">
            <w:pPr>
              <w:pStyle w:val="af6"/>
            </w:pPr>
            <w:r>
              <w:t>cat &gt;/root/</w:t>
            </w:r>
            <w:proofErr w:type="spellStart"/>
            <w:r>
              <w:t>novarc</w:t>
            </w:r>
            <w:proofErr w:type="spellEnd"/>
            <w:r>
              <w:t xml:space="preserve"> &lt;&lt;EOF</w:t>
            </w:r>
          </w:p>
          <w:p w:rsidR="00DB1FFD" w:rsidRDefault="00DB1FFD" w:rsidP="00087FE6">
            <w:pPr>
              <w:pStyle w:val="af6"/>
            </w:pPr>
            <w:r>
              <w:t>export CONTROLLER_IP=10.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.58</w:t>
            </w:r>
          </w:p>
          <w:p w:rsidR="00DB1FFD" w:rsidRDefault="00DB1FFD" w:rsidP="00087FE6">
            <w:pPr>
              <w:pStyle w:val="af6"/>
            </w:pPr>
            <w:r>
              <w:t>export MASTER="$(/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ifconfig</w:t>
            </w:r>
            <w:proofErr w:type="spellEnd"/>
            <w:r>
              <w:t xml:space="preserve"> eth0 | </w:t>
            </w:r>
            <w:proofErr w:type="spellStart"/>
            <w:r>
              <w:t>awk</w:t>
            </w:r>
            <w:proofErr w:type="spellEnd"/>
            <w:r>
              <w:t xml:space="preserve"> '/</w:t>
            </w:r>
            <w:proofErr w:type="spellStart"/>
            <w:r>
              <w:t>inet</w:t>
            </w:r>
            <w:proofErr w:type="spellEnd"/>
            <w:r>
              <w:t xml:space="preserve"> </w:t>
            </w:r>
            <w:proofErr w:type="spellStart"/>
            <w:r>
              <w:t>addr</w:t>
            </w:r>
            <w:proofErr w:type="spellEnd"/>
            <w:r>
              <w:t>/ {print $2}' | cut -f2 -d ":")"</w:t>
            </w:r>
          </w:p>
          <w:p w:rsidR="00DB1FFD" w:rsidRDefault="00DB1FFD" w:rsidP="00087FE6">
            <w:pPr>
              <w:pStyle w:val="af6"/>
            </w:pPr>
            <w:r>
              <w:t>export LOCAL_IP="$(/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ifconfig</w:t>
            </w:r>
            <w:proofErr w:type="spellEnd"/>
            <w:r>
              <w:t xml:space="preserve"> eth1 | </w:t>
            </w:r>
            <w:proofErr w:type="spellStart"/>
            <w:r>
              <w:t>awk</w:t>
            </w:r>
            <w:proofErr w:type="spellEnd"/>
            <w:r>
              <w:t xml:space="preserve"> '/</w:t>
            </w:r>
            <w:proofErr w:type="spellStart"/>
            <w:r>
              <w:t>inet</w:t>
            </w:r>
            <w:proofErr w:type="spellEnd"/>
            <w:r>
              <w:t xml:space="preserve"> </w:t>
            </w:r>
            <w:proofErr w:type="spellStart"/>
            <w:r>
              <w:t>addr</w:t>
            </w:r>
            <w:proofErr w:type="spellEnd"/>
            <w:r>
              <w:t>/ {print $2}' | cut -f2 -d ":")"</w:t>
            </w:r>
          </w:p>
          <w:p w:rsidR="00DB1FFD" w:rsidRDefault="00DB1FFD" w:rsidP="00087FE6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EOF</w:t>
            </w:r>
          </w:p>
          <w:p w:rsidR="00DB1FFD" w:rsidRDefault="00DB1FFD" w:rsidP="00087FE6">
            <w:pPr>
              <w:pStyle w:val="af6"/>
            </w:pPr>
          </w:p>
          <w:p w:rsidR="00DB1FFD" w:rsidRDefault="00DB1FFD" w:rsidP="00087FE6">
            <w:pPr>
              <w:pStyle w:val="af6"/>
            </w:pPr>
            <w:r>
              <w:t xml:space="preserve">source </w:t>
            </w:r>
            <w:proofErr w:type="spellStart"/>
            <w:r>
              <w:t>novarc</w:t>
            </w:r>
            <w:proofErr w:type="spellEnd"/>
          </w:p>
          <w:p w:rsidR="00DB1FFD" w:rsidRDefault="00DB1FFD" w:rsidP="00087FE6">
            <w:pPr>
              <w:pStyle w:val="af6"/>
              <w:rPr>
                <w:rFonts w:hint="eastAsia"/>
              </w:rPr>
            </w:pPr>
            <w:r>
              <w:t xml:space="preserve">echo "source </w:t>
            </w:r>
            <w:proofErr w:type="spellStart"/>
            <w:r>
              <w:t>novarc</w:t>
            </w:r>
            <w:proofErr w:type="spellEnd"/>
            <w:r>
              <w:t>"&gt;&gt;.</w:t>
            </w:r>
            <w:proofErr w:type="spellStart"/>
            <w:r>
              <w:t>bashrc</w:t>
            </w:r>
            <w:proofErr w:type="spellEnd"/>
          </w:p>
        </w:tc>
      </w:tr>
    </w:tbl>
    <w:p w:rsidR="00DB1FFD" w:rsidRDefault="00DB1FFD" w:rsidP="00DB1FFD">
      <w:pPr>
        <w:pStyle w:val="2"/>
        <w:rPr>
          <w:rFonts w:hint="eastAsia"/>
        </w:rPr>
      </w:pPr>
      <w:r>
        <w:t>NTP</w:t>
      </w:r>
    </w:p>
    <w:p w:rsidR="00DB1FFD" w:rsidRDefault="00DB1FFD" w:rsidP="00087FE6">
      <w:pPr>
        <w:pStyle w:val="3"/>
        <w:rPr>
          <w:rFonts w:hint="eastAsia"/>
        </w:rPr>
      </w:pPr>
      <w:r>
        <w:rPr>
          <w:rFonts w:hint="eastAsia"/>
        </w:rPr>
        <w:t>安装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DB1FFD" w:rsidTr="00087FE6">
        <w:tc>
          <w:tcPr>
            <w:tcW w:w="8753" w:type="dxa"/>
          </w:tcPr>
          <w:p w:rsidR="00DB1FFD" w:rsidRDefault="00DB1FFD" w:rsidP="00087FE6">
            <w:pPr>
              <w:pStyle w:val="af6"/>
            </w:pPr>
            <w:r>
              <w:t xml:space="preserve">apt-get -y install </w:t>
            </w:r>
            <w:proofErr w:type="spellStart"/>
            <w:r>
              <w:t>ntp</w:t>
            </w:r>
            <w:proofErr w:type="spellEnd"/>
          </w:p>
        </w:tc>
      </w:tr>
    </w:tbl>
    <w:p w:rsidR="00DB1FFD" w:rsidRDefault="00DB1FFD" w:rsidP="00087FE6">
      <w:pPr>
        <w:pStyle w:val="3"/>
        <w:rPr>
          <w:rFonts w:hint="eastAsia"/>
        </w:rPr>
      </w:pPr>
      <w:r>
        <w:rPr>
          <w:rFonts w:hint="eastAsia"/>
        </w:rPr>
        <w:t>设置</w:t>
      </w: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ntp.conf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指向控制节点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087FE6">
        <w:tc>
          <w:tcPr>
            <w:tcW w:w="8753" w:type="dxa"/>
          </w:tcPr>
          <w:p w:rsidR="00087FE6" w:rsidRDefault="00087FE6" w:rsidP="00087FE6">
            <w:pPr>
              <w:pStyle w:val="af6"/>
            </w:pPr>
            <w:r>
              <w:rPr>
                <w:rFonts w:hint="eastAsia"/>
              </w:rPr>
              <w:t>server 10.0.0.58</w:t>
            </w:r>
          </w:p>
        </w:tc>
      </w:tr>
    </w:tbl>
    <w:p w:rsidR="00087FE6" w:rsidRDefault="00087FE6" w:rsidP="00087FE6">
      <w:pPr>
        <w:pStyle w:val="a5"/>
        <w:ind w:firstLine="0"/>
        <w:rPr>
          <w:rFonts w:hint="eastAsia"/>
        </w:rPr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或者运行命令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087FE6">
        <w:tc>
          <w:tcPr>
            <w:tcW w:w="8753" w:type="dxa"/>
          </w:tcPr>
          <w:p w:rsidR="00087FE6" w:rsidRDefault="00087FE6" w:rsidP="00087FE6">
            <w:pPr>
              <w:pStyle w:val="af6"/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-e " s/server ntp.ubuntu.com/server $CONTROLLER_IP/g"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ntp.conf</w:t>
            </w:r>
            <w:proofErr w:type="spellEnd"/>
          </w:p>
        </w:tc>
      </w:tr>
    </w:tbl>
    <w:p w:rsidR="00087FE6" w:rsidRDefault="00087FE6" w:rsidP="00DB1FFD">
      <w:pPr>
        <w:pStyle w:val="a5"/>
        <w:rPr>
          <w:rFonts w:hint="eastAsia"/>
        </w:rPr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重启服务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087FE6">
        <w:tc>
          <w:tcPr>
            <w:tcW w:w="8753" w:type="dxa"/>
          </w:tcPr>
          <w:p w:rsidR="00087FE6" w:rsidRDefault="00087FE6" w:rsidP="00087FE6">
            <w:pPr>
              <w:pStyle w:val="af6"/>
            </w:pPr>
            <w:r>
              <w:t xml:space="preserve">service </w:t>
            </w:r>
            <w:proofErr w:type="spellStart"/>
            <w:r>
              <w:t>ntp</w:t>
            </w:r>
            <w:proofErr w:type="spellEnd"/>
            <w:r>
              <w:t xml:space="preserve"> restart</w:t>
            </w:r>
          </w:p>
        </w:tc>
      </w:tr>
    </w:tbl>
    <w:p w:rsidR="00DB1FFD" w:rsidRDefault="00DB1FFD" w:rsidP="00087FE6">
      <w:pPr>
        <w:pStyle w:val="2"/>
      </w:pPr>
      <w:r>
        <w:lastRenderedPageBreak/>
        <w:t>Hypervisor</w:t>
      </w:r>
    </w:p>
    <w:p w:rsidR="00087FE6" w:rsidRDefault="00087FE6" w:rsidP="00087FE6">
      <w:pPr>
        <w:pStyle w:val="3"/>
        <w:rPr>
          <w:rFonts w:hint="eastAsia"/>
        </w:rPr>
      </w:pPr>
      <w:r>
        <w:rPr>
          <w:rFonts w:hint="eastAsia"/>
        </w:rPr>
        <w:t>安装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087FE6">
        <w:tc>
          <w:tcPr>
            <w:tcW w:w="8753" w:type="dxa"/>
          </w:tcPr>
          <w:p w:rsidR="00087FE6" w:rsidRDefault="00087FE6" w:rsidP="00087FE6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apt-get install -y </w:t>
            </w:r>
            <w:proofErr w:type="spellStart"/>
            <w:r>
              <w:rPr>
                <w:rFonts w:hint="eastAsia"/>
              </w:rPr>
              <w:t>kvm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libvirt</w:t>
            </w:r>
            <w:proofErr w:type="spellEnd"/>
            <w:r>
              <w:rPr>
                <w:rFonts w:hint="eastAsia"/>
              </w:rPr>
              <w:t>-bin pm-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</w:tr>
    </w:tbl>
    <w:p w:rsidR="00087FE6" w:rsidRDefault="00087FE6" w:rsidP="00087FE6">
      <w:pPr>
        <w:pStyle w:val="3"/>
        <w:rPr>
          <w:rFonts w:hint="eastAsia"/>
        </w:rPr>
      </w:pPr>
      <w:r>
        <w:rPr>
          <w:rFonts w:hint="eastAsia"/>
        </w:rPr>
        <w:t>配置</w:t>
      </w: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qemu.conf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，添加下面内容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087FE6">
        <w:tc>
          <w:tcPr>
            <w:tcW w:w="8753" w:type="dxa"/>
          </w:tcPr>
          <w:p w:rsidR="00087FE6" w:rsidRDefault="00087FE6" w:rsidP="00087FE6">
            <w:pPr>
              <w:pStyle w:val="af6"/>
            </w:pPr>
            <w:proofErr w:type="spellStart"/>
            <w:r>
              <w:t>cgroup_device_acl</w:t>
            </w:r>
            <w:proofErr w:type="spellEnd"/>
            <w:r>
              <w:t xml:space="preserve"> = [</w:t>
            </w:r>
          </w:p>
          <w:p w:rsidR="00087FE6" w:rsidRDefault="00087FE6" w:rsidP="00087FE6">
            <w:pPr>
              <w:pStyle w:val="af6"/>
            </w:pPr>
            <w:r>
              <w:t xml:space="preserve">    "/</w:t>
            </w:r>
            <w:proofErr w:type="spellStart"/>
            <w:r>
              <w:t>dev</w:t>
            </w:r>
            <w:proofErr w:type="spellEnd"/>
            <w:r>
              <w:t>/null", "/</w:t>
            </w:r>
            <w:proofErr w:type="spellStart"/>
            <w:r>
              <w:t>dev</w:t>
            </w:r>
            <w:proofErr w:type="spellEnd"/>
            <w:r>
              <w:t>/full", "/</w:t>
            </w:r>
            <w:proofErr w:type="spellStart"/>
            <w:r>
              <w:t>dev</w:t>
            </w:r>
            <w:proofErr w:type="spellEnd"/>
            <w:r>
              <w:t>/zero",</w:t>
            </w:r>
          </w:p>
          <w:p w:rsidR="00087FE6" w:rsidRDefault="00087FE6" w:rsidP="00087FE6">
            <w:pPr>
              <w:pStyle w:val="af6"/>
            </w:pPr>
            <w:r>
              <w:t xml:space="preserve">    "/</w:t>
            </w:r>
            <w:proofErr w:type="spellStart"/>
            <w:r>
              <w:t>dev</w:t>
            </w:r>
            <w:proofErr w:type="spellEnd"/>
            <w:r>
              <w:t>/random", "/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urandom</w:t>
            </w:r>
            <w:proofErr w:type="spellEnd"/>
            <w:r>
              <w:t>",</w:t>
            </w:r>
          </w:p>
          <w:p w:rsidR="00087FE6" w:rsidRDefault="00087FE6" w:rsidP="00087FE6">
            <w:pPr>
              <w:pStyle w:val="af6"/>
            </w:pPr>
            <w:r>
              <w:t xml:space="preserve">    "/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ptmx</w:t>
            </w:r>
            <w:proofErr w:type="spellEnd"/>
            <w:r>
              <w:t>", "/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kvm</w:t>
            </w:r>
            <w:proofErr w:type="spellEnd"/>
            <w:r>
              <w:t>", "/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kqemu</w:t>
            </w:r>
            <w:proofErr w:type="spellEnd"/>
            <w:r>
              <w:t>",</w:t>
            </w:r>
          </w:p>
          <w:p w:rsidR="00087FE6" w:rsidRDefault="00087FE6" w:rsidP="00087FE6">
            <w:pPr>
              <w:pStyle w:val="af6"/>
            </w:pPr>
            <w:r>
              <w:t xml:space="preserve">    "/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rtc</w:t>
            </w:r>
            <w:proofErr w:type="spellEnd"/>
            <w:r>
              <w:t>", "/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hpet</w:t>
            </w:r>
            <w:proofErr w:type="spellEnd"/>
            <w:r>
              <w:t>","/</w:t>
            </w:r>
            <w:proofErr w:type="spellStart"/>
            <w:r>
              <w:t>dev</w:t>
            </w:r>
            <w:proofErr w:type="spellEnd"/>
            <w:r>
              <w:t>/net/</w:t>
            </w:r>
            <w:proofErr w:type="spellStart"/>
            <w:r>
              <w:t>tun</w:t>
            </w:r>
            <w:proofErr w:type="spellEnd"/>
            <w:r>
              <w:t>",</w:t>
            </w:r>
          </w:p>
          <w:p w:rsidR="00087FE6" w:rsidRDefault="00087FE6" w:rsidP="00087FE6">
            <w:pPr>
              <w:pStyle w:val="af6"/>
            </w:pPr>
            <w:r>
              <w:rPr>
                <w:rFonts w:hint="eastAsia"/>
              </w:rPr>
              <w:t>]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或者运行命令：这个地方用命令修改有点复杂，还没</w:t>
      </w:r>
      <w:proofErr w:type="gramStart"/>
      <w:r>
        <w:rPr>
          <w:rFonts w:hint="eastAsia"/>
        </w:rPr>
        <w:t>找到太</w:t>
      </w:r>
      <w:proofErr w:type="gramEnd"/>
      <w:r>
        <w:rPr>
          <w:rFonts w:hint="eastAsia"/>
        </w:rPr>
        <w:t>好的办法。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087FE6">
        <w:tc>
          <w:tcPr>
            <w:tcW w:w="8753" w:type="dxa"/>
          </w:tcPr>
          <w:p w:rsidR="00087FE6" w:rsidRDefault="00087FE6" w:rsidP="00087FE6">
            <w:pPr>
              <w:pStyle w:val="af6"/>
            </w:pPr>
            <w:r>
              <w:t>cat &lt;&lt;EOF&gt;&gt;/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libvirt</w:t>
            </w:r>
            <w:proofErr w:type="spellEnd"/>
            <w:r>
              <w:t>/</w:t>
            </w:r>
            <w:proofErr w:type="spellStart"/>
            <w:r>
              <w:t>qemu.conf</w:t>
            </w:r>
            <w:proofErr w:type="spellEnd"/>
          </w:p>
          <w:p w:rsidR="00087FE6" w:rsidRDefault="00087FE6" w:rsidP="00087FE6">
            <w:pPr>
              <w:pStyle w:val="af6"/>
            </w:pPr>
            <w:proofErr w:type="spellStart"/>
            <w:r>
              <w:t>cgroup_device_acl</w:t>
            </w:r>
            <w:proofErr w:type="spellEnd"/>
            <w:r>
              <w:t xml:space="preserve"> = [</w:t>
            </w:r>
          </w:p>
          <w:p w:rsidR="00087FE6" w:rsidRDefault="00087FE6" w:rsidP="00087FE6">
            <w:pPr>
              <w:pStyle w:val="af6"/>
            </w:pPr>
            <w:r>
              <w:t xml:space="preserve">    "/</w:t>
            </w:r>
            <w:proofErr w:type="spellStart"/>
            <w:r>
              <w:t>dev</w:t>
            </w:r>
            <w:proofErr w:type="spellEnd"/>
            <w:r>
              <w:t>/null", "/</w:t>
            </w:r>
            <w:proofErr w:type="spellStart"/>
            <w:r>
              <w:t>dev</w:t>
            </w:r>
            <w:proofErr w:type="spellEnd"/>
            <w:r>
              <w:t>/full", "/</w:t>
            </w:r>
            <w:proofErr w:type="spellStart"/>
            <w:r>
              <w:t>dev</w:t>
            </w:r>
            <w:proofErr w:type="spellEnd"/>
            <w:r>
              <w:t>/zero",</w:t>
            </w:r>
          </w:p>
          <w:p w:rsidR="00087FE6" w:rsidRDefault="00087FE6" w:rsidP="00087FE6">
            <w:pPr>
              <w:pStyle w:val="af6"/>
            </w:pPr>
            <w:r>
              <w:t xml:space="preserve">    "/</w:t>
            </w:r>
            <w:proofErr w:type="spellStart"/>
            <w:r>
              <w:t>dev</w:t>
            </w:r>
            <w:proofErr w:type="spellEnd"/>
            <w:r>
              <w:t>/random", "/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urandom</w:t>
            </w:r>
            <w:proofErr w:type="spellEnd"/>
            <w:r>
              <w:t>",</w:t>
            </w:r>
          </w:p>
          <w:p w:rsidR="00087FE6" w:rsidRDefault="00087FE6" w:rsidP="00087FE6">
            <w:pPr>
              <w:pStyle w:val="af6"/>
            </w:pPr>
            <w:r>
              <w:t xml:space="preserve">    "/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ptmx</w:t>
            </w:r>
            <w:proofErr w:type="spellEnd"/>
            <w:r>
              <w:t>", "/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kvm</w:t>
            </w:r>
            <w:proofErr w:type="spellEnd"/>
            <w:r>
              <w:t>", "/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kqemu</w:t>
            </w:r>
            <w:proofErr w:type="spellEnd"/>
            <w:r>
              <w:t>",</w:t>
            </w:r>
          </w:p>
          <w:p w:rsidR="00087FE6" w:rsidRDefault="00087FE6" w:rsidP="00087FE6">
            <w:pPr>
              <w:pStyle w:val="af6"/>
            </w:pPr>
            <w:r>
              <w:t xml:space="preserve">    "/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rtc</w:t>
            </w:r>
            <w:proofErr w:type="spellEnd"/>
            <w:r>
              <w:t>", "/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hpet</w:t>
            </w:r>
            <w:proofErr w:type="spellEnd"/>
            <w:r>
              <w:t>","/</w:t>
            </w:r>
            <w:proofErr w:type="spellStart"/>
            <w:r>
              <w:t>dev</w:t>
            </w:r>
            <w:proofErr w:type="spellEnd"/>
            <w:r>
              <w:t>/net/</w:t>
            </w:r>
            <w:proofErr w:type="spellStart"/>
            <w:r>
              <w:t>tun</w:t>
            </w:r>
            <w:proofErr w:type="spellEnd"/>
            <w:r>
              <w:t>",</w:t>
            </w:r>
          </w:p>
          <w:p w:rsidR="00087FE6" w:rsidRDefault="00087FE6" w:rsidP="00087FE6">
            <w:pPr>
              <w:pStyle w:val="af6"/>
            </w:pPr>
            <w:r>
              <w:t>]</w:t>
            </w:r>
          </w:p>
          <w:p w:rsidR="00087FE6" w:rsidRDefault="00087FE6" w:rsidP="00087FE6">
            <w:pPr>
              <w:pStyle w:val="af6"/>
            </w:pPr>
            <w:r>
              <w:rPr>
                <w:rFonts w:hint="eastAsia"/>
              </w:rPr>
              <w:t>EOF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删除默认</w:t>
      </w:r>
      <w:r>
        <w:rPr>
          <w:rFonts w:hint="eastAsia"/>
        </w:rPr>
        <w:t xml:space="preserve"> virtual bridge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087FE6">
        <w:tc>
          <w:tcPr>
            <w:tcW w:w="8753" w:type="dxa"/>
          </w:tcPr>
          <w:p w:rsidR="00087FE6" w:rsidRDefault="00087FE6" w:rsidP="00087FE6">
            <w:pPr>
              <w:pStyle w:val="af6"/>
            </w:pPr>
            <w:proofErr w:type="spellStart"/>
            <w:r>
              <w:t>virsh</w:t>
            </w:r>
            <w:proofErr w:type="spellEnd"/>
            <w:r>
              <w:t xml:space="preserve"> net-destroy default</w:t>
            </w:r>
          </w:p>
          <w:p w:rsidR="00087FE6" w:rsidRDefault="00087FE6" w:rsidP="00087FE6">
            <w:pPr>
              <w:pStyle w:val="af6"/>
            </w:pPr>
            <w:proofErr w:type="spellStart"/>
            <w:r>
              <w:rPr>
                <w:rFonts w:hint="eastAsia"/>
              </w:rPr>
              <w:t>virsh</w:t>
            </w:r>
            <w:proofErr w:type="spellEnd"/>
            <w:r>
              <w:rPr>
                <w:rFonts w:hint="eastAsia"/>
              </w:rPr>
              <w:t xml:space="preserve"> net-</w:t>
            </w:r>
            <w:proofErr w:type="spellStart"/>
            <w:r>
              <w:rPr>
                <w:rFonts w:hint="eastAsia"/>
              </w:rPr>
              <w:t>undefine</w:t>
            </w:r>
            <w:proofErr w:type="spellEnd"/>
            <w:r>
              <w:rPr>
                <w:rFonts w:hint="eastAsia"/>
              </w:rPr>
              <w:t xml:space="preserve"> default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允许迁移</w:t>
      </w:r>
    </w:p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libvirtd.conf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去掉这三行的注释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087FE6">
        <w:tc>
          <w:tcPr>
            <w:tcW w:w="8753" w:type="dxa"/>
          </w:tcPr>
          <w:p w:rsidR="00087FE6" w:rsidRDefault="00087FE6" w:rsidP="00087FE6">
            <w:pPr>
              <w:pStyle w:val="af6"/>
            </w:pPr>
            <w:proofErr w:type="spellStart"/>
            <w:r>
              <w:t>listen_tls</w:t>
            </w:r>
            <w:proofErr w:type="spellEnd"/>
            <w:r>
              <w:t xml:space="preserve"> = 0</w:t>
            </w:r>
          </w:p>
          <w:p w:rsidR="00087FE6" w:rsidRDefault="00087FE6" w:rsidP="00087FE6">
            <w:pPr>
              <w:pStyle w:val="af6"/>
            </w:pPr>
            <w:proofErr w:type="spellStart"/>
            <w:r>
              <w:t>listen_tcp</w:t>
            </w:r>
            <w:proofErr w:type="spellEnd"/>
            <w:r>
              <w:t xml:space="preserve"> = 1</w:t>
            </w:r>
          </w:p>
          <w:p w:rsidR="00087FE6" w:rsidRDefault="00087FE6" w:rsidP="00087FE6">
            <w:pPr>
              <w:pStyle w:val="af6"/>
            </w:pPr>
            <w:proofErr w:type="spellStart"/>
            <w:r>
              <w:rPr>
                <w:rFonts w:hint="eastAsia"/>
              </w:rPr>
              <w:t>auth_tcp</w:t>
            </w:r>
            <w:proofErr w:type="spellEnd"/>
            <w:r>
              <w:rPr>
                <w:rFonts w:hint="eastAsia"/>
              </w:rPr>
              <w:t xml:space="preserve"> = "none"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或者运行下面命令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087FE6">
        <w:tc>
          <w:tcPr>
            <w:tcW w:w="8753" w:type="dxa"/>
          </w:tcPr>
          <w:p w:rsidR="00087FE6" w:rsidRDefault="00087FE6" w:rsidP="00087FE6">
            <w:pPr>
              <w:pStyle w:val="af6"/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'/#</w:t>
            </w:r>
            <w:proofErr w:type="spellStart"/>
            <w:r>
              <w:rPr>
                <w:rFonts w:hint="eastAsia"/>
              </w:rPr>
              <w:t>listen_tls</w:t>
            </w:r>
            <w:proofErr w:type="spellEnd"/>
            <w:r>
              <w:rPr>
                <w:rFonts w:hint="eastAsia"/>
              </w:rPr>
              <w:t>/s/#</w:t>
            </w:r>
            <w:proofErr w:type="spellStart"/>
            <w:r>
              <w:rPr>
                <w:rFonts w:hint="eastAsia"/>
              </w:rPr>
              <w:t>listen_tls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listen_tls</w:t>
            </w:r>
            <w:proofErr w:type="spellEnd"/>
            <w:r>
              <w:rPr>
                <w:rFonts w:hint="eastAsia"/>
              </w:rPr>
              <w:t>/; /#</w:t>
            </w:r>
            <w:proofErr w:type="spellStart"/>
            <w:r>
              <w:rPr>
                <w:rFonts w:hint="eastAsia"/>
              </w:rPr>
              <w:t>listen_tcp</w:t>
            </w:r>
            <w:proofErr w:type="spellEnd"/>
            <w:r>
              <w:rPr>
                <w:rFonts w:hint="eastAsia"/>
              </w:rPr>
              <w:t>/s/#</w:t>
            </w:r>
            <w:proofErr w:type="spellStart"/>
            <w:r>
              <w:rPr>
                <w:rFonts w:hint="eastAsia"/>
              </w:rPr>
              <w:t>listen_tcp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listen_tcp</w:t>
            </w:r>
            <w:proofErr w:type="spellEnd"/>
            <w:r>
              <w:rPr>
                <w:rFonts w:hint="eastAsia"/>
              </w:rPr>
              <w:t>/; /#</w:t>
            </w:r>
            <w:proofErr w:type="spellStart"/>
            <w:r>
              <w:rPr>
                <w:rFonts w:hint="eastAsia"/>
              </w:rPr>
              <w:t>auth_tcp</w:t>
            </w:r>
            <w:proofErr w:type="spellEnd"/>
            <w:r>
              <w:rPr>
                <w:rFonts w:hint="eastAsia"/>
              </w:rPr>
              <w:t>/s/#</w:t>
            </w:r>
            <w:proofErr w:type="spellStart"/>
            <w:r>
              <w:rPr>
                <w:rFonts w:hint="eastAsia"/>
              </w:rPr>
              <w:t>auth_tcp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auth_tcp</w:t>
            </w:r>
            <w:proofErr w:type="spellEnd"/>
            <w:r>
              <w:rPr>
                <w:rFonts w:hint="eastAsia"/>
              </w:rPr>
              <w:t>/; /</w:t>
            </w:r>
            <w:proofErr w:type="spellStart"/>
            <w:r>
              <w:rPr>
                <w:rFonts w:hint="eastAsia"/>
              </w:rPr>
              <w:t>auth_tcp</w:t>
            </w:r>
            <w:proofErr w:type="spellEnd"/>
            <w:r>
              <w:rPr>
                <w:rFonts w:hint="eastAsia"/>
              </w:rPr>
              <w:t>/s/</w:t>
            </w:r>
            <w:proofErr w:type="spellStart"/>
            <w:r>
              <w:rPr>
                <w:rFonts w:hint="eastAsia"/>
              </w:rPr>
              <w:t>sasl</w:t>
            </w:r>
            <w:proofErr w:type="spellEnd"/>
            <w:r>
              <w:rPr>
                <w:rFonts w:hint="eastAsia"/>
              </w:rPr>
              <w:t>/none/' 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libvirt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libvirtd.conf</w:t>
            </w:r>
            <w:proofErr w:type="spellEnd"/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libvirt-bin.</w:t>
      </w:r>
      <w:proofErr w:type="gramStart"/>
      <w:r>
        <w:rPr>
          <w:rFonts w:hint="eastAsia"/>
        </w:rPr>
        <w:t>conf</w:t>
      </w:r>
      <w:proofErr w:type="spellEnd"/>
      <w:proofErr w:type="gramEnd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087FE6">
        <w:tc>
          <w:tcPr>
            <w:tcW w:w="8753" w:type="dxa"/>
          </w:tcPr>
          <w:p w:rsidR="00087FE6" w:rsidRDefault="00087FE6" w:rsidP="00087FE6">
            <w:pPr>
              <w:pStyle w:val="af6"/>
            </w:pPr>
            <w:proofErr w:type="spellStart"/>
            <w:r>
              <w:rPr>
                <w:rFonts w:hint="eastAsia"/>
              </w:rPr>
              <w:t>env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libvirtd_opts</w:t>
            </w:r>
            <w:proofErr w:type="spellEnd"/>
            <w:r>
              <w:rPr>
                <w:rFonts w:hint="eastAsia"/>
              </w:rPr>
              <w:t>="-d -l"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或者使用命令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087FE6">
        <w:tc>
          <w:tcPr>
            <w:tcW w:w="8753" w:type="dxa"/>
          </w:tcPr>
          <w:p w:rsidR="00087FE6" w:rsidRDefault="00087FE6" w:rsidP="00087FE6">
            <w:pPr>
              <w:pStyle w:val="af6"/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'/</w:t>
            </w:r>
            <w:proofErr w:type="spellStart"/>
            <w:r>
              <w:rPr>
                <w:rFonts w:hint="eastAsia"/>
              </w:rPr>
              <w:t>env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libvirtd_opts</w:t>
            </w:r>
            <w:proofErr w:type="spellEnd"/>
            <w:r>
              <w:rPr>
                <w:rFonts w:hint="eastAsia"/>
              </w:rPr>
              <w:t xml:space="preserve">/s/-d/-d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>l/'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libvirt-bin.conf</w:t>
            </w:r>
            <w:proofErr w:type="spellEnd"/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/default/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-bin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087FE6">
        <w:tc>
          <w:tcPr>
            <w:tcW w:w="8753" w:type="dxa"/>
          </w:tcPr>
          <w:p w:rsidR="00087FE6" w:rsidRDefault="00087FE6" w:rsidP="00087FE6">
            <w:pPr>
              <w:pStyle w:val="af6"/>
            </w:pPr>
            <w:proofErr w:type="spellStart"/>
            <w:r>
              <w:rPr>
                <w:rFonts w:hint="eastAsia"/>
              </w:rPr>
              <w:t>libvirtd_opts</w:t>
            </w:r>
            <w:proofErr w:type="spellEnd"/>
            <w:r>
              <w:rPr>
                <w:rFonts w:hint="eastAsia"/>
              </w:rPr>
              <w:t>="-d -l"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或者使用命令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087FE6">
        <w:tc>
          <w:tcPr>
            <w:tcW w:w="8753" w:type="dxa"/>
          </w:tcPr>
          <w:p w:rsidR="00087FE6" w:rsidRDefault="00087FE6" w:rsidP="00087FE6">
            <w:pPr>
              <w:pStyle w:val="af6"/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'/</w:t>
            </w:r>
            <w:proofErr w:type="spellStart"/>
            <w:r>
              <w:rPr>
                <w:rFonts w:hint="eastAsia"/>
              </w:rPr>
              <w:t>libvirtd_opts</w:t>
            </w:r>
            <w:proofErr w:type="spellEnd"/>
            <w:r>
              <w:rPr>
                <w:rFonts w:hint="eastAsia"/>
              </w:rPr>
              <w:t>/s/-d/-d -l/'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/default/</w:t>
            </w:r>
            <w:proofErr w:type="spellStart"/>
            <w:r>
              <w:rPr>
                <w:rFonts w:hint="eastAsia"/>
              </w:rPr>
              <w:t>libvirt</w:t>
            </w:r>
            <w:proofErr w:type="spellEnd"/>
            <w:r>
              <w:rPr>
                <w:rFonts w:hint="eastAsia"/>
              </w:rPr>
              <w:t>-bin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重启服务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087FE6">
        <w:tc>
          <w:tcPr>
            <w:tcW w:w="8753" w:type="dxa"/>
          </w:tcPr>
          <w:p w:rsidR="00087FE6" w:rsidRDefault="00087FE6" w:rsidP="00087FE6">
            <w:pPr>
              <w:pStyle w:val="af6"/>
            </w:pPr>
            <w:r>
              <w:t xml:space="preserve">service </w:t>
            </w:r>
            <w:proofErr w:type="spellStart"/>
            <w:r>
              <w:t>libvirt</w:t>
            </w:r>
            <w:proofErr w:type="spellEnd"/>
            <w:r>
              <w:t xml:space="preserve">-bin </w:t>
            </w:r>
            <w:proofErr w:type="spellStart"/>
            <w:r>
              <w:t>restartOpen-vSwitch</w:t>
            </w:r>
            <w:proofErr w:type="spellEnd"/>
            <w:r>
              <w:t xml:space="preserve"> </w:t>
            </w:r>
          </w:p>
          <w:p w:rsidR="00087FE6" w:rsidRDefault="00087FE6" w:rsidP="00087FE6">
            <w:pPr>
              <w:pStyle w:val="af6"/>
            </w:pPr>
            <w:r>
              <w:t xml:space="preserve">apt-get install -y </w:t>
            </w:r>
            <w:proofErr w:type="spellStart"/>
            <w:r>
              <w:t>openvswitch</w:t>
            </w:r>
            <w:proofErr w:type="spellEnd"/>
            <w:r>
              <w:t>-switch</w:t>
            </w:r>
          </w:p>
        </w:tc>
      </w:tr>
    </w:tbl>
    <w:p w:rsidR="00087FE6" w:rsidRDefault="00087FE6" w:rsidP="00DB1FFD">
      <w:pPr>
        <w:pStyle w:val="a5"/>
        <w:rPr>
          <w:rFonts w:hint="eastAsia"/>
        </w:rPr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bridge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087FE6">
        <w:tc>
          <w:tcPr>
            <w:tcW w:w="8753" w:type="dxa"/>
          </w:tcPr>
          <w:p w:rsidR="00087FE6" w:rsidRDefault="00087FE6" w:rsidP="00087FE6">
            <w:pPr>
              <w:pStyle w:val="af6"/>
            </w:pPr>
            <w:proofErr w:type="spellStart"/>
            <w:r>
              <w:t>ovs-vsctl</w:t>
            </w:r>
            <w:proofErr w:type="spellEnd"/>
            <w:r>
              <w:t xml:space="preserve"> add-</w:t>
            </w:r>
            <w:proofErr w:type="spellStart"/>
            <w:r>
              <w:t>br</w:t>
            </w:r>
            <w:proofErr w:type="spellEnd"/>
            <w:r>
              <w:t xml:space="preserve"> </w:t>
            </w:r>
            <w:proofErr w:type="spellStart"/>
            <w:r>
              <w:t>br-int</w:t>
            </w:r>
            <w:proofErr w:type="spellEnd"/>
          </w:p>
          <w:p w:rsidR="00087FE6" w:rsidRDefault="00087FE6" w:rsidP="00087FE6">
            <w:pPr>
              <w:pStyle w:val="af6"/>
            </w:pPr>
            <w:proofErr w:type="spellStart"/>
            <w:r>
              <w:t>ovs-vsctl</w:t>
            </w:r>
            <w:proofErr w:type="spellEnd"/>
            <w:r>
              <w:t xml:space="preserve"> add-</w:t>
            </w:r>
            <w:proofErr w:type="spellStart"/>
            <w:r>
              <w:t>br</w:t>
            </w:r>
            <w:proofErr w:type="spellEnd"/>
            <w:r>
              <w:t xml:space="preserve"> br-eth1</w:t>
            </w:r>
          </w:p>
          <w:p w:rsidR="00087FE6" w:rsidRDefault="00087FE6" w:rsidP="00087FE6">
            <w:pPr>
              <w:pStyle w:val="af6"/>
            </w:pPr>
            <w:proofErr w:type="spellStart"/>
            <w:r>
              <w:t>ovs-vsctl</w:t>
            </w:r>
            <w:proofErr w:type="spellEnd"/>
            <w:r>
              <w:t xml:space="preserve"> add-port br-eth1 eth1</w:t>
            </w:r>
          </w:p>
        </w:tc>
      </w:tr>
    </w:tbl>
    <w:p w:rsidR="00DB1FFD" w:rsidRDefault="00DB1FFD" w:rsidP="00087FE6">
      <w:pPr>
        <w:pStyle w:val="2"/>
        <w:rPr>
          <w:rFonts w:hint="eastAsia"/>
        </w:rPr>
      </w:pPr>
      <w:r>
        <w:t>Quantum</w:t>
      </w:r>
    </w:p>
    <w:p w:rsidR="00087FE6" w:rsidRDefault="00087FE6" w:rsidP="00087FE6">
      <w:pPr>
        <w:pStyle w:val="3"/>
        <w:rPr>
          <w:rFonts w:hint="eastAsia"/>
        </w:rPr>
      </w:pPr>
      <w:r>
        <w:rPr>
          <w:rFonts w:hint="eastAsia"/>
        </w:rPr>
        <w:t>安装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087FE6">
        <w:tc>
          <w:tcPr>
            <w:tcW w:w="8753" w:type="dxa"/>
          </w:tcPr>
          <w:p w:rsidR="00087FE6" w:rsidRDefault="00087FE6" w:rsidP="00087FE6">
            <w:pPr>
              <w:pStyle w:val="af6"/>
            </w:pPr>
            <w:r>
              <w:rPr>
                <w:rFonts w:hint="eastAsia"/>
              </w:rPr>
              <w:t>apt-get -y install quantum-plugin-</w:t>
            </w:r>
            <w:proofErr w:type="spellStart"/>
            <w:r>
              <w:rPr>
                <w:rFonts w:hint="eastAsia"/>
              </w:rPr>
              <w:t>openvswitch</w:t>
            </w:r>
            <w:proofErr w:type="spellEnd"/>
            <w:r>
              <w:rPr>
                <w:rFonts w:hint="eastAsia"/>
              </w:rPr>
              <w:t>-agent</w:t>
            </w:r>
          </w:p>
        </w:tc>
      </w:tr>
    </w:tbl>
    <w:p w:rsidR="00087FE6" w:rsidRPr="00087FE6" w:rsidRDefault="00087FE6" w:rsidP="00087FE6">
      <w:pPr>
        <w:pStyle w:val="3"/>
      </w:pPr>
      <w:r>
        <w:rPr>
          <w:rFonts w:hint="eastAsia"/>
        </w:rPr>
        <w:t>配置</w:t>
      </w: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/quantum/</w:t>
      </w:r>
      <w:proofErr w:type="spellStart"/>
      <w:r>
        <w:rPr>
          <w:rFonts w:hint="eastAsia"/>
        </w:rPr>
        <w:t>quantum.conf</w:t>
      </w:r>
      <w:proofErr w:type="spellEnd"/>
      <w:r>
        <w:rPr>
          <w:rFonts w:hint="eastAsia"/>
        </w:rPr>
        <w:t xml:space="preserve"> , </w:t>
      </w:r>
      <w:r>
        <w:rPr>
          <w:rFonts w:hint="eastAsia"/>
        </w:rPr>
        <w:t>修改和控制节点一样，直接从控制直接复制过来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3054CF">
        <w:tc>
          <w:tcPr>
            <w:tcW w:w="8753" w:type="dxa"/>
          </w:tcPr>
          <w:p w:rsidR="00087FE6" w:rsidRDefault="00087FE6" w:rsidP="003054CF">
            <w:pPr>
              <w:pStyle w:val="af6"/>
            </w:pPr>
            <w:proofErr w:type="spellStart"/>
            <w:r>
              <w:rPr>
                <w:rFonts w:hint="eastAsia"/>
              </w:rPr>
              <w:t>scp</w:t>
            </w:r>
            <w:proofErr w:type="spellEnd"/>
            <w:r>
              <w:rPr>
                <w:rFonts w:hint="eastAsia"/>
              </w:rPr>
              <w:t xml:space="preserve"> root@$CONTROLLER_IP:/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/quantum/</w:t>
            </w:r>
            <w:proofErr w:type="spellStart"/>
            <w:r>
              <w:rPr>
                <w:rFonts w:hint="eastAsia"/>
              </w:rPr>
              <w:t>quantum.conf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/quantum/</w:t>
            </w:r>
            <w:proofErr w:type="spellStart"/>
            <w:r>
              <w:rPr>
                <w:rFonts w:hint="eastAsia"/>
              </w:rPr>
              <w:t>quantum.conf</w:t>
            </w:r>
            <w:proofErr w:type="spellEnd"/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/quantum/plugins/</w:t>
      </w:r>
      <w:proofErr w:type="spellStart"/>
      <w:r>
        <w:rPr>
          <w:rFonts w:hint="eastAsia"/>
        </w:rPr>
        <w:t>openvswitch</w:t>
      </w:r>
      <w:proofErr w:type="spellEnd"/>
      <w:r>
        <w:rPr>
          <w:rFonts w:hint="eastAsia"/>
        </w:rPr>
        <w:t>/ovs_quantum_plugin.ini</w:t>
      </w:r>
      <w:r>
        <w:rPr>
          <w:rFonts w:hint="eastAsia"/>
        </w:rPr>
        <w:t>，可以从控制节点</w:t>
      </w:r>
      <w:r>
        <w:rPr>
          <w:rFonts w:hint="eastAsia"/>
        </w:rPr>
        <w:t>copy</w:t>
      </w:r>
      <w:r>
        <w:rPr>
          <w:rFonts w:hint="eastAsia"/>
        </w:rPr>
        <w:t>过来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3054CF">
        <w:tc>
          <w:tcPr>
            <w:tcW w:w="8753" w:type="dxa"/>
          </w:tcPr>
          <w:p w:rsidR="00087FE6" w:rsidRDefault="00087FE6" w:rsidP="003054CF">
            <w:pPr>
              <w:pStyle w:val="af6"/>
            </w:pPr>
            <w:proofErr w:type="spellStart"/>
            <w:r>
              <w:rPr>
                <w:rFonts w:hint="eastAsia"/>
              </w:rPr>
              <w:t>scp</w:t>
            </w:r>
            <w:proofErr w:type="spellEnd"/>
            <w:r>
              <w:rPr>
                <w:rFonts w:hint="eastAsia"/>
              </w:rPr>
              <w:t xml:space="preserve"> root@$CONTROLLER_IP:/etc/quantum/plugins/openvswitch/ovs_quantum_plugin.ini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/quantum/plugins/</w:t>
            </w:r>
            <w:proofErr w:type="spellStart"/>
            <w:r>
              <w:rPr>
                <w:rFonts w:hint="eastAsia"/>
              </w:rPr>
              <w:t>openvswitch</w:t>
            </w:r>
            <w:proofErr w:type="spellEnd"/>
            <w:r>
              <w:rPr>
                <w:rFonts w:hint="eastAsia"/>
              </w:rPr>
              <w:t>/ovs_quantum_plugin.ini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agent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3054CF">
        <w:tc>
          <w:tcPr>
            <w:tcW w:w="8753" w:type="dxa"/>
          </w:tcPr>
          <w:p w:rsidR="00087FE6" w:rsidRDefault="00087FE6" w:rsidP="003054CF">
            <w:pPr>
              <w:pStyle w:val="af6"/>
            </w:pPr>
            <w:r>
              <w:lastRenderedPageBreak/>
              <w:t>service quantum-plugin-</w:t>
            </w:r>
            <w:proofErr w:type="spellStart"/>
            <w:r>
              <w:t>openvswitch</w:t>
            </w:r>
            <w:proofErr w:type="spellEnd"/>
            <w:r>
              <w:t>-agent restart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087FE6">
      <w:pPr>
        <w:pStyle w:val="2"/>
        <w:rPr>
          <w:rFonts w:hint="eastAsia"/>
        </w:rPr>
      </w:pPr>
      <w:r>
        <w:t>Nova</w:t>
      </w:r>
    </w:p>
    <w:p w:rsidR="00087FE6" w:rsidRDefault="00087FE6" w:rsidP="00087FE6">
      <w:pPr>
        <w:pStyle w:val="3"/>
        <w:rPr>
          <w:rFonts w:hint="eastAsia"/>
        </w:rPr>
      </w:pPr>
      <w:r>
        <w:rPr>
          <w:rFonts w:hint="eastAsia"/>
        </w:rPr>
        <w:t>安装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3054CF">
        <w:tc>
          <w:tcPr>
            <w:tcW w:w="8753" w:type="dxa"/>
          </w:tcPr>
          <w:p w:rsidR="00087FE6" w:rsidRDefault="00087FE6" w:rsidP="003054C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apt-get -y install nova-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-metadata nova-compute-</w:t>
            </w:r>
            <w:proofErr w:type="spellStart"/>
            <w:r>
              <w:rPr>
                <w:rFonts w:hint="eastAsia"/>
              </w:rPr>
              <w:t>kvm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novnc</w:t>
            </w:r>
            <w:proofErr w:type="spellEnd"/>
            <w:r>
              <w:rPr>
                <w:rFonts w:hint="eastAsia"/>
              </w:rPr>
              <w:t xml:space="preserve"> nova-</w:t>
            </w:r>
            <w:proofErr w:type="spellStart"/>
            <w:r>
              <w:rPr>
                <w:rFonts w:hint="eastAsia"/>
              </w:rPr>
              <w:t>novncproxy</w:t>
            </w:r>
            <w:proofErr w:type="spellEnd"/>
          </w:p>
        </w:tc>
      </w:tr>
    </w:tbl>
    <w:p w:rsidR="00087FE6" w:rsidRPr="00087FE6" w:rsidRDefault="00087FE6" w:rsidP="00087FE6">
      <w:pPr>
        <w:pStyle w:val="3"/>
      </w:pPr>
      <w:r>
        <w:rPr>
          <w:rFonts w:hint="eastAsia"/>
        </w:rPr>
        <w:t>配置</w:t>
      </w: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/nova/api-paste.</w:t>
      </w:r>
      <w:proofErr w:type="gramStart"/>
      <w:r>
        <w:rPr>
          <w:rFonts w:hint="eastAsia"/>
        </w:rPr>
        <w:t>ini</w:t>
      </w:r>
      <w:proofErr w:type="gramEnd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3054CF">
        <w:tc>
          <w:tcPr>
            <w:tcW w:w="8753" w:type="dxa"/>
          </w:tcPr>
          <w:p w:rsidR="00087FE6" w:rsidRDefault="00087FE6" w:rsidP="003054CF">
            <w:pPr>
              <w:pStyle w:val="af6"/>
            </w:pPr>
            <w:r>
              <w:t>[</w:t>
            </w:r>
            <w:proofErr w:type="spellStart"/>
            <w:r>
              <w:t>filter:authtoken</w:t>
            </w:r>
            <w:proofErr w:type="spellEnd"/>
            <w:r>
              <w:t>]</w:t>
            </w:r>
          </w:p>
          <w:p w:rsidR="00087FE6" w:rsidRDefault="00087FE6" w:rsidP="003054CF">
            <w:pPr>
              <w:pStyle w:val="af6"/>
            </w:pPr>
            <w:proofErr w:type="spellStart"/>
            <w:r>
              <w:t>paste.filter_factory</w:t>
            </w:r>
            <w:proofErr w:type="spellEnd"/>
            <w:r>
              <w:t xml:space="preserve"> = </w:t>
            </w:r>
            <w:proofErr w:type="spellStart"/>
            <w:r>
              <w:t>keystone.middleware.auth_token:filter_factory</w:t>
            </w:r>
            <w:proofErr w:type="spellEnd"/>
          </w:p>
          <w:p w:rsidR="00087FE6" w:rsidRDefault="00087FE6" w:rsidP="003054CF">
            <w:pPr>
              <w:pStyle w:val="af6"/>
            </w:pPr>
            <w:proofErr w:type="spellStart"/>
            <w:r>
              <w:t>auth_host</w:t>
            </w:r>
            <w:proofErr w:type="spellEnd"/>
            <w:r>
              <w:t xml:space="preserve"> = 10.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.58</w:t>
            </w:r>
          </w:p>
          <w:p w:rsidR="00087FE6" w:rsidRDefault="00087FE6" w:rsidP="003054CF">
            <w:pPr>
              <w:pStyle w:val="af6"/>
            </w:pPr>
            <w:proofErr w:type="spellStart"/>
            <w:r>
              <w:t>auth_port</w:t>
            </w:r>
            <w:proofErr w:type="spellEnd"/>
            <w:r>
              <w:t xml:space="preserve"> = 35357</w:t>
            </w:r>
          </w:p>
          <w:p w:rsidR="00087FE6" w:rsidRDefault="00087FE6" w:rsidP="003054CF">
            <w:pPr>
              <w:pStyle w:val="af6"/>
            </w:pPr>
            <w:proofErr w:type="spellStart"/>
            <w:r>
              <w:t>auth_protocol</w:t>
            </w:r>
            <w:proofErr w:type="spellEnd"/>
            <w:r>
              <w:t xml:space="preserve"> = http</w:t>
            </w:r>
          </w:p>
          <w:p w:rsidR="00087FE6" w:rsidRDefault="00087FE6" w:rsidP="003054CF">
            <w:pPr>
              <w:pStyle w:val="af6"/>
            </w:pPr>
            <w:proofErr w:type="spellStart"/>
            <w:r>
              <w:t>admin_tenant_name</w:t>
            </w:r>
            <w:proofErr w:type="spellEnd"/>
            <w:r>
              <w:t xml:space="preserve"> = service</w:t>
            </w:r>
          </w:p>
          <w:p w:rsidR="00087FE6" w:rsidRDefault="00087FE6" w:rsidP="003054CF">
            <w:pPr>
              <w:pStyle w:val="af6"/>
            </w:pPr>
            <w:proofErr w:type="spellStart"/>
            <w:r>
              <w:t>admin_user</w:t>
            </w:r>
            <w:proofErr w:type="spellEnd"/>
            <w:r>
              <w:t xml:space="preserve"> = nova</w:t>
            </w:r>
          </w:p>
          <w:p w:rsidR="00087FE6" w:rsidRDefault="00087FE6" w:rsidP="003054CF">
            <w:pPr>
              <w:pStyle w:val="af6"/>
            </w:pPr>
            <w:proofErr w:type="spellStart"/>
            <w:r>
              <w:t>admin_password</w:t>
            </w:r>
            <w:proofErr w:type="spellEnd"/>
            <w:r>
              <w:t xml:space="preserve"> = password</w:t>
            </w:r>
          </w:p>
          <w:p w:rsidR="00087FE6" w:rsidRDefault="00087FE6" w:rsidP="003054CF">
            <w:pPr>
              <w:pStyle w:val="af6"/>
            </w:pPr>
            <w:proofErr w:type="spellStart"/>
            <w:r>
              <w:t>signing_dirname</w:t>
            </w:r>
            <w:proofErr w:type="spellEnd"/>
            <w:r>
              <w:t xml:space="preserve"> = /</w:t>
            </w:r>
            <w:proofErr w:type="spellStart"/>
            <w:r>
              <w:t>tmp</w:t>
            </w:r>
            <w:proofErr w:type="spellEnd"/>
            <w:r>
              <w:t>/keystone-signing-nova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或者运行下面命令</w:t>
      </w:r>
      <w:r>
        <w:rPr>
          <w:rFonts w:hint="eastAsia"/>
        </w:rPr>
        <w:t>,</w:t>
      </w:r>
      <w:r>
        <w:rPr>
          <w:rFonts w:hint="eastAsia"/>
        </w:rPr>
        <w:t>直接从控制节点复制过来就可以。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3054CF">
        <w:tc>
          <w:tcPr>
            <w:tcW w:w="8753" w:type="dxa"/>
          </w:tcPr>
          <w:p w:rsidR="00087FE6" w:rsidRDefault="00087FE6" w:rsidP="003054CF">
            <w:pPr>
              <w:pStyle w:val="af6"/>
            </w:pPr>
            <w:proofErr w:type="spellStart"/>
            <w:r>
              <w:rPr>
                <w:rFonts w:hint="eastAsia"/>
              </w:rPr>
              <w:t>scp</w:t>
            </w:r>
            <w:proofErr w:type="spellEnd"/>
            <w:r>
              <w:rPr>
                <w:rFonts w:hint="eastAsia"/>
              </w:rPr>
              <w:t xml:space="preserve"> root@$CONTROLLER_IP:/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/nova/api-paste.ini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/nova/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/nova/nova-</w:t>
      </w:r>
      <w:proofErr w:type="spellStart"/>
      <w:r>
        <w:rPr>
          <w:rFonts w:hint="eastAsia"/>
        </w:rPr>
        <w:t>compute.</w:t>
      </w:r>
      <w:proofErr w:type="gramStart"/>
      <w:r>
        <w:rPr>
          <w:rFonts w:hint="eastAsia"/>
        </w:rPr>
        <w:t>conf</w:t>
      </w:r>
      <w:proofErr w:type="spellEnd"/>
      <w:proofErr w:type="gramEnd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3054CF">
        <w:tc>
          <w:tcPr>
            <w:tcW w:w="8753" w:type="dxa"/>
          </w:tcPr>
          <w:p w:rsidR="00087FE6" w:rsidRDefault="00087FE6" w:rsidP="003054CF">
            <w:pPr>
              <w:pStyle w:val="af6"/>
            </w:pPr>
            <w:r>
              <w:t>[DEFAULT]</w:t>
            </w:r>
          </w:p>
          <w:p w:rsidR="00087FE6" w:rsidRDefault="00087FE6" w:rsidP="003054CF">
            <w:pPr>
              <w:pStyle w:val="af6"/>
            </w:pPr>
            <w:proofErr w:type="spellStart"/>
            <w:r>
              <w:t>libvirt_type</w:t>
            </w:r>
            <w:proofErr w:type="spellEnd"/>
            <w:r>
              <w:t>=</w:t>
            </w:r>
            <w:proofErr w:type="spellStart"/>
            <w:r>
              <w:t>kvm</w:t>
            </w:r>
            <w:proofErr w:type="spellEnd"/>
          </w:p>
          <w:p w:rsidR="00087FE6" w:rsidRDefault="00087FE6" w:rsidP="003054CF">
            <w:pPr>
              <w:pStyle w:val="af6"/>
            </w:pPr>
            <w:proofErr w:type="spellStart"/>
            <w:r>
              <w:t>libvirt_ovs_bridge</w:t>
            </w:r>
            <w:proofErr w:type="spellEnd"/>
            <w:r>
              <w:t>=</w:t>
            </w:r>
            <w:proofErr w:type="spellStart"/>
            <w:r>
              <w:t>br-int</w:t>
            </w:r>
            <w:proofErr w:type="spellEnd"/>
          </w:p>
          <w:p w:rsidR="00087FE6" w:rsidRDefault="00087FE6" w:rsidP="003054CF">
            <w:pPr>
              <w:pStyle w:val="af6"/>
            </w:pPr>
            <w:proofErr w:type="spellStart"/>
            <w:r>
              <w:t>libvirt_vif_type</w:t>
            </w:r>
            <w:proofErr w:type="spellEnd"/>
            <w:r>
              <w:t>=</w:t>
            </w:r>
            <w:proofErr w:type="spellStart"/>
            <w:r>
              <w:t>ethernet</w:t>
            </w:r>
            <w:proofErr w:type="spellEnd"/>
          </w:p>
          <w:p w:rsidR="00087FE6" w:rsidRDefault="00087FE6" w:rsidP="003054CF">
            <w:pPr>
              <w:pStyle w:val="af6"/>
            </w:pPr>
            <w:r>
              <w:t>libvirt_vif_driver=nova.virt.libvirt.vif.LibvirtHybridOVSBridgeDriver</w:t>
            </w:r>
          </w:p>
          <w:p w:rsidR="00087FE6" w:rsidRDefault="00087FE6" w:rsidP="003054CF">
            <w:pPr>
              <w:pStyle w:val="af6"/>
            </w:pPr>
            <w:proofErr w:type="spellStart"/>
            <w:r>
              <w:rPr>
                <w:rFonts w:hint="eastAsia"/>
              </w:rPr>
              <w:t>libvirt_use_virtio_for_bridges</w:t>
            </w:r>
            <w:proofErr w:type="spellEnd"/>
            <w:r>
              <w:rPr>
                <w:rFonts w:hint="eastAsia"/>
              </w:rPr>
              <w:t>=True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或者运行下面命令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3054CF">
        <w:tc>
          <w:tcPr>
            <w:tcW w:w="8753" w:type="dxa"/>
          </w:tcPr>
          <w:p w:rsidR="00087FE6" w:rsidRDefault="00087FE6" w:rsidP="003054CF">
            <w:pPr>
              <w:pStyle w:val="af6"/>
            </w:pPr>
            <w:r>
              <w:t>cat &gt; /</w:t>
            </w:r>
            <w:proofErr w:type="spellStart"/>
            <w:r>
              <w:t>etc</w:t>
            </w:r>
            <w:proofErr w:type="spellEnd"/>
            <w:r>
              <w:t>/nova/nova-</w:t>
            </w:r>
            <w:proofErr w:type="spellStart"/>
            <w:r>
              <w:t>compute.conf</w:t>
            </w:r>
            <w:proofErr w:type="spellEnd"/>
            <w:r>
              <w:t xml:space="preserve"> &lt;&lt;EOF</w:t>
            </w:r>
          </w:p>
          <w:p w:rsidR="00087FE6" w:rsidRDefault="00087FE6" w:rsidP="003054CF">
            <w:pPr>
              <w:pStyle w:val="af6"/>
            </w:pPr>
            <w:r>
              <w:t>[DEFAULT]</w:t>
            </w:r>
          </w:p>
          <w:p w:rsidR="00087FE6" w:rsidRDefault="00087FE6" w:rsidP="003054CF">
            <w:pPr>
              <w:pStyle w:val="af6"/>
            </w:pPr>
            <w:proofErr w:type="spellStart"/>
            <w:r>
              <w:t>libvirt_type</w:t>
            </w:r>
            <w:proofErr w:type="spellEnd"/>
            <w:r>
              <w:t>=</w:t>
            </w:r>
            <w:proofErr w:type="spellStart"/>
            <w:r>
              <w:t>kvm</w:t>
            </w:r>
            <w:proofErr w:type="spellEnd"/>
          </w:p>
          <w:p w:rsidR="00087FE6" w:rsidRDefault="00087FE6" w:rsidP="003054CF">
            <w:pPr>
              <w:pStyle w:val="af6"/>
            </w:pPr>
            <w:proofErr w:type="spellStart"/>
            <w:r>
              <w:t>libvirt_ovs_bridge</w:t>
            </w:r>
            <w:proofErr w:type="spellEnd"/>
            <w:r>
              <w:t>=</w:t>
            </w:r>
            <w:proofErr w:type="spellStart"/>
            <w:r>
              <w:t>br-int</w:t>
            </w:r>
            <w:proofErr w:type="spellEnd"/>
          </w:p>
          <w:p w:rsidR="00087FE6" w:rsidRDefault="00087FE6" w:rsidP="003054CF">
            <w:pPr>
              <w:pStyle w:val="af6"/>
            </w:pPr>
            <w:proofErr w:type="spellStart"/>
            <w:r>
              <w:t>libvirt_vif_type</w:t>
            </w:r>
            <w:proofErr w:type="spellEnd"/>
            <w:r>
              <w:t>=</w:t>
            </w:r>
            <w:proofErr w:type="spellStart"/>
            <w:r>
              <w:t>ethernet</w:t>
            </w:r>
            <w:proofErr w:type="spellEnd"/>
          </w:p>
          <w:p w:rsidR="00087FE6" w:rsidRDefault="00087FE6" w:rsidP="003054CF">
            <w:pPr>
              <w:pStyle w:val="af6"/>
            </w:pPr>
            <w:r>
              <w:t>libvirt_vif_driver=nova.virt.libvirt.vif.LibvirtHybridOVSBridgeDriver</w:t>
            </w:r>
          </w:p>
          <w:p w:rsidR="00087FE6" w:rsidRDefault="00087FE6" w:rsidP="003054CF">
            <w:pPr>
              <w:pStyle w:val="af6"/>
            </w:pPr>
            <w:proofErr w:type="spellStart"/>
            <w:r>
              <w:t>libvirt_use_virtio_for_bridges</w:t>
            </w:r>
            <w:proofErr w:type="spellEnd"/>
            <w:r>
              <w:t>=True</w:t>
            </w:r>
          </w:p>
          <w:p w:rsidR="00087FE6" w:rsidRDefault="00087FE6" w:rsidP="003054CF">
            <w:pPr>
              <w:pStyle w:val="af6"/>
            </w:pPr>
            <w:r>
              <w:rPr>
                <w:rFonts w:hint="eastAsia"/>
              </w:rPr>
              <w:lastRenderedPageBreak/>
              <w:t>EOF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/nova/</w:t>
      </w:r>
      <w:proofErr w:type="spellStart"/>
      <w:r>
        <w:rPr>
          <w:rFonts w:hint="eastAsia"/>
        </w:rPr>
        <w:t>nova.conf</w:t>
      </w:r>
      <w:proofErr w:type="spellEnd"/>
      <w:r>
        <w:rPr>
          <w:rFonts w:hint="eastAsia"/>
        </w:rPr>
        <w:t>。我们可以从控制节点</w:t>
      </w:r>
      <w:r>
        <w:rPr>
          <w:rFonts w:hint="eastAsia"/>
        </w:rPr>
        <w:t>copy</w:t>
      </w:r>
      <w:r>
        <w:rPr>
          <w:rFonts w:hint="eastAsia"/>
        </w:rPr>
        <w:t>过来修改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3054CF">
        <w:tc>
          <w:tcPr>
            <w:tcW w:w="8753" w:type="dxa"/>
          </w:tcPr>
          <w:p w:rsidR="00087FE6" w:rsidRDefault="00087FE6" w:rsidP="003054CF">
            <w:pPr>
              <w:pStyle w:val="af6"/>
            </w:pPr>
            <w:proofErr w:type="spellStart"/>
            <w:r>
              <w:rPr>
                <w:rFonts w:hint="eastAsia"/>
              </w:rPr>
              <w:t>scp</w:t>
            </w:r>
            <w:proofErr w:type="spellEnd"/>
            <w:r>
              <w:rPr>
                <w:rFonts w:hint="eastAsia"/>
              </w:rPr>
              <w:t xml:space="preserve"> root@$CONTROLLER_IP:/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/nova/</w:t>
            </w:r>
            <w:proofErr w:type="spellStart"/>
            <w:r>
              <w:rPr>
                <w:rFonts w:hint="eastAsia"/>
              </w:rPr>
              <w:t>nova.conf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/nova/</w:t>
            </w:r>
            <w:proofErr w:type="spellStart"/>
            <w:r>
              <w:rPr>
                <w:rFonts w:hint="eastAsia"/>
              </w:rPr>
              <w:t>nova.conf</w:t>
            </w:r>
            <w:proofErr w:type="spellEnd"/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vnc</w:t>
      </w:r>
      <w:proofErr w:type="spellEnd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087FE6" w:rsidTr="003054CF">
        <w:tc>
          <w:tcPr>
            <w:tcW w:w="8753" w:type="dxa"/>
          </w:tcPr>
          <w:p w:rsidR="00087FE6" w:rsidRDefault="00087FE6" w:rsidP="003054CF">
            <w:pPr>
              <w:pStyle w:val="af6"/>
            </w:pPr>
            <w:r>
              <w:t xml:space="preserve"># </w:t>
            </w:r>
            <w:proofErr w:type="spellStart"/>
            <w:r>
              <w:t>Vnc</w:t>
            </w:r>
            <w:proofErr w:type="spellEnd"/>
            <w:r>
              <w:t xml:space="preserve"> configuration</w:t>
            </w:r>
          </w:p>
          <w:p w:rsidR="00087FE6" w:rsidRDefault="00087FE6" w:rsidP="003054CF">
            <w:pPr>
              <w:pStyle w:val="af6"/>
            </w:pPr>
            <w:proofErr w:type="spellStart"/>
            <w:r>
              <w:t>novnc_enabled</w:t>
            </w:r>
            <w:proofErr w:type="spellEnd"/>
            <w:r>
              <w:t>=true</w:t>
            </w:r>
          </w:p>
          <w:p w:rsidR="00087FE6" w:rsidRDefault="00087FE6" w:rsidP="003054CF">
            <w:pPr>
              <w:pStyle w:val="af6"/>
            </w:pPr>
            <w:proofErr w:type="spellStart"/>
            <w:r>
              <w:t>novncproxy_base_url</w:t>
            </w:r>
            <w:proofErr w:type="spellEnd"/>
            <w:r>
              <w:t>=http://10.</w:t>
            </w:r>
            <w:r w:rsidR="003054CF">
              <w:rPr>
                <w:rFonts w:hint="eastAsia"/>
              </w:rPr>
              <w:t>0</w:t>
            </w:r>
            <w:r>
              <w:t>.</w:t>
            </w:r>
            <w:r w:rsidR="003054CF">
              <w:rPr>
                <w:rFonts w:hint="eastAsia"/>
              </w:rPr>
              <w:t>0</w:t>
            </w:r>
            <w:r>
              <w:t>.58:6080/vnc_auto.html</w:t>
            </w:r>
          </w:p>
          <w:p w:rsidR="00087FE6" w:rsidRDefault="00087FE6" w:rsidP="003054CF">
            <w:pPr>
              <w:pStyle w:val="af6"/>
            </w:pPr>
            <w:proofErr w:type="spellStart"/>
            <w:r>
              <w:t>novncproxy_port</w:t>
            </w:r>
            <w:proofErr w:type="spellEnd"/>
            <w:r>
              <w:t>=6080</w:t>
            </w:r>
          </w:p>
          <w:p w:rsidR="00087FE6" w:rsidRDefault="00087FE6" w:rsidP="003054CF">
            <w:pPr>
              <w:pStyle w:val="af6"/>
            </w:pPr>
            <w:proofErr w:type="spellStart"/>
            <w:r>
              <w:t>vncserver_proxyclient_address</w:t>
            </w:r>
            <w:proofErr w:type="spellEnd"/>
            <w:r>
              <w:t>=10.</w:t>
            </w:r>
            <w:r w:rsidR="003054CF">
              <w:rPr>
                <w:rFonts w:hint="eastAsia"/>
              </w:rPr>
              <w:t>0</w:t>
            </w:r>
            <w:r>
              <w:t>.</w:t>
            </w:r>
            <w:r w:rsidR="003054CF">
              <w:rPr>
                <w:rFonts w:hint="eastAsia"/>
              </w:rPr>
              <w:t>0</w:t>
            </w:r>
            <w:r>
              <w:t>.6</w:t>
            </w:r>
          </w:p>
          <w:p w:rsidR="00087FE6" w:rsidRDefault="00087FE6" w:rsidP="003054CF">
            <w:pPr>
              <w:pStyle w:val="af6"/>
            </w:pPr>
            <w:proofErr w:type="spellStart"/>
            <w:r>
              <w:rPr>
                <w:rFonts w:hint="eastAsia"/>
              </w:rPr>
              <w:t>vncserver_listen</w:t>
            </w:r>
            <w:proofErr w:type="spellEnd"/>
            <w:r>
              <w:rPr>
                <w:rFonts w:hint="eastAsia"/>
              </w:rPr>
              <w:t>=10.</w:t>
            </w:r>
            <w:r w:rsidR="003054CF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="003054CF">
              <w:rPr>
                <w:rFonts w:hint="eastAsia"/>
              </w:rPr>
              <w:t>0</w:t>
            </w:r>
            <w:r>
              <w:rPr>
                <w:rFonts w:hint="eastAsia"/>
              </w:rPr>
              <w:t>.6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或者使用下面命令修改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3054CF" w:rsidTr="003054CF">
        <w:tc>
          <w:tcPr>
            <w:tcW w:w="8753" w:type="dxa"/>
          </w:tcPr>
          <w:p w:rsidR="003054CF" w:rsidRDefault="003054CF" w:rsidP="003054CF">
            <w:pPr>
              <w:pStyle w:val="af6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's/^vncserver_proxyclient_address.*$/vncserver_proxyclient_address='"$(/sbin/ifconfig eth0 | </w:t>
            </w:r>
            <w:proofErr w:type="spellStart"/>
            <w:r>
              <w:t>awk</w:t>
            </w:r>
            <w:proofErr w:type="spellEnd"/>
            <w:r>
              <w:t xml:space="preserve"> '/</w:t>
            </w:r>
            <w:proofErr w:type="spellStart"/>
            <w:r>
              <w:t>inet</w:t>
            </w:r>
            <w:proofErr w:type="spellEnd"/>
            <w:r>
              <w:t xml:space="preserve"> </w:t>
            </w:r>
            <w:proofErr w:type="spellStart"/>
            <w:r>
              <w:t>addr</w:t>
            </w:r>
            <w:proofErr w:type="spellEnd"/>
            <w:r>
              <w:t>/ {print $2}' | cut -f2 -d ":")"'/g' /</w:t>
            </w:r>
            <w:proofErr w:type="spellStart"/>
            <w:r>
              <w:t>etc</w:t>
            </w:r>
            <w:proofErr w:type="spellEnd"/>
            <w:r>
              <w:t>/nova/</w:t>
            </w:r>
            <w:proofErr w:type="spellStart"/>
            <w:r>
              <w:t>nova.conf</w:t>
            </w:r>
            <w:proofErr w:type="spellEnd"/>
          </w:p>
          <w:p w:rsidR="003054CF" w:rsidRDefault="003054CF" w:rsidP="003054CF">
            <w:pPr>
              <w:pStyle w:val="af6"/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's/^</w:t>
            </w:r>
            <w:proofErr w:type="spellStart"/>
            <w:r>
              <w:rPr>
                <w:rFonts w:hint="eastAsia"/>
              </w:rPr>
              <w:t>vncserver_listen</w:t>
            </w:r>
            <w:proofErr w:type="spellEnd"/>
            <w:r>
              <w:rPr>
                <w:rFonts w:hint="eastAsia"/>
              </w:rPr>
              <w:t>.*$/</w:t>
            </w:r>
            <w:proofErr w:type="spellStart"/>
            <w:r>
              <w:rPr>
                <w:rFonts w:hint="eastAsia"/>
              </w:rPr>
              <w:t>vncserver_listen</w:t>
            </w:r>
            <w:proofErr w:type="spellEnd"/>
            <w:r>
              <w:rPr>
                <w:rFonts w:hint="eastAsia"/>
              </w:rPr>
              <w:t>='"$(/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ifconfig</w:t>
            </w:r>
            <w:proofErr w:type="spellEnd"/>
            <w:r>
              <w:rPr>
                <w:rFonts w:hint="eastAsia"/>
              </w:rPr>
              <w:t xml:space="preserve"> eth0 | </w:t>
            </w:r>
            <w:proofErr w:type="spellStart"/>
            <w:r>
              <w:rPr>
                <w:rFonts w:hint="eastAsia"/>
              </w:rPr>
              <w:t>awk</w:t>
            </w:r>
            <w:proofErr w:type="spellEnd"/>
            <w:r>
              <w:rPr>
                <w:rFonts w:hint="eastAsia"/>
              </w:rPr>
              <w:t xml:space="preserve"> '/</w:t>
            </w:r>
            <w:proofErr w:type="spellStart"/>
            <w:r>
              <w:rPr>
                <w:rFonts w:hint="eastAsia"/>
              </w:rPr>
              <w:t>inet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/ {print $2}' | cut -f2 -d ":")"'/g'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/nova/</w:t>
            </w:r>
            <w:proofErr w:type="spellStart"/>
            <w:r>
              <w:rPr>
                <w:rFonts w:hint="eastAsia"/>
              </w:rPr>
              <w:t>nova.conf</w:t>
            </w:r>
            <w:proofErr w:type="spellEnd"/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重启服务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3054CF" w:rsidTr="003054CF">
        <w:tc>
          <w:tcPr>
            <w:tcW w:w="8753" w:type="dxa"/>
          </w:tcPr>
          <w:p w:rsidR="003054CF" w:rsidRDefault="003054CF" w:rsidP="003054CF">
            <w:pPr>
              <w:pStyle w:val="af6"/>
            </w:pPr>
            <w:r>
              <w:t>service nova-</w:t>
            </w:r>
            <w:proofErr w:type="spellStart"/>
            <w:r>
              <w:t>api</w:t>
            </w:r>
            <w:proofErr w:type="spellEnd"/>
            <w:r>
              <w:t>-metadata restart</w:t>
            </w:r>
          </w:p>
          <w:p w:rsidR="003054CF" w:rsidRDefault="003054CF" w:rsidP="003054CF">
            <w:pPr>
              <w:pStyle w:val="af6"/>
            </w:pPr>
            <w:r>
              <w:t>service nova-</w:t>
            </w:r>
            <w:proofErr w:type="spellStart"/>
            <w:r>
              <w:t>novncproxy</w:t>
            </w:r>
            <w:proofErr w:type="spellEnd"/>
            <w:r>
              <w:t xml:space="preserve"> restart </w:t>
            </w:r>
          </w:p>
          <w:p w:rsidR="003054CF" w:rsidRDefault="003054CF" w:rsidP="003054CF">
            <w:pPr>
              <w:pStyle w:val="af6"/>
            </w:pPr>
            <w:r>
              <w:rPr>
                <w:rFonts w:hint="eastAsia"/>
              </w:rPr>
              <w:t>service nova-compute restart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或者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3054CF" w:rsidTr="003054CF">
        <w:tc>
          <w:tcPr>
            <w:tcW w:w="8753" w:type="dxa"/>
          </w:tcPr>
          <w:p w:rsidR="003054CF" w:rsidRDefault="003054CF" w:rsidP="003054CF">
            <w:pPr>
              <w:pStyle w:val="af6"/>
            </w:pPr>
            <w:r>
              <w:rPr>
                <w:rFonts w:hint="eastAsia"/>
              </w:rPr>
              <w:t>cd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 xml:space="preserve">/; for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in $( </w:t>
            </w:r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 nova-* ); do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service $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restart; done</w:t>
            </w:r>
          </w:p>
        </w:tc>
      </w:tr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  <w:rPr>
          <w:rFonts w:hint="eastAsia"/>
        </w:rPr>
      </w:pPr>
      <w:r>
        <w:rPr>
          <w:rFonts w:hint="eastAsia"/>
        </w:rPr>
        <w:t>查看服务</w:t>
      </w:r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3"/>
      </w:tblGrid>
      <w:tr w:rsidR="003054CF" w:rsidTr="003054CF">
        <w:tc>
          <w:tcPr>
            <w:tcW w:w="8753" w:type="dxa"/>
          </w:tcPr>
          <w:p w:rsidR="003054CF" w:rsidRDefault="003054CF" w:rsidP="003054CF">
            <w:pPr>
              <w:pStyle w:val="af6"/>
            </w:pPr>
            <w:bookmarkStart w:id="38" w:name="_GoBack"/>
            <w:r>
              <w:t>nova-manage service list</w:t>
            </w:r>
          </w:p>
        </w:tc>
      </w:tr>
      <w:bookmarkEnd w:id="38"/>
    </w:tbl>
    <w:p w:rsidR="00DB1FFD" w:rsidRDefault="00DB1FFD" w:rsidP="00DB1FFD">
      <w:pPr>
        <w:pStyle w:val="a5"/>
      </w:pPr>
    </w:p>
    <w:p w:rsidR="00DB1FFD" w:rsidRDefault="00DB1FFD" w:rsidP="00DB1FFD">
      <w:pPr>
        <w:pStyle w:val="a5"/>
      </w:pPr>
    </w:p>
    <w:p w:rsidR="00FC4BF2" w:rsidRPr="007551A5" w:rsidRDefault="00FC4BF2" w:rsidP="00FC4BF2">
      <w:pPr>
        <w:pStyle w:val="a5"/>
      </w:pPr>
    </w:p>
    <w:sectPr w:rsidR="00FC4BF2" w:rsidRPr="007551A5" w:rsidSect="007725B6">
      <w:footerReference w:type="default" r:id="rId12"/>
      <w:endnotePr>
        <w:numFmt w:val="decimal"/>
      </w:endnotePr>
      <w:pgSz w:w="11906" w:h="16838"/>
      <w:pgMar w:top="1701" w:right="1134" w:bottom="1418" w:left="1701" w:header="851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FFD" w:rsidRDefault="00DB1FFD" w:rsidP="00967B16"/>
  </w:endnote>
  <w:endnote w:type="continuationSeparator" w:id="0">
    <w:p w:rsidR="00DB1FFD" w:rsidRPr="00ED472F" w:rsidRDefault="00DB1FFD" w:rsidP="00ED472F">
      <w:pPr>
        <w:pStyle w:val="ad"/>
      </w:pPr>
    </w:p>
  </w:endnote>
  <w:endnote w:type="continuationNotice" w:id="1">
    <w:p w:rsidR="00DB1FFD" w:rsidRDefault="00DB1F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FD" w:rsidRDefault="00DB1FFD">
    <w:pPr>
      <w:pStyle w:val="ad"/>
      <w:jc w:val="center"/>
    </w:pPr>
  </w:p>
  <w:p w:rsidR="00DB1FFD" w:rsidRDefault="00DB1F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494885"/>
      <w:docPartObj>
        <w:docPartGallery w:val="Page Numbers (Bottom of Page)"/>
        <w:docPartUnique/>
      </w:docPartObj>
    </w:sdtPr>
    <w:sdtContent>
      <w:p w:rsidR="00DB1FFD" w:rsidRDefault="00DB1FF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4CF" w:rsidRPr="003054CF">
          <w:rPr>
            <w:noProof/>
            <w:lang w:val="zh-CN"/>
          </w:rPr>
          <w:t>21</w:t>
        </w:r>
        <w:r>
          <w:fldChar w:fldCharType="end"/>
        </w:r>
      </w:p>
    </w:sdtContent>
  </w:sdt>
  <w:p w:rsidR="00DB1FFD" w:rsidRDefault="00DB1F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FFD" w:rsidRDefault="00DB1FFD" w:rsidP="00967B16">
      <w:r>
        <w:separator/>
      </w:r>
    </w:p>
  </w:footnote>
  <w:footnote w:type="continuationSeparator" w:id="0">
    <w:p w:rsidR="00DB1FFD" w:rsidRDefault="00DB1FFD" w:rsidP="00967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A72D4"/>
    <w:multiLevelType w:val="multilevel"/>
    <w:tmpl w:val="34109F62"/>
    <w:lvl w:ilvl="0">
      <w:start w:val="1"/>
      <w:numFmt w:val="ideographDigital"/>
      <w:pStyle w:val="1"/>
      <w:lvlText w:val="第%1章"/>
      <w:lvlJc w:val="left"/>
      <w:pPr>
        <w:tabs>
          <w:tab w:val="num" w:pos="432"/>
        </w:tabs>
        <w:ind w:left="431" w:hanging="431"/>
      </w:pPr>
      <w:rPr>
        <w:rFonts w:hint="eastAsia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abstractNum w:abstractNumId="1">
    <w:nsid w:val="2B296C51"/>
    <w:multiLevelType w:val="hybridMultilevel"/>
    <w:tmpl w:val="4F4436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DC46C14"/>
    <w:multiLevelType w:val="multilevel"/>
    <w:tmpl w:val="7A64E880"/>
    <w:lvl w:ilvl="0">
      <w:start w:val="2"/>
      <w:numFmt w:val="upperLetter"/>
      <w:lvlText w:val="附录%1 "/>
      <w:lvlJc w:val="left"/>
      <w:pPr>
        <w:ind w:left="851" w:hanging="42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169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1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3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5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7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9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11" w:hanging="420"/>
      </w:pPr>
      <w:rPr>
        <w:rFonts w:hint="eastAsia"/>
      </w:rPr>
    </w:lvl>
  </w:abstractNum>
  <w:abstractNum w:abstractNumId="3">
    <w:nsid w:val="58297743"/>
    <w:multiLevelType w:val="hybridMultilevel"/>
    <w:tmpl w:val="E6C6C58E"/>
    <w:lvl w:ilvl="0" w:tplc="52CE3DAA">
      <w:start w:val="1"/>
      <w:numFmt w:val="japaneseCounting"/>
      <w:pStyle w:val="a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7A6337"/>
    <w:multiLevelType w:val="hybridMultilevel"/>
    <w:tmpl w:val="251871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08705A"/>
    <w:multiLevelType w:val="multilevel"/>
    <w:tmpl w:val="A1BC4BE8"/>
    <w:lvl w:ilvl="0">
      <w:start w:val="1"/>
      <w:numFmt w:val="upperLetter"/>
      <w:pStyle w:val="a0"/>
      <w:lvlText w:val="附录%1 "/>
      <w:lvlJc w:val="left"/>
      <w:pPr>
        <w:ind w:left="851" w:hanging="420"/>
      </w:pPr>
      <w:rPr>
        <w:rFonts w:hint="eastAsia"/>
        <w:lang w:val="en-US"/>
      </w:rPr>
    </w:lvl>
    <w:lvl w:ilvl="1">
      <w:start w:val="1"/>
      <w:numFmt w:val="decimal"/>
      <w:pStyle w:val="20"/>
      <w:lvlText w:val="%1.%2"/>
      <w:lvlJc w:val="left"/>
      <w:pPr>
        <w:ind w:left="169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69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1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3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5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7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9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11" w:hanging="420"/>
      </w:pPr>
      <w:rPr>
        <w:rFonts w:hint="eastAsia"/>
      </w:rPr>
    </w:lvl>
  </w:abstractNum>
  <w:abstractNum w:abstractNumId="6">
    <w:nsid w:val="74CC02B4"/>
    <w:multiLevelType w:val="hybridMultilevel"/>
    <w:tmpl w:val="C06EE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82A4286"/>
    <w:multiLevelType w:val="hybridMultilevel"/>
    <w:tmpl w:val="8DF80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2A6FB9"/>
    <w:multiLevelType w:val="hybridMultilevel"/>
    <w:tmpl w:val="85E069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8C24B9B2">
      <w:numFmt w:val="bullet"/>
      <w:lvlText w:val="•"/>
      <w:lvlJc w:val="left"/>
      <w:pPr>
        <w:ind w:left="120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lvl w:ilvl="0">
        <w:start w:val="1"/>
        <w:numFmt w:val="ideographDigital"/>
        <w:pStyle w:val="1"/>
        <w:lvlText w:val="第%1章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3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55"/>
    <w:rsid w:val="00003065"/>
    <w:rsid w:val="00004312"/>
    <w:rsid w:val="00006A6C"/>
    <w:rsid w:val="00006E38"/>
    <w:rsid w:val="00011398"/>
    <w:rsid w:val="00012BCE"/>
    <w:rsid w:val="000136E8"/>
    <w:rsid w:val="00023F70"/>
    <w:rsid w:val="00031038"/>
    <w:rsid w:val="00032269"/>
    <w:rsid w:val="000337D4"/>
    <w:rsid w:val="00037268"/>
    <w:rsid w:val="000417C3"/>
    <w:rsid w:val="00042922"/>
    <w:rsid w:val="0005178B"/>
    <w:rsid w:val="00051C8B"/>
    <w:rsid w:val="00057E08"/>
    <w:rsid w:val="000700BE"/>
    <w:rsid w:val="000742DA"/>
    <w:rsid w:val="00076F59"/>
    <w:rsid w:val="0008034B"/>
    <w:rsid w:val="00086BD6"/>
    <w:rsid w:val="00087FE6"/>
    <w:rsid w:val="00090ECD"/>
    <w:rsid w:val="00091190"/>
    <w:rsid w:val="00091606"/>
    <w:rsid w:val="00092408"/>
    <w:rsid w:val="0009643A"/>
    <w:rsid w:val="000970D6"/>
    <w:rsid w:val="000A4D50"/>
    <w:rsid w:val="000A5FE8"/>
    <w:rsid w:val="000B0971"/>
    <w:rsid w:val="000B1FF3"/>
    <w:rsid w:val="000B4FA6"/>
    <w:rsid w:val="000B7E8F"/>
    <w:rsid w:val="000B7E95"/>
    <w:rsid w:val="000C05A2"/>
    <w:rsid w:val="000C2824"/>
    <w:rsid w:val="000E387A"/>
    <w:rsid w:val="000E42BC"/>
    <w:rsid w:val="000F0D00"/>
    <w:rsid w:val="000F44F9"/>
    <w:rsid w:val="000F5AE4"/>
    <w:rsid w:val="00101097"/>
    <w:rsid w:val="0010238A"/>
    <w:rsid w:val="00115646"/>
    <w:rsid w:val="001160B9"/>
    <w:rsid w:val="00121EEC"/>
    <w:rsid w:val="00122A5B"/>
    <w:rsid w:val="001239AA"/>
    <w:rsid w:val="00124091"/>
    <w:rsid w:val="00126B00"/>
    <w:rsid w:val="00130248"/>
    <w:rsid w:val="00131ABD"/>
    <w:rsid w:val="0013343E"/>
    <w:rsid w:val="001349B9"/>
    <w:rsid w:val="001370F2"/>
    <w:rsid w:val="001406B3"/>
    <w:rsid w:val="00142FC3"/>
    <w:rsid w:val="00144FA1"/>
    <w:rsid w:val="001455D4"/>
    <w:rsid w:val="00150B55"/>
    <w:rsid w:val="00152406"/>
    <w:rsid w:val="00152856"/>
    <w:rsid w:val="00164939"/>
    <w:rsid w:val="001657FA"/>
    <w:rsid w:val="00167106"/>
    <w:rsid w:val="001763A8"/>
    <w:rsid w:val="001842CE"/>
    <w:rsid w:val="00184503"/>
    <w:rsid w:val="00191115"/>
    <w:rsid w:val="001919FE"/>
    <w:rsid w:val="00197BD0"/>
    <w:rsid w:val="001B038A"/>
    <w:rsid w:val="001C5A0D"/>
    <w:rsid w:val="001D5D95"/>
    <w:rsid w:val="001D7614"/>
    <w:rsid w:val="001E1362"/>
    <w:rsid w:val="001E28B6"/>
    <w:rsid w:val="001E29F8"/>
    <w:rsid w:val="001E4E36"/>
    <w:rsid w:val="001E7CBE"/>
    <w:rsid w:val="001F1E38"/>
    <w:rsid w:val="001F2CF5"/>
    <w:rsid w:val="001F2D86"/>
    <w:rsid w:val="001F524A"/>
    <w:rsid w:val="002009B8"/>
    <w:rsid w:val="00210CF9"/>
    <w:rsid w:val="00212EE8"/>
    <w:rsid w:val="0021315B"/>
    <w:rsid w:val="00220366"/>
    <w:rsid w:val="00226B56"/>
    <w:rsid w:val="00230E21"/>
    <w:rsid w:val="00233309"/>
    <w:rsid w:val="0023605A"/>
    <w:rsid w:val="002368FB"/>
    <w:rsid w:val="002373EC"/>
    <w:rsid w:val="00240337"/>
    <w:rsid w:val="00243698"/>
    <w:rsid w:val="00245485"/>
    <w:rsid w:val="0024688B"/>
    <w:rsid w:val="00251967"/>
    <w:rsid w:val="0025329F"/>
    <w:rsid w:val="00253894"/>
    <w:rsid w:val="002540C7"/>
    <w:rsid w:val="002555DF"/>
    <w:rsid w:val="002609F5"/>
    <w:rsid w:val="00264DC5"/>
    <w:rsid w:val="0026626E"/>
    <w:rsid w:val="00271C88"/>
    <w:rsid w:val="0027238B"/>
    <w:rsid w:val="002746CB"/>
    <w:rsid w:val="00284EB1"/>
    <w:rsid w:val="0028607A"/>
    <w:rsid w:val="0029377C"/>
    <w:rsid w:val="00293BCD"/>
    <w:rsid w:val="002A1D64"/>
    <w:rsid w:val="002A36A1"/>
    <w:rsid w:val="002B60F4"/>
    <w:rsid w:val="002B7CB5"/>
    <w:rsid w:val="002C1C31"/>
    <w:rsid w:val="002C6D73"/>
    <w:rsid w:val="002C6F54"/>
    <w:rsid w:val="002D0429"/>
    <w:rsid w:val="002D1883"/>
    <w:rsid w:val="002D1CA7"/>
    <w:rsid w:val="002D7CE1"/>
    <w:rsid w:val="002F3643"/>
    <w:rsid w:val="002F406F"/>
    <w:rsid w:val="002F6FF0"/>
    <w:rsid w:val="00300A0C"/>
    <w:rsid w:val="00300ADF"/>
    <w:rsid w:val="00304A87"/>
    <w:rsid w:val="003054CF"/>
    <w:rsid w:val="00306348"/>
    <w:rsid w:val="00306F2D"/>
    <w:rsid w:val="0030712C"/>
    <w:rsid w:val="00307607"/>
    <w:rsid w:val="0031331E"/>
    <w:rsid w:val="00314279"/>
    <w:rsid w:val="0031502E"/>
    <w:rsid w:val="003249F0"/>
    <w:rsid w:val="00325D4B"/>
    <w:rsid w:val="00327729"/>
    <w:rsid w:val="00327797"/>
    <w:rsid w:val="00332A18"/>
    <w:rsid w:val="00346899"/>
    <w:rsid w:val="00354063"/>
    <w:rsid w:val="00354339"/>
    <w:rsid w:val="00361177"/>
    <w:rsid w:val="00364AB0"/>
    <w:rsid w:val="00365DCD"/>
    <w:rsid w:val="00367217"/>
    <w:rsid w:val="00367A3D"/>
    <w:rsid w:val="00370074"/>
    <w:rsid w:val="003735A0"/>
    <w:rsid w:val="00375BDC"/>
    <w:rsid w:val="00381342"/>
    <w:rsid w:val="00383340"/>
    <w:rsid w:val="0038610C"/>
    <w:rsid w:val="00392BBF"/>
    <w:rsid w:val="00394DAC"/>
    <w:rsid w:val="003A46C0"/>
    <w:rsid w:val="003A6162"/>
    <w:rsid w:val="003A6577"/>
    <w:rsid w:val="003B612E"/>
    <w:rsid w:val="003B69E2"/>
    <w:rsid w:val="003C04D7"/>
    <w:rsid w:val="003C73FB"/>
    <w:rsid w:val="003D09B9"/>
    <w:rsid w:val="003D2DD2"/>
    <w:rsid w:val="003D55E0"/>
    <w:rsid w:val="003D56C0"/>
    <w:rsid w:val="003E0F35"/>
    <w:rsid w:val="003E358E"/>
    <w:rsid w:val="003E3B75"/>
    <w:rsid w:val="003E4625"/>
    <w:rsid w:val="003E54E8"/>
    <w:rsid w:val="003E774D"/>
    <w:rsid w:val="003F2972"/>
    <w:rsid w:val="003F5DA9"/>
    <w:rsid w:val="003F66D3"/>
    <w:rsid w:val="00403A71"/>
    <w:rsid w:val="00412819"/>
    <w:rsid w:val="00412A11"/>
    <w:rsid w:val="00413D80"/>
    <w:rsid w:val="004155F5"/>
    <w:rsid w:val="004166AE"/>
    <w:rsid w:val="00424E9F"/>
    <w:rsid w:val="0043500A"/>
    <w:rsid w:val="004425FB"/>
    <w:rsid w:val="00442A9D"/>
    <w:rsid w:val="00445DBD"/>
    <w:rsid w:val="00447D2E"/>
    <w:rsid w:val="00452B70"/>
    <w:rsid w:val="004549EB"/>
    <w:rsid w:val="00455767"/>
    <w:rsid w:val="00460861"/>
    <w:rsid w:val="00460E77"/>
    <w:rsid w:val="00461689"/>
    <w:rsid w:val="00465E81"/>
    <w:rsid w:val="00470E51"/>
    <w:rsid w:val="00471A2C"/>
    <w:rsid w:val="004749F6"/>
    <w:rsid w:val="00477D10"/>
    <w:rsid w:val="00482FB5"/>
    <w:rsid w:val="0049074C"/>
    <w:rsid w:val="00492B1C"/>
    <w:rsid w:val="00497D33"/>
    <w:rsid w:val="004A31AF"/>
    <w:rsid w:val="004A38A8"/>
    <w:rsid w:val="004A4D88"/>
    <w:rsid w:val="004A5EEB"/>
    <w:rsid w:val="004B71FF"/>
    <w:rsid w:val="004C4A9C"/>
    <w:rsid w:val="004D5996"/>
    <w:rsid w:val="004D6054"/>
    <w:rsid w:val="004D6610"/>
    <w:rsid w:val="004E0153"/>
    <w:rsid w:val="004E13C0"/>
    <w:rsid w:val="004E52F0"/>
    <w:rsid w:val="004F0D13"/>
    <w:rsid w:val="004F3F61"/>
    <w:rsid w:val="004F7174"/>
    <w:rsid w:val="004F7EA5"/>
    <w:rsid w:val="0050053F"/>
    <w:rsid w:val="005013A9"/>
    <w:rsid w:val="00505716"/>
    <w:rsid w:val="00506F96"/>
    <w:rsid w:val="00507120"/>
    <w:rsid w:val="005203BB"/>
    <w:rsid w:val="00526167"/>
    <w:rsid w:val="00526738"/>
    <w:rsid w:val="0053242F"/>
    <w:rsid w:val="005333D2"/>
    <w:rsid w:val="00533A8A"/>
    <w:rsid w:val="00533CDF"/>
    <w:rsid w:val="0053502D"/>
    <w:rsid w:val="00537DB0"/>
    <w:rsid w:val="00540617"/>
    <w:rsid w:val="00540FBC"/>
    <w:rsid w:val="005412FA"/>
    <w:rsid w:val="00543922"/>
    <w:rsid w:val="00546563"/>
    <w:rsid w:val="00546ADF"/>
    <w:rsid w:val="0055634E"/>
    <w:rsid w:val="00561549"/>
    <w:rsid w:val="00563C2D"/>
    <w:rsid w:val="00570618"/>
    <w:rsid w:val="005720B2"/>
    <w:rsid w:val="00580CC8"/>
    <w:rsid w:val="00587075"/>
    <w:rsid w:val="00587444"/>
    <w:rsid w:val="00590651"/>
    <w:rsid w:val="00590804"/>
    <w:rsid w:val="00594840"/>
    <w:rsid w:val="00596A0F"/>
    <w:rsid w:val="005A1715"/>
    <w:rsid w:val="005A2065"/>
    <w:rsid w:val="005A3A30"/>
    <w:rsid w:val="005A7AB7"/>
    <w:rsid w:val="005B1B93"/>
    <w:rsid w:val="005B2F77"/>
    <w:rsid w:val="005B5848"/>
    <w:rsid w:val="005D3415"/>
    <w:rsid w:val="005D6697"/>
    <w:rsid w:val="005D6B8F"/>
    <w:rsid w:val="005D79DF"/>
    <w:rsid w:val="005E1C39"/>
    <w:rsid w:val="005E4EB9"/>
    <w:rsid w:val="005E7713"/>
    <w:rsid w:val="005F0799"/>
    <w:rsid w:val="005F4DA2"/>
    <w:rsid w:val="005F7E4D"/>
    <w:rsid w:val="005F7ED8"/>
    <w:rsid w:val="00610AB0"/>
    <w:rsid w:val="00614464"/>
    <w:rsid w:val="00614AB3"/>
    <w:rsid w:val="00616556"/>
    <w:rsid w:val="00624D13"/>
    <w:rsid w:val="00626CCC"/>
    <w:rsid w:val="00633DBA"/>
    <w:rsid w:val="00634573"/>
    <w:rsid w:val="00637A52"/>
    <w:rsid w:val="00637CC4"/>
    <w:rsid w:val="00640A96"/>
    <w:rsid w:val="00646172"/>
    <w:rsid w:val="00654E69"/>
    <w:rsid w:val="00662C85"/>
    <w:rsid w:val="00667442"/>
    <w:rsid w:val="00670CFF"/>
    <w:rsid w:val="00671B70"/>
    <w:rsid w:val="00676FE8"/>
    <w:rsid w:val="00680EC0"/>
    <w:rsid w:val="00684F25"/>
    <w:rsid w:val="0068512B"/>
    <w:rsid w:val="00686E12"/>
    <w:rsid w:val="00690876"/>
    <w:rsid w:val="00691CCA"/>
    <w:rsid w:val="006945A2"/>
    <w:rsid w:val="00696661"/>
    <w:rsid w:val="00696A22"/>
    <w:rsid w:val="006972C8"/>
    <w:rsid w:val="006A2F41"/>
    <w:rsid w:val="006A341A"/>
    <w:rsid w:val="006A489B"/>
    <w:rsid w:val="006A5507"/>
    <w:rsid w:val="006C0B2C"/>
    <w:rsid w:val="006C1108"/>
    <w:rsid w:val="006D1285"/>
    <w:rsid w:val="006D36EB"/>
    <w:rsid w:val="006D640F"/>
    <w:rsid w:val="006E18B1"/>
    <w:rsid w:val="006E350F"/>
    <w:rsid w:val="006E3918"/>
    <w:rsid w:val="006E5EB4"/>
    <w:rsid w:val="006E7661"/>
    <w:rsid w:val="006F2FF5"/>
    <w:rsid w:val="006F499D"/>
    <w:rsid w:val="006F4D2C"/>
    <w:rsid w:val="00701915"/>
    <w:rsid w:val="00703A3C"/>
    <w:rsid w:val="007044CB"/>
    <w:rsid w:val="00712661"/>
    <w:rsid w:val="007136AF"/>
    <w:rsid w:val="00717F2F"/>
    <w:rsid w:val="00721AF3"/>
    <w:rsid w:val="007271C8"/>
    <w:rsid w:val="00731069"/>
    <w:rsid w:val="00732D45"/>
    <w:rsid w:val="007353DB"/>
    <w:rsid w:val="00737D1F"/>
    <w:rsid w:val="007411E5"/>
    <w:rsid w:val="00741CEA"/>
    <w:rsid w:val="00743D1D"/>
    <w:rsid w:val="0074509E"/>
    <w:rsid w:val="007551A5"/>
    <w:rsid w:val="0076569B"/>
    <w:rsid w:val="007674E9"/>
    <w:rsid w:val="00767CB2"/>
    <w:rsid w:val="007725B6"/>
    <w:rsid w:val="00780A58"/>
    <w:rsid w:val="00783B80"/>
    <w:rsid w:val="00783DB2"/>
    <w:rsid w:val="00784D08"/>
    <w:rsid w:val="00784D88"/>
    <w:rsid w:val="00796BF4"/>
    <w:rsid w:val="00797A96"/>
    <w:rsid w:val="007A0E2F"/>
    <w:rsid w:val="007A1432"/>
    <w:rsid w:val="007A4D91"/>
    <w:rsid w:val="007A6FA2"/>
    <w:rsid w:val="007B49E8"/>
    <w:rsid w:val="007B5BCB"/>
    <w:rsid w:val="007C39AA"/>
    <w:rsid w:val="007D0BF5"/>
    <w:rsid w:val="007D3E55"/>
    <w:rsid w:val="007D4C70"/>
    <w:rsid w:val="007D4FE8"/>
    <w:rsid w:val="007E169B"/>
    <w:rsid w:val="007E1B90"/>
    <w:rsid w:val="007E4496"/>
    <w:rsid w:val="007E4C66"/>
    <w:rsid w:val="007E561B"/>
    <w:rsid w:val="007E5648"/>
    <w:rsid w:val="007E56DE"/>
    <w:rsid w:val="007E5837"/>
    <w:rsid w:val="007F5590"/>
    <w:rsid w:val="007F5F0C"/>
    <w:rsid w:val="00800135"/>
    <w:rsid w:val="00806722"/>
    <w:rsid w:val="00807193"/>
    <w:rsid w:val="008104B4"/>
    <w:rsid w:val="00812519"/>
    <w:rsid w:val="00817209"/>
    <w:rsid w:val="00817A64"/>
    <w:rsid w:val="0082119C"/>
    <w:rsid w:val="00821BF8"/>
    <w:rsid w:val="008232C7"/>
    <w:rsid w:val="008239C7"/>
    <w:rsid w:val="00824AED"/>
    <w:rsid w:val="0083085A"/>
    <w:rsid w:val="0083185A"/>
    <w:rsid w:val="008343DA"/>
    <w:rsid w:val="0083488C"/>
    <w:rsid w:val="00840B9B"/>
    <w:rsid w:val="008415D8"/>
    <w:rsid w:val="00841C8C"/>
    <w:rsid w:val="00843E88"/>
    <w:rsid w:val="00847C8D"/>
    <w:rsid w:val="00851927"/>
    <w:rsid w:val="00855F9C"/>
    <w:rsid w:val="008615EC"/>
    <w:rsid w:val="00863052"/>
    <w:rsid w:val="008654B3"/>
    <w:rsid w:val="0086626E"/>
    <w:rsid w:val="008773A1"/>
    <w:rsid w:val="00884274"/>
    <w:rsid w:val="00887FE0"/>
    <w:rsid w:val="00895894"/>
    <w:rsid w:val="008A16A2"/>
    <w:rsid w:val="008A551A"/>
    <w:rsid w:val="008A55AB"/>
    <w:rsid w:val="008B35CE"/>
    <w:rsid w:val="008B3780"/>
    <w:rsid w:val="008B6961"/>
    <w:rsid w:val="008C61A7"/>
    <w:rsid w:val="008C66E6"/>
    <w:rsid w:val="008D0B6E"/>
    <w:rsid w:val="008D374C"/>
    <w:rsid w:val="008D7F25"/>
    <w:rsid w:val="008E0631"/>
    <w:rsid w:val="008E27E4"/>
    <w:rsid w:val="008E63BD"/>
    <w:rsid w:val="008E684E"/>
    <w:rsid w:val="008F3286"/>
    <w:rsid w:val="008F764B"/>
    <w:rsid w:val="00901082"/>
    <w:rsid w:val="00901E55"/>
    <w:rsid w:val="00903BDC"/>
    <w:rsid w:val="009141C8"/>
    <w:rsid w:val="009168D7"/>
    <w:rsid w:val="009172B8"/>
    <w:rsid w:val="0091777D"/>
    <w:rsid w:val="00922901"/>
    <w:rsid w:val="00924B54"/>
    <w:rsid w:val="009261D9"/>
    <w:rsid w:val="009268FB"/>
    <w:rsid w:val="0093265F"/>
    <w:rsid w:val="00933A76"/>
    <w:rsid w:val="009411DB"/>
    <w:rsid w:val="00951301"/>
    <w:rsid w:val="0095254C"/>
    <w:rsid w:val="0095474B"/>
    <w:rsid w:val="009570B1"/>
    <w:rsid w:val="009604FA"/>
    <w:rsid w:val="00967A7D"/>
    <w:rsid w:val="00967B16"/>
    <w:rsid w:val="0097289A"/>
    <w:rsid w:val="00972A4B"/>
    <w:rsid w:val="00972FF6"/>
    <w:rsid w:val="009734AE"/>
    <w:rsid w:val="009735CC"/>
    <w:rsid w:val="00977149"/>
    <w:rsid w:val="00980FCB"/>
    <w:rsid w:val="00981B98"/>
    <w:rsid w:val="00981C00"/>
    <w:rsid w:val="0098777C"/>
    <w:rsid w:val="009928C0"/>
    <w:rsid w:val="00995667"/>
    <w:rsid w:val="009A1CB3"/>
    <w:rsid w:val="009A448A"/>
    <w:rsid w:val="009A63A2"/>
    <w:rsid w:val="009A7685"/>
    <w:rsid w:val="009B3061"/>
    <w:rsid w:val="009C3597"/>
    <w:rsid w:val="009C7180"/>
    <w:rsid w:val="009D08F2"/>
    <w:rsid w:val="009D3AA9"/>
    <w:rsid w:val="009D5E8B"/>
    <w:rsid w:val="009E1297"/>
    <w:rsid w:val="009E2367"/>
    <w:rsid w:val="009E4D2D"/>
    <w:rsid w:val="009F0BB9"/>
    <w:rsid w:val="009F0DE7"/>
    <w:rsid w:val="009F1E6C"/>
    <w:rsid w:val="009F3D7D"/>
    <w:rsid w:val="009F62B7"/>
    <w:rsid w:val="00A04B5B"/>
    <w:rsid w:val="00A04C14"/>
    <w:rsid w:val="00A04F7E"/>
    <w:rsid w:val="00A07BA2"/>
    <w:rsid w:val="00A10925"/>
    <w:rsid w:val="00A11D9D"/>
    <w:rsid w:val="00A11FE9"/>
    <w:rsid w:val="00A1334A"/>
    <w:rsid w:val="00A135E3"/>
    <w:rsid w:val="00A15759"/>
    <w:rsid w:val="00A16205"/>
    <w:rsid w:val="00A20127"/>
    <w:rsid w:val="00A23392"/>
    <w:rsid w:val="00A32493"/>
    <w:rsid w:val="00A37C3A"/>
    <w:rsid w:val="00A41F5B"/>
    <w:rsid w:val="00A421B9"/>
    <w:rsid w:val="00A42A63"/>
    <w:rsid w:val="00A44255"/>
    <w:rsid w:val="00A448B7"/>
    <w:rsid w:val="00A51ED8"/>
    <w:rsid w:val="00A52555"/>
    <w:rsid w:val="00A52B32"/>
    <w:rsid w:val="00A5402C"/>
    <w:rsid w:val="00A57627"/>
    <w:rsid w:val="00A64961"/>
    <w:rsid w:val="00A6585C"/>
    <w:rsid w:val="00A66C99"/>
    <w:rsid w:val="00A75312"/>
    <w:rsid w:val="00A846B5"/>
    <w:rsid w:val="00A9072E"/>
    <w:rsid w:val="00A9449A"/>
    <w:rsid w:val="00A95844"/>
    <w:rsid w:val="00AA1708"/>
    <w:rsid w:val="00AA2136"/>
    <w:rsid w:val="00AA6459"/>
    <w:rsid w:val="00AB505A"/>
    <w:rsid w:val="00AC103B"/>
    <w:rsid w:val="00AC4B8A"/>
    <w:rsid w:val="00AC6610"/>
    <w:rsid w:val="00AD02EE"/>
    <w:rsid w:val="00AD3992"/>
    <w:rsid w:val="00AD68DD"/>
    <w:rsid w:val="00AF7A89"/>
    <w:rsid w:val="00B01373"/>
    <w:rsid w:val="00B03EED"/>
    <w:rsid w:val="00B10220"/>
    <w:rsid w:val="00B111A5"/>
    <w:rsid w:val="00B124A4"/>
    <w:rsid w:val="00B14C63"/>
    <w:rsid w:val="00B14C86"/>
    <w:rsid w:val="00B20049"/>
    <w:rsid w:val="00B21CC8"/>
    <w:rsid w:val="00B2205A"/>
    <w:rsid w:val="00B23436"/>
    <w:rsid w:val="00B234C7"/>
    <w:rsid w:val="00B241D3"/>
    <w:rsid w:val="00B25CA9"/>
    <w:rsid w:val="00B317E0"/>
    <w:rsid w:val="00B346CC"/>
    <w:rsid w:val="00B40BA4"/>
    <w:rsid w:val="00B4617B"/>
    <w:rsid w:val="00B478F3"/>
    <w:rsid w:val="00B52423"/>
    <w:rsid w:val="00B56140"/>
    <w:rsid w:val="00B567A0"/>
    <w:rsid w:val="00B60FEF"/>
    <w:rsid w:val="00B675A4"/>
    <w:rsid w:val="00B835CB"/>
    <w:rsid w:val="00B91A47"/>
    <w:rsid w:val="00B91BAA"/>
    <w:rsid w:val="00B92F4E"/>
    <w:rsid w:val="00B95F79"/>
    <w:rsid w:val="00B9675C"/>
    <w:rsid w:val="00BA104B"/>
    <w:rsid w:val="00BA50D4"/>
    <w:rsid w:val="00BB0B0B"/>
    <w:rsid w:val="00BC07EF"/>
    <w:rsid w:val="00BC0814"/>
    <w:rsid w:val="00BC3292"/>
    <w:rsid w:val="00BD17B8"/>
    <w:rsid w:val="00BD4477"/>
    <w:rsid w:val="00BE0805"/>
    <w:rsid w:val="00BE3458"/>
    <w:rsid w:val="00BE3EEC"/>
    <w:rsid w:val="00BE46A9"/>
    <w:rsid w:val="00BE470D"/>
    <w:rsid w:val="00BE5662"/>
    <w:rsid w:val="00BE5B8D"/>
    <w:rsid w:val="00BE71CC"/>
    <w:rsid w:val="00BF0E8B"/>
    <w:rsid w:val="00BF7977"/>
    <w:rsid w:val="00BF7998"/>
    <w:rsid w:val="00BF7F9E"/>
    <w:rsid w:val="00C06991"/>
    <w:rsid w:val="00C100C1"/>
    <w:rsid w:val="00C13DAA"/>
    <w:rsid w:val="00C14E73"/>
    <w:rsid w:val="00C153A0"/>
    <w:rsid w:val="00C2234C"/>
    <w:rsid w:val="00C36124"/>
    <w:rsid w:val="00C37815"/>
    <w:rsid w:val="00C41929"/>
    <w:rsid w:val="00C61BC2"/>
    <w:rsid w:val="00C62B65"/>
    <w:rsid w:val="00C66C6F"/>
    <w:rsid w:val="00C70E46"/>
    <w:rsid w:val="00C7482D"/>
    <w:rsid w:val="00C74FEF"/>
    <w:rsid w:val="00C84762"/>
    <w:rsid w:val="00C8577B"/>
    <w:rsid w:val="00C85896"/>
    <w:rsid w:val="00C92359"/>
    <w:rsid w:val="00C943AA"/>
    <w:rsid w:val="00C944CC"/>
    <w:rsid w:val="00C9760C"/>
    <w:rsid w:val="00CB291E"/>
    <w:rsid w:val="00CB458E"/>
    <w:rsid w:val="00CC10D0"/>
    <w:rsid w:val="00CC1120"/>
    <w:rsid w:val="00CC354C"/>
    <w:rsid w:val="00CC40B1"/>
    <w:rsid w:val="00CD1E7C"/>
    <w:rsid w:val="00CD30CF"/>
    <w:rsid w:val="00CD479D"/>
    <w:rsid w:val="00CD5D18"/>
    <w:rsid w:val="00CE162C"/>
    <w:rsid w:val="00CE3AC0"/>
    <w:rsid w:val="00CE4B14"/>
    <w:rsid w:val="00CE5D3C"/>
    <w:rsid w:val="00CF042E"/>
    <w:rsid w:val="00CF73AA"/>
    <w:rsid w:val="00D0234B"/>
    <w:rsid w:val="00D02774"/>
    <w:rsid w:val="00D076CD"/>
    <w:rsid w:val="00D10126"/>
    <w:rsid w:val="00D16B60"/>
    <w:rsid w:val="00D211DA"/>
    <w:rsid w:val="00D2128B"/>
    <w:rsid w:val="00D22639"/>
    <w:rsid w:val="00D32251"/>
    <w:rsid w:val="00D33030"/>
    <w:rsid w:val="00D40356"/>
    <w:rsid w:val="00D42D2F"/>
    <w:rsid w:val="00D43896"/>
    <w:rsid w:val="00D45F3E"/>
    <w:rsid w:val="00D508E1"/>
    <w:rsid w:val="00D51E85"/>
    <w:rsid w:val="00D53AFE"/>
    <w:rsid w:val="00D6203D"/>
    <w:rsid w:val="00D65C8A"/>
    <w:rsid w:val="00D707C7"/>
    <w:rsid w:val="00D70A77"/>
    <w:rsid w:val="00D71628"/>
    <w:rsid w:val="00D73953"/>
    <w:rsid w:val="00D7401E"/>
    <w:rsid w:val="00D74242"/>
    <w:rsid w:val="00D74EF9"/>
    <w:rsid w:val="00D81AF0"/>
    <w:rsid w:val="00D9058D"/>
    <w:rsid w:val="00D94F55"/>
    <w:rsid w:val="00D95285"/>
    <w:rsid w:val="00DA4D7B"/>
    <w:rsid w:val="00DA5BBD"/>
    <w:rsid w:val="00DB045B"/>
    <w:rsid w:val="00DB0ABE"/>
    <w:rsid w:val="00DB18B1"/>
    <w:rsid w:val="00DB1F45"/>
    <w:rsid w:val="00DB1FFD"/>
    <w:rsid w:val="00DC3D51"/>
    <w:rsid w:val="00DD07F1"/>
    <w:rsid w:val="00DD25D3"/>
    <w:rsid w:val="00DD2A35"/>
    <w:rsid w:val="00DD2BFF"/>
    <w:rsid w:val="00DD3CD2"/>
    <w:rsid w:val="00DE0312"/>
    <w:rsid w:val="00DE595B"/>
    <w:rsid w:val="00DF0538"/>
    <w:rsid w:val="00DF0BEB"/>
    <w:rsid w:val="00DF15EC"/>
    <w:rsid w:val="00DF3243"/>
    <w:rsid w:val="00DF34A4"/>
    <w:rsid w:val="00DF50B8"/>
    <w:rsid w:val="00DF50F2"/>
    <w:rsid w:val="00DF5C76"/>
    <w:rsid w:val="00E0369C"/>
    <w:rsid w:val="00E04C2F"/>
    <w:rsid w:val="00E06394"/>
    <w:rsid w:val="00E106B2"/>
    <w:rsid w:val="00E11B4B"/>
    <w:rsid w:val="00E17FFE"/>
    <w:rsid w:val="00E22172"/>
    <w:rsid w:val="00E270EF"/>
    <w:rsid w:val="00E30FBF"/>
    <w:rsid w:val="00E32A93"/>
    <w:rsid w:val="00E35774"/>
    <w:rsid w:val="00E41805"/>
    <w:rsid w:val="00E42A70"/>
    <w:rsid w:val="00E45A4A"/>
    <w:rsid w:val="00E47402"/>
    <w:rsid w:val="00E474EE"/>
    <w:rsid w:val="00E53CAF"/>
    <w:rsid w:val="00E641DE"/>
    <w:rsid w:val="00E66585"/>
    <w:rsid w:val="00E81E00"/>
    <w:rsid w:val="00E835B7"/>
    <w:rsid w:val="00E84BDC"/>
    <w:rsid w:val="00E91978"/>
    <w:rsid w:val="00E93E44"/>
    <w:rsid w:val="00E94F8A"/>
    <w:rsid w:val="00E95556"/>
    <w:rsid w:val="00E96A26"/>
    <w:rsid w:val="00EB28AA"/>
    <w:rsid w:val="00EB5574"/>
    <w:rsid w:val="00EB73E3"/>
    <w:rsid w:val="00EC520B"/>
    <w:rsid w:val="00ED0895"/>
    <w:rsid w:val="00ED0F49"/>
    <w:rsid w:val="00ED472F"/>
    <w:rsid w:val="00ED7E0E"/>
    <w:rsid w:val="00EE071F"/>
    <w:rsid w:val="00EE57CF"/>
    <w:rsid w:val="00EF4162"/>
    <w:rsid w:val="00EF57A7"/>
    <w:rsid w:val="00EF6526"/>
    <w:rsid w:val="00F00524"/>
    <w:rsid w:val="00F03DAC"/>
    <w:rsid w:val="00F078EE"/>
    <w:rsid w:val="00F111DC"/>
    <w:rsid w:val="00F12C4A"/>
    <w:rsid w:val="00F13B88"/>
    <w:rsid w:val="00F16C66"/>
    <w:rsid w:val="00F23980"/>
    <w:rsid w:val="00F25BF4"/>
    <w:rsid w:val="00F25E39"/>
    <w:rsid w:val="00F26D0B"/>
    <w:rsid w:val="00F30094"/>
    <w:rsid w:val="00F3012F"/>
    <w:rsid w:val="00F363ED"/>
    <w:rsid w:val="00F36853"/>
    <w:rsid w:val="00F36F85"/>
    <w:rsid w:val="00F40000"/>
    <w:rsid w:val="00F40D23"/>
    <w:rsid w:val="00F466C3"/>
    <w:rsid w:val="00F502E6"/>
    <w:rsid w:val="00F62A9E"/>
    <w:rsid w:val="00F64E8A"/>
    <w:rsid w:val="00F7046A"/>
    <w:rsid w:val="00F73E52"/>
    <w:rsid w:val="00F85AEE"/>
    <w:rsid w:val="00F93355"/>
    <w:rsid w:val="00FA2963"/>
    <w:rsid w:val="00FA4681"/>
    <w:rsid w:val="00FA4F95"/>
    <w:rsid w:val="00FB4C7E"/>
    <w:rsid w:val="00FB758A"/>
    <w:rsid w:val="00FC4BF2"/>
    <w:rsid w:val="00FC5050"/>
    <w:rsid w:val="00FC72B5"/>
    <w:rsid w:val="00FC7742"/>
    <w:rsid w:val="00FD0CFF"/>
    <w:rsid w:val="00FD1D61"/>
    <w:rsid w:val="00FD27D0"/>
    <w:rsid w:val="00FD6648"/>
    <w:rsid w:val="00FD6FEC"/>
    <w:rsid w:val="00FE0851"/>
    <w:rsid w:val="00FE0ACE"/>
    <w:rsid w:val="00FE0E96"/>
    <w:rsid w:val="00FE1BDD"/>
    <w:rsid w:val="00FE600E"/>
    <w:rsid w:val="00FE6D9D"/>
    <w:rsid w:val="00FF081F"/>
    <w:rsid w:val="00FF091D"/>
    <w:rsid w:val="00FF1B1F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12C4A"/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节,第一层,h1,Head1,Heading apps,BMS Heading 1,H1,PIM 1,Heading 0,heading 1,1st level,Section Head,l1,Heading 11,level 1,Level 1 Head,Head 1 (Chapter heading),Head 1,Head 11,Head 12,Head 111,Head 13,Head 112,Head 14,Head 113,Head 15,Head 114,1"/>
    <w:basedOn w:val="a1"/>
    <w:next w:val="a1"/>
    <w:link w:val="1Char"/>
    <w:qFormat/>
    <w:rsid w:val="009604FA"/>
    <w:pPr>
      <w:keepNext/>
      <w:keepLines/>
      <w:numPr>
        <w:numId w:val="1"/>
      </w:numPr>
      <w:spacing w:before="340" w:after="330"/>
      <w:jc w:val="center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">
    <w:name w:val="heading 2"/>
    <w:aliases w:val="第一层条,第二层,论文标题 1,ICSS章标记,sect 1.2,HD2,H2,h2,Level 2 Topic Heading,2,Header 2,heading 2,DO NOT USE_h2,chn,Chapter Number/Appendix Letter,ACERHead 2,Underrubrik1,prop2,UNDERRUBRIK 1-2,2nd level,Titre2,l2,Heading 2 Hidden,Head 2,Heading2,No Number"/>
    <w:basedOn w:val="a1"/>
    <w:next w:val="a1"/>
    <w:link w:val="2Char"/>
    <w:autoRedefine/>
    <w:qFormat/>
    <w:rsid w:val="00D70A77"/>
    <w:pPr>
      <w:keepNext/>
      <w:keepLines/>
      <w:numPr>
        <w:ilvl w:val="1"/>
        <w:numId w:val="3"/>
      </w:numPr>
      <w:tabs>
        <w:tab w:val="clear" w:pos="432"/>
      </w:tabs>
      <w:spacing w:before="260" w:after="260"/>
      <w:ind w:left="709" w:hanging="709"/>
      <w:jc w:val="left"/>
      <w:outlineLvl w:val="1"/>
    </w:pPr>
    <w:rPr>
      <w:rFonts w:ascii="黑体" w:eastAsia="黑体" w:hAnsi="黑体"/>
      <w:b/>
      <w:bCs/>
      <w:sz w:val="28"/>
      <w:szCs w:val="28"/>
    </w:rPr>
  </w:style>
  <w:style w:type="paragraph" w:styleId="3">
    <w:name w:val="heading 3"/>
    <w:aliases w:val="第二层条,第三层,h3,H3,1.1.1 标题 3,l3,CT,3,h4,Heading 3 - old,3rd level,sect1.2.3,Level 3 Head,level_3,PIM 3,cb,Heading,sect1.2.31,sect1.2.32,sect1.2.311,sect1.2.33,sect1.2.312,Bold Head,bh,BOD 0,sl3,Heading 3under,- Maj Side,prop3,3heading,heading 3"/>
    <w:basedOn w:val="a1"/>
    <w:next w:val="a1"/>
    <w:link w:val="3Char"/>
    <w:qFormat/>
    <w:rsid w:val="00AB50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 w:hAnsi="黑体"/>
      <w:b/>
      <w:bCs/>
      <w:sz w:val="24"/>
    </w:rPr>
  </w:style>
  <w:style w:type="paragraph" w:styleId="4">
    <w:name w:val="heading 4"/>
    <w:aliases w:val="1.1.1.1 Heading 4,H4,H41,h41,H42,h42,H43,h43,H411,h411,H421,h421,H44,h44,H412,h412,H422,h422,H431,h431,H45,h45,H413,h413,H423,h423,H432,h432,H46,h46,H47,h47,heading 4 + Indent: Left 0.5 in,b4,4H,PIM 4,标题3a,4th level,sect 1.2.3.4,Ref Heading 1"/>
    <w:basedOn w:val="a1"/>
    <w:next w:val="a1"/>
    <w:link w:val="4Char"/>
    <w:qFormat/>
    <w:rsid w:val="005F7E4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Theme="majorEastAsia"/>
      <w:bCs/>
      <w:sz w:val="24"/>
      <w:szCs w:val="28"/>
    </w:rPr>
  </w:style>
  <w:style w:type="paragraph" w:styleId="5">
    <w:name w:val="heading 5"/>
    <w:aliases w:val="H5,h5,heading 5 + Indent: Left 0.5 in,PIM 5,dash,ds,dd,口,一,heading 5,Titre5,5,l4,Table label,l5,hm,mh2,Module heading 2,Head 5,list 5,Heading5,Roman list,ITT t5,PA Pico Section,H5-Heading 5,heading5,Block Label,Second Subheading,第四层条,1.1.1,h51"/>
    <w:basedOn w:val="a1"/>
    <w:next w:val="a1"/>
    <w:link w:val="5Char"/>
    <w:qFormat/>
    <w:rsid w:val="00A525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BOD 4,H6,h6,PIM 6,Bullet (Single Lines),L6,heading 6,Heading6,Bullet list,CSS节内4级标记,CSS节内4级标记 Char Char Char,bold,pt10,參考文獻,ref-items,Legal Level 1.,Third Subheading,第五层条,正文六级标题,标题 6(ALT+6),1.1.1.1.1.1标题 6,h61,heading 61,条 4,Figure label,l6,c"/>
    <w:basedOn w:val="a1"/>
    <w:next w:val="a1"/>
    <w:link w:val="6Char"/>
    <w:qFormat/>
    <w:rsid w:val="00A525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aliases w:val="List(1),PIM 7,（1）,L7,不用,项标题(1),st,letter list,cmm标题 7,H TIMES1,Legal Level 1.1.,H7,•H7,1.标题 6,1.1.1.1.1.1.1标题 7,Level 1.1,h7,SDL title"/>
    <w:basedOn w:val="a1"/>
    <w:next w:val="a1"/>
    <w:link w:val="7Char"/>
    <w:qFormat/>
    <w:rsid w:val="00A525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List(a),（A）,不用8,标题6,注意框体,cmm标题 8,Legal Level 1.1.1.,H8,tt1,Figure,heading 8"/>
    <w:basedOn w:val="a1"/>
    <w:next w:val="a1"/>
    <w:link w:val="8Char"/>
    <w:qFormat/>
    <w:rsid w:val="00A5255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List(i),PIM 9,huh,不用9,tt,ft,heading 9,HF,标题 45,cmm标题 9,Legal Level 1.1.1.1.,Appendix,H9,ft1,table,t,table left,tl,figures,9"/>
    <w:basedOn w:val="a1"/>
    <w:next w:val="a1"/>
    <w:link w:val="9Char"/>
    <w:qFormat/>
    <w:rsid w:val="00A525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章节 Char,第一层 Char,h1 Char,Head1 Char,Heading apps Char,BMS Heading 1 Char,H1 Char,PIM 1 Char,Heading 0 Char,heading 1 Char,1st level Char,Section Head Char,l1 Char,Heading 11 Char,level 1 Char,Level 1 Head Char,Head 1 (Chapter heading) Char"/>
    <w:basedOn w:val="a2"/>
    <w:link w:val="1"/>
    <w:rsid w:val="009604FA"/>
    <w:rPr>
      <w:rFonts w:ascii="黑体" w:eastAsia="黑体" w:hAnsi="黑体" w:cs="Times New Roman"/>
      <w:b/>
      <w:bCs/>
      <w:kern w:val="44"/>
      <w:sz w:val="32"/>
      <w:szCs w:val="32"/>
    </w:rPr>
  </w:style>
  <w:style w:type="character" w:customStyle="1" w:styleId="2Char">
    <w:name w:val="标题 2 Char"/>
    <w:aliases w:val="第一层条 Char,第二层 Char,论文标题 1 Char,ICSS章标记 Char,sect 1.2 Char,HD2 Char,H2 Char,h2 Char,Level 2 Topic Heading Char,2 Char,Header 2 Char,heading 2 Char,DO NOT USE_h2 Char,chn Char,Chapter Number/Appendix Letter Char,ACERHead 2 Char,Underrubrik1 Char"/>
    <w:basedOn w:val="a2"/>
    <w:link w:val="2"/>
    <w:rsid w:val="00D70A77"/>
    <w:rPr>
      <w:rFonts w:ascii="黑体" w:eastAsia="黑体" w:hAnsi="黑体" w:cs="Times New Roman"/>
      <w:b/>
      <w:bCs/>
      <w:sz w:val="28"/>
      <w:szCs w:val="28"/>
    </w:rPr>
  </w:style>
  <w:style w:type="character" w:customStyle="1" w:styleId="3Char">
    <w:name w:val="标题 3 Char"/>
    <w:aliases w:val="第二层条 Char,第三层 Char,h3 Char,H3 Char,1.1.1 标题 3 Char,l3 Char,CT Char,3 Char,h4 Char,Heading 3 - old Char,3rd level Char,sect1.2.3 Char,Level 3 Head Char,level_3 Char,PIM 3 Char,cb Char,Heading Char,sect1.2.31 Char,sect1.2.32 Char,sect1.2.33 Char"/>
    <w:basedOn w:val="a2"/>
    <w:link w:val="3"/>
    <w:rsid w:val="00AB505A"/>
    <w:rPr>
      <w:rFonts w:ascii="黑体" w:eastAsia="黑体" w:hAnsi="黑体" w:cs="Times New Roman"/>
      <w:b/>
      <w:bCs/>
      <w:sz w:val="24"/>
      <w:szCs w:val="24"/>
    </w:rPr>
  </w:style>
  <w:style w:type="character" w:customStyle="1" w:styleId="4Char">
    <w:name w:val="标题 4 Char"/>
    <w:aliases w:val="1.1.1.1 Heading 4 Char,H4 Char,H41 Char,h41 Char,H42 Char,h42 Char,H43 Char,h43 Char,H411 Char,h411 Char,H421 Char,h421 Char,H44 Char,h44 Char,H412 Char,h412 Char,H422 Char,h422 Char,H431 Char,h431 Char,H45 Char,h45 Char,H413 Char,h413 Char"/>
    <w:basedOn w:val="a2"/>
    <w:link w:val="4"/>
    <w:rsid w:val="005F7E4D"/>
    <w:rPr>
      <w:rFonts w:ascii="Times New Roman" w:eastAsiaTheme="majorEastAsia" w:hAnsi="Times New Roman" w:cs="Times New Roman"/>
      <w:bCs/>
      <w:sz w:val="24"/>
      <w:szCs w:val="28"/>
    </w:rPr>
  </w:style>
  <w:style w:type="character" w:customStyle="1" w:styleId="5Char">
    <w:name w:val="标题 5 Char"/>
    <w:aliases w:val="H5 Char,h5 Char,heading 5 + Indent: Left 0.5 in Char,PIM 5 Char,dash Char,ds Char,dd Char,口 Char,一 Char,heading 5 Char,Titre5 Char,5 Char,l4 Char,Table label Char,l5 Char,hm Char,mh2 Char,Module heading 2 Char,Head 5 Char,list 5 Char,第四层条 Char"/>
    <w:basedOn w:val="a2"/>
    <w:link w:val="5"/>
    <w:rsid w:val="00A5255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BOD 4 Char,H6 Char,h6 Char,PIM 6 Char,Bullet (Single Lines) Char,L6 Char,heading 6 Char,Heading6 Char,Bullet list Char,CSS节内4级标记 Char,CSS节内4级标记 Char Char Char Char,bold Char,pt10 Char,參考文獻 Char,ref-items Char,Legal Level 1. Char,第五层条 Char"/>
    <w:basedOn w:val="a2"/>
    <w:link w:val="6"/>
    <w:rsid w:val="00A52555"/>
    <w:rPr>
      <w:rFonts w:ascii="Arial" w:eastAsia="宋体" w:hAnsi="Arial" w:cs="Times New Roman"/>
      <w:b/>
      <w:bCs/>
      <w:sz w:val="24"/>
      <w:szCs w:val="24"/>
    </w:rPr>
  </w:style>
  <w:style w:type="character" w:customStyle="1" w:styleId="7Char">
    <w:name w:val="标题 7 Char"/>
    <w:aliases w:val="List(1) Char,PIM 7 Char,（1） Char,L7 Char,不用 Char,项标题(1) Char,st Char,letter list Char,cmm标题 7 Char,H TIMES1 Char,Legal Level 1.1. Char,H7 Char,•H7 Char,1.标题 6 Char,1.1.1.1.1.1.1标题 7 Char,Level 1.1 Char,h7 Char,SDL title Char"/>
    <w:basedOn w:val="a2"/>
    <w:link w:val="7"/>
    <w:rsid w:val="00A5255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ist(a) Char,（A） Char,不用8 Char,标题6 Char,注意框体 Char,cmm标题 8 Char,Legal Level 1.1.1. Char,H8 Char,tt1 Char,Figure Char,heading 8 Char"/>
    <w:basedOn w:val="a2"/>
    <w:link w:val="8"/>
    <w:rsid w:val="00A5255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List(i) Char,PIM 9 Char,huh Char,不用9 Char,tt Char,ft Char,heading 9 Char,HF Char,标题 45 Char,cmm标题 9 Char,Legal Level 1.1.1.1. Char,Appendix Char,H9 Char,ft1 Char,table Char,t Char,table left Char,tl Char,figures Char,9 Char"/>
    <w:basedOn w:val="a2"/>
    <w:link w:val="9"/>
    <w:rsid w:val="00A52555"/>
    <w:rPr>
      <w:rFonts w:ascii="Arial" w:eastAsia="黑体" w:hAnsi="Arial" w:cs="Times New Roman"/>
      <w:szCs w:val="21"/>
    </w:rPr>
  </w:style>
  <w:style w:type="paragraph" w:customStyle="1" w:styleId="a">
    <w:name w:val="章节论文"/>
    <w:basedOn w:val="1"/>
    <w:link w:val="Char"/>
    <w:rsid w:val="00A52555"/>
    <w:pPr>
      <w:numPr>
        <w:numId w:val="2"/>
      </w:numPr>
    </w:pPr>
  </w:style>
  <w:style w:type="character" w:customStyle="1" w:styleId="Char">
    <w:name w:val="章节论文 Char"/>
    <w:basedOn w:val="a2"/>
    <w:link w:val="a"/>
    <w:rsid w:val="00A52555"/>
    <w:rPr>
      <w:rFonts w:ascii="黑体" w:eastAsia="黑体" w:hAnsi="黑体" w:cs="Times New Roman"/>
      <w:b/>
      <w:bCs/>
      <w:kern w:val="44"/>
      <w:sz w:val="32"/>
      <w:szCs w:val="32"/>
    </w:rPr>
  </w:style>
  <w:style w:type="paragraph" w:customStyle="1" w:styleId="a5">
    <w:name w:val="论文正文"/>
    <w:basedOn w:val="a1"/>
    <w:link w:val="Char0"/>
    <w:qFormat/>
    <w:rsid w:val="00DE0312"/>
    <w:pPr>
      <w:spacing w:line="276" w:lineRule="auto"/>
      <w:ind w:firstLine="420"/>
    </w:pPr>
    <w:rPr>
      <w:sz w:val="24"/>
      <w:szCs w:val="21"/>
    </w:rPr>
  </w:style>
  <w:style w:type="character" w:customStyle="1" w:styleId="Char0">
    <w:name w:val="论文正文 Char"/>
    <w:link w:val="a5"/>
    <w:rsid w:val="00DE0312"/>
    <w:rPr>
      <w:rFonts w:ascii="Times New Roman" w:eastAsia="宋体" w:hAnsi="Times New Roman" w:cs="Times New Roman"/>
      <w:sz w:val="24"/>
      <w:szCs w:val="21"/>
    </w:rPr>
  </w:style>
  <w:style w:type="paragraph" w:customStyle="1" w:styleId="10">
    <w:name w:val="正文1"/>
    <w:basedOn w:val="a1"/>
    <w:link w:val="1Char0"/>
    <w:rsid w:val="00A52555"/>
    <w:rPr>
      <w:rFonts w:ascii="宋体" w:hAnsi="宋体"/>
      <w:sz w:val="24"/>
    </w:rPr>
  </w:style>
  <w:style w:type="character" w:customStyle="1" w:styleId="1Char0">
    <w:name w:val="正文1 Char"/>
    <w:basedOn w:val="a2"/>
    <w:link w:val="10"/>
    <w:rsid w:val="00A52555"/>
    <w:rPr>
      <w:rFonts w:ascii="宋体" w:eastAsia="宋体" w:hAnsi="宋体" w:cs="Times New Roman"/>
      <w:sz w:val="24"/>
      <w:szCs w:val="24"/>
    </w:rPr>
  </w:style>
  <w:style w:type="paragraph" w:styleId="a6">
    <w:name w:val="Balloon Text"/>
    <w:basedOn w:val="a1"/>
    <w:link w:val="Char1"/>
    <w:uiPriority w:val="99"/>
    <w:semiHidden/>
    <w:unhideWhenUsed/>
    <w:rsid w:val="00A52555"/>
    <w:rPr>
      <w:sz w:val="16"/>
      <w:szCs w:val="16"/>
    </w:rPr>
  </w:style>
  <w:style w:type="character" w:customStyle="1" w:styleId="Char1">
    <w:name w:val="批注框文本 Char"/>
    <w:basedOn w:val="a2"/>
    <w:link w:val="a6"/>
    <w:uiPriority w:val="99"/>
    <w:semiHidden/>
    <w:rsid w:val="00A52555"/>
    <w:rPr>
      <w:rFonts w:ascii="Times New Roman" w:eastAsia="宋体" w:hAnsi="Times New Roman" w:cs="Times New Roman"/>
      <w:sz w:val="16"/>
      <w:szCs w:val="16"/>
    </w:rPr>
  </w:style>
  <w:style w:type="paragraph" w:styleId="a7">
    <w:name w:val="List Paragraph"/>
    <w:basedOn w:val="a1"/>
    <w:uiPriority w:val="34"/>
    <w:rsid w:val="00392BBF"/>
    <w:pPr>
      <w:ind w:firstLineChars="200" w:firstLine="420"/>
    </w:pPr>
  </w:style>
  <w:style w:type="paragraph" w:styleId="a8">
    <w:name w:val="endnote text"/>
    <w:basedOn w:val="a1"/>
    <w:link w:val="Char2"/>
    <w:uiPriority w:val="99"/>
    <w:semiHidden/>
    <w:unhideWhenUsed/>
    <w:rsid w:val="00967B16"/>
    <w:pPr>
      <w:snapToGrid w:val="0"/>
      <w:jc w:val="left"/>
    </w:pPr>
  </w:style>
  <w:style w:type="character" w:customStyle="1" w:styleId="Char2">
    <w:name w:val="尾注文本 Char"/>
    <w:basedOn w:val="a2"/>
    <w:link w:val="a8"/>
    <w:uiPriority w:val="99"/>
    <w:semiHidden/>
    <w:rsid w:val="00967B16"/>
    <w:rPr>
      <w:rFonts w:ascii="Times New Roman" w:eastAsia="宋体" w:hAnsi="Times New Roman" w:cs="Times New Roman"/>
      <w:szCs w:val="24"/>
    </w:rPr>
  </w:style>
  <w:style w:type="character" w:styleId="a9">
    <w:name w:val="endnote reference"/>
    <w:basedOn w:val="a2"/>
    <w:uiPriority w:val="99"/>
    <w:unhideWhenUsed/>
    <w:rsid w:val="00967B16"/>
    <w:rPr>
      <w:vertAlign w:val="superscript"/>
    </w:rPr>
  </w:style>
  <w:style w:type="character" w:styleId="aa">
    <w:name w:val="Placeholder Text"/>
    <w:basedOn w:val="a2"/>
    <w:uiPriority w:val="99"/>
    <w:semiHidden/>
    <w:rsid w:val="002F6FF0"/>
    <w:rPr>
      <w:color w:val="808080"/>
    </w:rPr>
  </w:style>
  <w:style w:type="paragraph" w:styleId="ab">
    <w:name w:val="footnote text"/>
    <w:basedOn w:val="a1"/>
    <w:link w:val="Char3"/>
    <w:uiPriority w:val="99"/>
    <w:semiHidden/>
    <w:unhideWhenUsed/>
    <w:rsid w:val="008A55AB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2"/>
    <w:link w:val="ab"/>
    <w:uiPriority w:val="99"/>
    <w:semiHidden/>
    <w:rsid w:val="008A55AB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2"/>
    <w:uiPriority w:val="99"/>
    <w:semiHidden/>
    <w:unhideWhenUsed/>
    <w:rsid w:val="008A55AB"/>
    <w:rPr>
      <w:vertAlign w:val="superscript"/>
    </w:rPr>
  </w:style>
  <w:style w:type="paragraph" w:styleId="ad">
    <w:name w:val="footer"/>
    <w:basedOn w:val="a1"/>
    <w:link w:val="Char4"/>
    <w:uiPriority w:val="99"/>
    <w:unhideWhenUsed/>
    <w:rsid w:val="00ED4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rsid w:val="00ED472F"/>
    <w:rPr>
      <w:rFonts w:ascii="Times New Roman" w:eastAsia="宋体" w:hAnsi="Times New Roman" w:cs="Times New Roman"/>
      <w:sz w:val="18"/>
      <w:szCs w:val="18"/>
    </w:rPr>
  </w:style>
  <w:style w:type="character" w:styleId="ae">
    <w:name w:val="Emphasis"/>
    <w:basedOn w:val="a2"/>
    <w:qFormat/>
    <w:rsid w:val="003D2DD2"/>
    <w:rPr>
      <w:b/>
      <w:i w:val="0"/>
      <w:iCs/>
    </w:rPr>
  </w:style>
  <w:style w:type="paragraph" w:customStyle="1" w:styleId="af">
    <w:name w:val="图表的标注"/>
    <w:basedOn w:val="10"/>
    <w:link w:val="Char5"/>
    <w:qFormat/>
    <w:rsid w:val="004155F5"/>
    <w:pPr>
      <w:ind w:firstLine="420"/>
      <w:jc w:val="center"/>
    </w:pPr>
    <w:rPr>
      <w:rFonts w:ascii="Times New Roman" w:hAnsi="Times New Roman"/>
      <w:sz w:val="21"/>
      <w:szCs w:val="21"/>
    </w:rPr>
  </w:style>
  <w:style w:type="character" w:customStyle="1" w:styleId="Char5">
    <w:name w:val="图表的标注 Char"/>
    <w:basedOn w:val="1Char0"/>
    <w:link w:val="af"/>
    <w:rsid w:val="004155F5"/>
    <w:rPr>
      <w:rFonts w:ascii="Times New Roman" w:eastAsia="宋体" w:hAnsi="Times New Roman" w:cs="Times New Roman"/>
      <w:sz w:val="24"/>
      <w:szCs w:val="21"/>
    </w:rPr>
  </w:style>
  <w:style w:type="paragraph" w:styleId="af0">
    <w:name w:val="header"/>
    <w:basedOn w:val="a1"/>
    <w:link w:val="Char6"/>
    <w:uiPriority w:val="99"/>
    <w:unhideWhenUsed/>
    <w:rsid w:val="00587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2"/>
    <w:link w:val="af0"/>
    <w:uiPriority w:val="99"/>
    <w:rsid w:val="00587075"/>
    <w:rPr>
      <w:rFonts w:ascii="Times New Roman" w:eastAsia="宋体" w:hAnsi="Times New Roman" w:cs="Times New Roman"/>
      <w:sz w:val="18"/>
      <w:szCs w:val="18"/>
    </w:rPr>
  </w:style>
  <w:style w:type="table" w:styleId="af1">
    <w:name w:val="Table Grid"/>
    <w:basedOn w:val="a3"/>
    <w:uiPriority w:val="59"/>
    <w:rsid w:val="0062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sid w:val="00580CC8"/>
  </w:style>
  <w:style w:type="paragraph" w:customStyle="1" w:styleId="a0">
    <w:name w:val="附录用标题"/>
    <w:basedOn w:val="2"/>
    <w:link w:val="Char7"/>
    <w:qFormat/>
    <w:rsid w:val="00101097"/>
    <w:pPr>
      <w:numPr>
        <w:ilvl w:val="0"/>
        <w:numId w:val="4"/>
      </w:numPr>
      <w:jc w:val="center"/>
      <w:outlineLvl w:val="0"/>
    </w:pPr>
    <w:rPr>
      <w:sz w:val="32"/>
      <w:szCs w:val="32"/>
    </w:rPr>
  </w:style>
  <w:style w:type="character" w:customStyle="1" w:styleId="Char7">
    <w:name w:val="附录用标题 Char"/>
    <w:basedOn w:val="2Char"/>
    <w:link w:val="a0"/>
    <w:rsid w:val="00101097"/>
    <w:rPr>
      <w:rFonts w:ascii="黑体" w:eastAsia="黑体" w:hAnsi="黑体" w:cs="Times New Roman"/>
      <w:b/>
      <w:bCs/>
      <w:sz w:val="32"/>
      <w:szCs w:val="32"/>
    </w:rPr>
  </w:style>
  <w:style w:type="paragraph" w:customStyle="1" w:styleId="30">
    <w:name w:val="附录3级"/>
    <w:basedOn w:val="a1"/>
    <w:next w:val="a1"/>
    <w:link w:val="3Char0"/>
    <w:autoRedefine/>
    <w:qFormat/>
    <w:rsid w:val="00847C8D"/>
    <w:pPr>
      <w:keepNext/>
      <w:keepLines/>
      <w:numPr>
        <w:ilvl w:val="2"/>
        <w:numId w:val="5"/>
      </w:numPr>
      <w:spacing w:before="260" w:after="260"/>
      <w:ind w:left="480" w:hangingChars="200" w:hanging="480"/>
      <w:outlineLvl w:val="2"/>
    </w:pPr>
    <w:rPr>
      <w:rFonts w:ascii="黑体" w:eastAsia="黑体" w:hAnsi="黑体"/>
      <w:sz w:val="24"/>
    </w:rPr>
  </w:style>
  <w:style w:type="character" w:customStyle="1" w:styleId="3Char0">
    <w:name w:val="附录3级 Char"/>
    <w:basedOn w:val="3Char"/>
    <w:link w:val="30"/>
    <w:rsid w:val="00847C8D"/>
    <w:rPr>
      <w:rFonts w:ascii="黑体" w:eastAsia="黑体" w:hAnsi="黑体" w:cs="Times New Roman"/>
      <w:b w:val="0"/>
      <w:bCs w:val="0"/>
      <w:sz w:val="24"/>
      <w:szCs w:val="24"/>
    </w:rPr>
  </w:style>
  <w:style w:type="paragraph" w:customStyle="1" w:styleId="20">
    <w:name w:val="附录2级"/>
    <w:basedOn w:val="a1"/>
    <w:next w:val="a1"/>
    <w:link w:val="2Char0"/>
    <w:autoRedefine/>
    <w:qFormat/>
    <w:rsid w:val="00101097"/>
    <w:pPr>
      <w:keepNext/>
      <w:keepLines/>
      <w:numPr>
        <w:ilvl w:val="1"/>
        <w:numId w:val="4"/>
      </w:numPr>
      <w:spacing w:before="260" w:after="260"/>
      <w:ind w:left="494" w:hangingChars="205" w:hanging="494"/>
      <w:outlineLvl w:val="1"/>
    </w:pPr>
    <w:rPr>
      <w:rFonts w:ascii="黑体" w:eastAsia="黑体" w:hAnsi="黑体"/>
      <w:b/>
      <w:sz w:val="24"/>
    </w:rPr>
  </w:style>
  <w:style w:type="character" w:customStyle="1" w:styleId="2Char0">
    <w:name w:val="附录2级 Char"/>
    <w:basedOn w:val="3Char0"/>
    <w:link w:val="20"/>
    <w:rsid w:val="00101097"/>
    <w:rPr>
      <w:rFonts w:ascii="黑体" w:eastAsia="黑体" w:hAnsi="黑体" w:cs="Times New Roman"/>
      <w:b/>
      <w:bCs w:val="0"/>
      <w:sz w:val="24"/>
      <w:szCs w:val="24"/>
    </w:rPr>
  </w:style>
  <w:style w:type="paragraph" w:styleId="TOC">
    <w:name w:val="TOC Heading"/>
    <w:basedOn w:val="1"/>
    <w:next w:val="a1"/>
    <w:link w:val="TOCChar"/>
    <w:uiPriority w:val="39"/>
    <w:unhideWhenUsed/>
    <w:qFormat/>
    <w:rsid w:val="001239AA"/>
    <w:pPr>
      <w:numPr>
        <w:numId w:val="0"/>
      </w:numPr>
      <w:spacing w:before="480" w:after="0" w:line="276" w:lineRule="auto"/>
      <w:outlineLvl w:val="9"/>
    </w:pPr>
    <w:rPr>
      <w:rFonts w:cstheme="majorBidi"/>
      <w:kern w:val="0"/>
      <w:lang w:eastAsia="ja-JP"/>
    </w:rPr>
  </w:style>
  <w:style w:type="character" w:customStyle="1" w:styleId="TOCChar">
    <w:name w:val="TOC 标题 Char"/>
    <w:basedOn w:val="1Char"/>
    <w:link w:val="TOC"/>
    <w:uiPriority w:val="39"/>
    <w:rsid w:val="001239AA"/>
    <w:rPr>
      <w:rFonts w:ascii="黑体" w:eastAsia="黑体" w:hAnsi="黑体" w:cstheme="majorBidi"/>
      <w:b/>
      <w:bCs/>
      <w:kern w:val="0"/>
      <w:sz w:val="32"/>
      <w:szCs w:val="32"/>
      <w:lang w:eastAsia="ja-JP"/>
    </w:rPr>
  </w:style>
  <w:style w:type="paragraph" w:styleId="11">
    <w:name w:val="toc 1"/>
    <w:basedOn w:val="a1"/>
    <w:next w:val="a1"/>
    <w:autoRedefine/>
    <w:uiPriority w:val="39"/>
    <w:unhideWhenUsed/>
    <w:rsid w:val="001D7614"/>
    <w:pPr>
      <w:tabs>
        <w:tab w:val="left" w:pos="1050"/>
        <w:tab w:val="right" w:leader="dot" w:pos="9072"/>
      </w:tabs>
      <w:spacing w:line="276" w:lineRule="auto"/>
    </w:pPr>
    <w:rPr>
      <w:rFonts w:ascii="黑体" w:eastAsia="黑体" w:hAnsi="黑体"/>
      <w:noProof/>
      <w:sz w:val="24"/>
    </w:rPr>
  </w:style>
  <w:style w:type="paragraph" w:styleId="21">
    <w:name w:val="toc 2"/>
    <w:basedOn w:val="a1"/>
    <w:next w:val="a1"/>
    <w:autoRedefine/>
    <w:uiPriority w:val="39"/>
    <w:unhideWhenUsed/>
    <w:rsid w:val="001D7614"/>
    <w:pPr>
      <w:tabs>
        <w:tab w:val="left" w:pos="1050"/>
        <w:tab w:val="right" w:leader="dot" w:pos="9072"/>
      </w:tabs>
      <w:spacing w:line="240" w:lineRule="auto"/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1D7614"/>
    <w:pPr>
      <w:tabs>
        <w:tab w:val="left" w:pos="1680"/>
        <w:tab w:val="right" w:leader="dot" w:pos="9072"/>
      </w:tabs>
      <w:spacing w:line="240" w:lineRule="auto"/>
      <w:ind w:leftChars="400" w:left="840"/>
    </w:pPr>
  </w:style>
  <w:style w:type="character" w:styleId="af2">
    <w:name w:val="Hyperlink"/>
    <w:basedOn w:val="a2"/>
    <w:uiPriority w:val="99"/>
    <w:unhideWhenUsed/>
    <w:rsid w:val="00712661"/>
    <w:rPr>
      <w:color w:val="0000FF" w:themeColor="hyperlink"/>
      <w:u w:val="single"/>
    </w:rPr>
  </w:style>
  <w:style w:type="paragraph" w:customStyle="1" w:styleId="af3">
    <w:name w:val="表名"/>
    <w:basedOn w:val="af"/>
    <w:link w:val="Char8"/>
    <w:qFormat/>
    <w:rsid w:val="008C61A7"/>
    <w:rPr>
      <w:rFonts w:ascii="黑体" w:eastAsia="黑体" w:hAnsi="黑体"/>
      <w:b/>
    </w:rPr>
  </w:style>
  <w:style w:type="character" w:customStyle="1" w:styleId="Char8">
    <w:name w:val="表名 Char"/>
    <w:basedOn w:val="Char5"/>
    <w:link w:val="af3"/>
    <w:rsid w:val="008C61A7"/>
    <w:rPr>
      <w:rFonts w:ascii="黑体" w:eastAsia="黑体" w:hAnsi="黑体" w:cs="Times New Roman"/>
      <w:b/>
      <w:sz w:val="24"/>
      <w:szCs w:val="21"/>
    </w:rPr>
  </w:style>
  <w:style w:type="paragraph" w:customStyle="1" w:styleId="af4">
    <w:name w:val="表注解"/>
    <w:basedOn w:val="af"/>
    <w:link w:val="Char9"/>
    <w:qFormat/>
    <w:rsid w:val="00212EE8"/>
    <w:pPr>
      <w:ind w:leftChars="-270" w:left="-567" w:firstLine="0"/>
      <w:jc w:val="left"/>
    </w:pPr>
    <w:rPr>
      <w:sz w:val="18"/>
      <w:szCs w:val="18"/>
    </w:rPr>
  </w:style>
  <w:style w:type="character" w:customStyle="1" w:styleId="Char9">
    <w:name w:val="表注解 Char"/>
    <w:basedOn w:val="Char5"/>
    <w:link w:val="af4"/>
    <w:rsid w:val="00212EE8"/>
    <w:rPr>
      <w:rFonts w:ascii="宋体" w:eastAsia="宋体" w:hAnsi="宋体" w:cs="Times New Roman"/>
      <w:sz w:val="18"/>
      <w:szCs w:val="18"/>
    </w:rPr>
  </w:style>
  <w:style w:type="paragraph" w:styleId="22">
    <w:name w:val="Body Text Indent 2"/>
    <w:basedOn w:val="a1"/>
    <w:link w:val="2Char1"/>
    <w:semiHidden/>
    <w:rsid w:val="001E1362"/>
    <w:pPr>
      <w:widowControl w:val="0"/>
      <w:spacing w:line="240" w:lineRule="auto"/>
      <w:ind w:left="-141" w:firstLine="213"/>
    </w:pPr>
    <w:rPr>
      <w:sz w:val="18"/>
      <w:szCs w:val="18"/>
    </w:rPr>
  </w:style>
  <w:style w:type="character" w:customStyle="1" w:styleId="2Char1">
    <w:name w:val="正文文本缩进 2 Char"/>
    <w:basedOn w:val="a2"/>
    <w:link w:val="22"/>
    <w:semiHidden/>
    <w:rsid w:val="001E1362"/>
    <w:rPr>
      <w:rFonts w:ascii="Times New Roman" w:eastAsia="宋体" w:hAnsi="Times New Roman" w:cs="Times New Roman"/>
      <w:sz w:val="18"/>
      <w:szCs w:val="18"/>
    </w:rPr>
  </w:style>
  <w:style w:type="paragraph" w:styleId="af5">
    <w:name w:val="Normal Indent"/>
    <w:aliases w:val="正文（首行缩进两字） Char Char Char Char Char,正文（首行缩进两字） Char Char Char Char Char Char"/>
    <w:basedOn w:val="a1"/>
    <w:semiHidden/>
    <w:rsid w:val="001E1362"/>
    <w:pPr>
      <w:widowControl w:val="0"/>
      <w:spacing w:line="240" w:lineRule="auto"/>
      <w:ind w:firstLine="420"/>
    </w:pPr>
    <w:rPr>
      <w:sz w:val="18"/>
      <w:szCs w:val="18"/>
    </w:rPr>
  </w:style>
  <w:style w:type="paragraph" w:customStyle="1" w:styleId="Thanks">
    <w:name w:val="Thanks"/>
    <w:basedOn w:val="a"/>
    <w:link w:val="ThanksChar"/>
    <w:qFormat/>
    <w:rsid w:val="001E1362"/>
  </w:style>
  <w:style w:type="character" w:customStyle="1" w:styleId="ThanksChar">
    <w:name w:val="Thanks Char"/>
    <w:basedOn w:val="TOCChar"/>
    <w:link w:val="Thanks"/>
    <w:rsid w:val="001E1362"/>
    <w:rPr>
      <w:rFonts w:ascii="黑体" w:eastAsia="黑体" w:hAnsi="黑体" w:cs="Times New Roman"/>
      <w:b/>
      <w:bCs/>
      <w:kern w:val="44"/>
      <w:sz w:val="32"/>
      <w:szCs w:val="32"/>
      <w:lang w:eastAsia="ja-JP"/>
    </w:rPr>
  </w:style>
  <w:style w:type="character" w:customStyle="1" w:styleId="f">
    <w:name w:val="f"/>
    <w:basedOn w:val="a2"/>
    <w:rsid w:val="00E641DE"/>
  </w:style>
  <w:style w:type="paragraph" w:customStyle="1" w:styleId="cover">
    <w:name w:val="cover"/>
    <w:basedOn w:val="a1"/>
    <w:link w:val="coverChar"/>
    <w:qFormat/>
    <w:rsid w:val="00540FBC"/>
    <w:pPr>
      <w:adjustRightInd w:val="0"/>
      <w:snapToGrid w:val="0"/>
      <w:spacing w:beforeLines="150" w:before="468"/>
      <w:jc w:val="center"/>
    </w:pPr>
    <w:rPr>
      <w:rFonts w:eastAsia="黑体" w:cs="黑体"/>
      <w:b/>
      <w:sz w:val="52"/>
      <w:szCs w:val="52"/>
    </w:rPr>
  </w:style>
  <w:style w:type="character" w:customStyle="1" w:styleId="coverChar">
    <w:name w:val="cover Char"/>
    <w:basedOn w:val="1Char"/>
    <w:link w:val="cover"/>
    <w:rsid w:val="00540FBC"/>
    <w:rPr>
      <w:rFonts w:ascii="Times New Roman" w:eastAsia="黑体" w:hAnsi="Times New Roman" w:cs="黑体"/>
      <w:b/>
      <w:bCs w:val="0"/>
      <w:kern w:val="44"/>
      <w:sz w:val="52"/>
      <w:szCs w:val="52"/>
    </w:rPr>
  </w:style>
  <w:style w:type="paragraph" w:styleId="40">
    <w:name w:val="toc 4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af6">
    <w:name w:val="表格内"/>
    <w:basedOn w:val="a5"/>
    <w:link w:val="Chara"/>
    <w:qFormat/>
    <w:rsid w:val="00633DBA"/>
    <w:pPr>
      <w:spacing w:line="240" w:lineRule="auto"/>
      <w:ind w:firstLine="0"/>
      <w:jc w:val="left"/>
    </w:pPr>
    <w:rPr>
      <w:rFonts w:ascii="Lucida Console" w:hAnsi="Lucida Console"/>
      <w:sz w:val="15"/>
      <w:szCs w:val="15"/>
    </w:rPr>
  </w:style>
  <w:style w:type="character" w:customStyle="1" w:styleId="Chara">
    <w:name w:val="表格内 Char"/>
    <w:basedOn w:val="a2"/>
    <w:link w:val="af6"/>
    <w:rsid w:val="00633DBA"/>
    <w:rPr>
      <w:rFonts w:ascii="Lucida Console" w:eastAsia="宋体" w:hAnsi="Lucida Console" w:cs="Times New Roman"/>
      <w:sz w:val="15"/>
      <w:szCs w:val="15"/>
    </w:rPr>
  </w:style>
  <w:style w:type="paragraph" w:customStyle="1" w:styleId="Default">
    <w:name w:val="Default"/>
    <w:rsid w:val="00B14C86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color w:val="000000"/>
      <w:kern w:val="0"/>
      <w:sz w:val="24"/>
      <w:szCs w:val="24"/>
    </w:rPr>
  </w:style>
  <w:style w:type="table" w:styleId="af7">
    <w:name w:val="Light Shading"/>
    <w:basedOn w:val="a3"/>
    <w:uiPriority w:val="60"/>
    <w:rsid w:val="000337D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3">
    <w:name w:val="Medium List 2"/>
    <w:basedOn w:val="a3"/>
    <w:uiPriority w:val="66"/>
    <w:rsid w:val="000337D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">
    <w:name w:val="Light Shading Accent 5"/>
    <w:basedOn w:val="a3"/>
    <w:uiPriority w:val="60"/>
    <w:rsid w:val="007E4C6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List 2 Accent 5"/>
    <w:basedOn w:val="a3"/>
    <w:uiPriority w:val="66"/>
    <w:rsid w:val="008343D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hart">
    <w:name w:val="chart"/>
    <w:basedOn w:val="af6"/>
    <w:link w:val="chartChar"/>
    <w:qFormat/>
    <w:rsid w:val="008343DA"/>
    <w:pPr>
      <w:jc w:val="center"/>
    </w:pPr>
    <w:rPr>
      <w:rFonts w:asciiTheme="minorEastAsia" w:eastAsiaTheme="minorEastAsia" w:hAnsiTheme="minorEastAsia"/>
      <w:color w:val="000000" w:themeColor="text1"/>
      <w:sz w:val="24"/>
      <w:szCs w:val="24"/>
    </w:rPr>
  </w:style>
  <w:style w:type="character" w:customStyle="1" w:styleId="chartChar">
    <w:name w:val="chart Char"/>
    <w:basedOn w:val="Chara"/>
    <w:link w:val="chart"/>
    <w:rsid w:val="008343DA"/>
    <w:rPr>
      <w:rFonts w:asciiTheme="minorEastAsia" w:eastAsia="宋体" w:hAnsiTheme="minorEastAsia" w:cs="Times New Roman"/>
      <w:color w:val="000000" w:themeColor="tex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12C4A"/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节,第一层,h1,Head1,Heading apps,BMS Heading 1,H1,PIM 1,Heading 0,heading 1,1st level,Section Head,l1,Heading 11,level 1,Level 1 Head,Head 1 (Chapter heading),Head 1,Head 11,Head 12,Head 111,Head 13,Head 112,Head 14,Head 113,Head 15,Head 114,1"/>
    <w:basedOn w:val="a1"/>
    <w:next w:val="a1"/>
    <w:link w:val="1Char"/>
    <w:qFormat/>
    <w:rsid w:val="009604FA"/>
    <w:pPr>
      <w:keepNext/>
      <w:keepLines/>
      <w:numPr>
        <w:numId w:val="1"/>
      </w:numPr>
      <w:spacing w:before="340" w:after="330"/>
      <w:jc w:val="center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">
    <w:name w:val="heading 2"/>
    <w:aliases w:val="第一层条,第二层,论文标题 1,ICSS章标记,sect 1.2,HD2,H2,h2,Level 2 Topic Heading,2,Header 2,heading 2,DO NOT USE_h2,chn,Chapter Number/Appendix Letter,ACERHead 2,Underrubrik1,prop2,UNDERRUBRIK 1-2,2nd level,Titre2,l2,Heading 2 Hidden,Head 2,Heading2,No Number"/>
    <w:basedOn w:val="a1"/>
    <w:next w:val="a1"/>
    <w:link w:val="2Char"/>
    <w:autoRedefine/>
    <w:qFormat/>
    <w:rsid w:val="00D70A77"/>
    <w:pPr>
      <w:keepNext/>
      <w:keepLines/>
      <w:numPr>
        <w:ilvl w:val="1"/>
        <w:numId w:val="3"/>
      </w:numPr>
      <w:tabs>
        <w:tab w:val="clear" w:pos="432"/>
      </w:tabs>
      <w:spacing w:before="260" w:after="260"/>
      <w:ind w:left="709" w:hanging="709"/>
      <w:jc w:val="left"/>
      <w:outlineLvl w:val="1"/>
    </w:pPr>
    <w:rPr>
      <w:rFonts w:ascii="黑体" w:eastAsia="黑体" w:hAnsi="黑体"/>
      <w:b/>
      <w:bCs/>
      <w:sz w:val="28"/>
      <w:szCs w:val="28"/>
    </w:rPr>
  </w:style>
  <w:style w:type="paragraph" w:styleId="3">
    <w:name w:val="heading 3"/>
    <w:aliases w:val="第二层条,第三层,h3,H3,1.1.1 标题 3,l3,CT,3,h4,Heading 3 - old,3rd level,sect1.2.3,Level 3 Head,level_3,PIM 3,cb,Heading,sect1.2.31,sect1.2.32,sect1.2.311,sect1.2.33,sect1.2.312,Bold Head,bh,BOD 0,sl3,Heading 3under,- Maj Side,prop3,3heading,heading 3"/>
    <w:basedOn w:val="a1"/>
    <w:next w:val="a1"/>
    <w:link w:val="3Char"/>
    <w:qFormat/>
    <w:rsid w:val="00AB50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 w:hAnsi="黑体"/>
      <w:b/>
      <w:bCs/>
      <w:sz w:val="24"/>
    </w:rPr>
  </w:style>
  <w:style w:type="paragraph" w:styleId="4">
    <w:name w:val="heading 4"/>
    <w:aliases w:val="1.1.1.1 Heading 4,H4,H41,h41,H42,h42,H43,h43,H411,h411,H421,h421,H44,h44,H412,h412,H422,h422,H431,h431,H45,h45,H413,h413,H423,h423,H432,h432,H46,h46,H47,h47,heading 4 + Indent: Left 0.5 in,b4,4H,PIM 4,标题3a,4th level,sect 1.2.3.4,Ref Heading 1"/>
    <w:basedOn w:val="a1"/>
    <w:next w:val="a1"/>
    <w:link w:val="4Char"/>
    <w:qFormat/>
    <w:rsid w:val="005F7E4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Theme="majorEastAsia"/>
      <w:bCs/>
      <w:sz w:val="24"/>
      <w:szCs w:val="28"/>
    </w:rPr>
  </w:style>
  <w:style w:type="paragraph" w:styleId="5">
    <w:name w:val="heading 5"/>
    <w:aliases w:val="H5,h5,heading 5 + Indent: Left 0.5 in,PIM 5,dash,ds,dd,口,一,heading 5,Titre5,5,l4,Table label,l5,hm,mh2,Module heading 2,Head 5,list 5,Heading5,Roman list,ITT t5,PA Pico Section,H5-Heading 5,heading5,Block Label,Second Subheading,第四层条,1.1.1,h51"/>
    <w:basedOn w:val="a1"/>
    <w:next w:val="a1"/>
    <w:link w:val="5Char"/>
    <w:qFormat/>
    <w:rsid w:val="00A525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BOD 4,H6,h6,PIM 6,Bullet (Single Lines),L6,heading 6,Heading6,Bullet list,CSS节内4级标记,CSS节内4级标记 Char Char Char,bold,pt10,參考文獻,ref-items,Legal Level 1.,Third Subheading,第五层条,正文六级标题,标题 6(ALT+6),1.1.1.1.1.1标题 6,h61,heading 61,条 4,Figure label,l6,c"/>
    <w:basedOn w:val="a1"/>
    <w:next w:val="a1"/>
    <w:link w:val="6Char"/>
    <w:qFormat/>
    <w:rsid w:val="00A525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aliases w:val="List(1),PIM 7,（1）,L7,不用,项标题(1),st,letter list,cmm标题 7,H TIMES1,Legal Level 1.1.,H7,•H7,1.标题 6,1.1.1.1.1.1.1标题 7,Level 1.1,h7,SDL title"/>
    <w:basedOn w:val="a1"/>
    <w:next w:val="a1"/>
    <w:link w:val="7Char"/>
    <w:qFormat/>
    <w:rsid w:val="00A525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List(a),（A）,不用8,标题6,注意框体,cmm标题 8,Legal Level 1.1.1.,H8,tt1,Figure,heading 8"/>
    <w:basedOn w:val="a1"/>
    <w:next w:val="a1"/>
    <w:link w:val="8Char"/>
    <w:qFormat/>
    <w:rsid w:val="00A5255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List(i),PIM 9,huh,不用9,tt,ft,heading 9,HF,标题 45,cmm标题 9,Legal Level 1.1.1.1.,Appendix,H9,ft1,table,t,table left,tl,figures,9"/>
    <w:basedOn w:val="a1"/>
    <w:next w:val="a1"/>
    <w:link w:val="9Char"/>
    <w:qFormat/>
    <w:rsid w:val="00A525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章节 Char,第一层 Char,h1 Char,Head1 Char,Heading apps Char,BMS Heading 1 Char,H1 Char,PIM 1 Char,Heading 0 Char,heading 1 Char,1st level Char,Section Head Char,l1 Char,Heading 11 Char,level 1 Char,Level 1 Head Char,Head 1 (Chapter heading) Char"/>
    <w:basedOn w:val="a2"/>
    <w:link w:val="1"/>
    <w:rsid w:val="009604FA"/>
    <w:rPr>
      <w:rFonts w:ascii="黑体" w:eastAsia="黑体" w:hAnsi="黑体" w:cs="Times New Roman"/>
      <w:b/>
      <w:bCs/>
      <w:kern w:val="44"/>
      <w:sz w:val="32"/>
      <w:szCs w:val="32"/>
    </w:rPr>
  </w:style>
  <w:style w:type="character" w:customStyle="1" w:styleId="2Char">
    <w:name w:val="标题 2 Char"/>
    <w:aliases w:val="第一层条 Char,第二层 Char,论文标题 1 Char,ICSS章标记 Char,sect 1.2 Char,HD2 Char,H2 Char,h2 Char,Level 2 Topic Heading Char,2 Char,Header 2 Char,heading 2 Char,DO NOT USE_h2 Char,chn Char,Chapter Number/Appendix Letter Char,ACERHead 2 Char,Underrubrik1 Char"/>
    <w:basedOn w:val="a2"/>
    <w:link w:val="2"/>
    <w:rsid w:val="00D70A77"/>
    <w:rPr>
      <w:rFonts w:ascii="黑体" w:eastAsia="黑体" w:hAnsi="黑体" w:cs="Times New Roman"/>
      <w:b/>
      <w:bCs/>
      <w:sz w:val="28"/>
      <w:szCs w:val="28"/>
    </w:rPr>
  </w:style>
  <w:style w:type="character" w:customStyle="1" w:styleId="3Char">
    <w:name w:val="标题 3 Char"/>
    <w:aliases w:val="第二层条 Char,第三层 Char,h3 Char,H3 Char,1.1.1 标题 3 Char,l3 Char,CT Char,3 Char,h4 Char,Heading 3 - old Char,3rd level Char,sect1.2.3 Char,Level 3 Head Char,level_3 Char,PIM 3 Char,cb Char,Heading Char,sect1.2.31 Char,sect1.2.32 Char,sect1.2.33 Char"/>
    <w:basedOn w:val="a2"/>
    <w:link w:val="3"/>
    <w:rsid w:val="00AB505A"/>
    <w:rPr>
      <w:rFonts w:ascii="黑体" w:eastAsia="黑体" w:hAnsi="黑体" w:cs="Times New Roman"/>
      <w:b/>
      <w:bCs/>
      <w:sz w:val="24"/>
      <w:szCs w:val="24"/>
    </w:rPr>
  </w:style>
  <w:style w:type="character" w:customStyle="1" w:styleId="4Char">
    <w:name w:val="标题 4 Char"/>
    <w:aliases w:val="1.1.1.1 Heading 4 Char,H4 Char,H41 Char,h41 Char,H42 Char,h42 Char,H43 Char,h43 Char,H411 Char,h411 Char,H421 Char,h421 Char,H44 Char,h44 Char,H412 Char,h412 Char,H422 Char,h422 Char,H431 Char,h431 Char,H45 Char,h45 Char,H413 Char,h413 Char"/>
    <w:basedOn w:val="a2"/>
    <w:link w:val="4"/>
    <w:rsid w:val="005F7E4D"/>
    <w:rPr>
      <w:rFonts w:ascii="Times New Roman" w:eastAsiaTheme="majorEastAsia" w:hAnsi="Times New Roman" w:cs="Times New Roman"/>
      <w:bCs/>
      <w:sz w:val="24"/>
      <w:szCs w:val="28"/>
    </w:rPr>
  </w:style>
  <w:style w:type="character" w:customStyle="1" w:styleId="5Char">
    <w:name w:val="标题 5 Char"/>
    <w:aliases w:val="H5 Char,h5 Char,heading 5 + Indent: Left 0.5 in Char,PIM 5 Char,dash Char,ds Char,dd Char,口 Char,一 Char,heading 5 Char,Titre5 Char,5 Char,l4 Char,Table label Char,l5 Char,hm Char,mh2 Char,Module heading 2 Char,Head 5 Char,list 5 Char,第四层条 Char"/>
    <w:basedOn w:val="a2"/>
    <w:link w:val="5"/>
    <w:rsid w:val="00A5255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BOD 4 Char,H6 Char,h6 Char,PIM 6 Char,Bullet (Single Lines) Char,L6 Char,heading 6 Char,Heading6 Char,Bullet list Char,CSS节内4级标记 Char,CSS节内4级标记 Char Char Char Char,bold Char,pt10 Char,參考文獻 Char,ref-items Char,Legal Level 1. Char,第五层条 Char"/>
    <w:basedOn w:val="a2"/>
    <w:link w:val="6"/>
    <w:rsid w:val="00A52555"/>
    <w:rPr>
      <w:rFonts w:ascii="Arial" w:eastAsia="宋体" w:hAnsi="Arial" w:cs="Times New Roman"/>
      <w:b/>
      <w:bCs/>
      <w:sz w:val="24"/>
      <w:szCs w:val="24"/>
    </w:rPr>
  </w:style>
  <w:style w:type="character" w:customStyle="1" w:styleId="7Char">
    <w:name w:val="标题 7 Char"/>
    <w:aliases w:val="List(1) Char,PIM 7 Char,（1） Char,L7 Char,不用 Char,项标题(1) Char,st Char,letter list Char,cmm标题 7 Char,H TIMES1 Char,Legal Level 1.1. Char,H7 Char,•H7 Char,1.标题 6 Char,1.1.1.1.1.1.1标题 7 Char,Level 1.1 Char,h7 Char,SDL title Char"/>
    <w:basedOn w:val="a2"/>
    <w:link w:val="7"/>
    <w:rsid w:val="00A5255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ist(a) Char,（A） Char,不用8 Char,标题6 Char,注意框体 Char,cmm标题 8 Char,Legal Level 1.1.1. Char,H8 Char,tt1 Char,Figure Char,heading 8 Char"/>
    <w:basedOn w:val="a2"/>
    <w:link w:val="8"/>
    <w:rsid w:val="00A5255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List(i) Char,PIM 9 Char,huh Char,不用9 Char,tt Char,ft Char,heading 9 Char,HF Char,标题 45 Char,cmm标题 9 Char,Legal Level 1.1.1.1. Char,Appendix Char,H9 Char,ft1 Char,table Char,t Char,table left Char,tl Char,figures Char,9 Char"/>
    <w:basedOn w:val="a2"/>
    <w:link w:val="9"/>
    <w:rsid w:val="00A52555"/>
    <w:rPr>
      <w:rFonts w:ascii="Arial" w:eastAsia="黑体" w:hAnsi="Arial" w:cs="Times New Roman"/>
      <w:szCs w:val="21"/>
    </w:rPr>
  </w:style>
  <w:style w:type="paragraph" w:customStyle="1" w:styleId="a">
    <w:name w:val="章节论文"/>
    <w:basedOn w:val="1"/>
    <w:link w:val="Char"/>
    <w:rsid w:val="00A52555"/>
    <w:pPr>
      <w:numPr>
        <w:numId w:val="2"/>
      </w:numPr>
    </w:pPr>
  </w:style>
  <w:style w:type="character" w:customStyle="1" w:styleId="Char">
    <w:name w:val="章节论文 Char"/>
    <w:basedOn w:val="a2"/>
    <w:link w:val="a"/>
    <w:rsid w:val="00A52555"/>
    <w:rPr>
      <w:rFonts w:ascii="黑体" w:eastAsia="黑体" w:hAnsi="黑体" w:cs="Times New Roman"/>
      <w:b/>
      <w:bCs/>
      <w:kern w:val="44"/>
      <w:sz w:val="32"/>
      <w:szCs w:val="32"/>
    </w:rPr>
  </w:style>
  <w:style w:type="paragraph" w:customStyle="1" w:styleId="a5">
    <w:name w:val="论文正文"/>
    <w:basedOn w:val="a1"/>
    <w:link w:val="Char0"/>
    <w:qFormat/>
    <w:rsid w:val="00DE0312"/>
    <w:pPr>
      <w:spacing w:line="276" w:lineRule="auto"/>
      <w:ind w:firstLine="420"/>
    </w:pPr>
    <w:rPr>
      <w:sz w:val="24"/>
      <w:szCs w:val="21"/>
    </w:rPr>
  </w:style>
  <w:style w:type="character" w:customStyle="1" w:styleId="Char0">
    <w:name w:val="论文正文 Char"/>
    <w:link w:val="a5"/>
    <w:rsid w:val="00DE0312"/>
    <w:rPr>
      <w:rFonts w:ascii="Times New Roman" w:eastAsia="宋体" w:hAnsi="Times New Roman" w:cs="Times New Roman"/>
      <w:sz w:val="24"/>
      <w:szCs w:val="21"/>
    </w:rPr>
  </w:style>
  <w:style w:type="paragraph" w:customStyle="1" w:styleId="10">
    <w:name w:val="正文1"/>
    <w:basedOn w:val="a1"/>
    <w:link w:val="1Char0"/>
    <w:rsid w:val="00A52555"/>
    <w:rPr>
      <w:rFonts w:ascii="宋体" w:hAnsi="宋体"/>
      <w:sz w:val="24"/>
    </w:rPr>
  </w:style>
  <w:style w:type="character" w:customStyle="1" w:styleId="1Char0">
    <w:name w:val="正文1 Char"/>
    <w:basedOn w:val="a2"/>
    <w:link w:val="10"/>
    <w:rsid w:val="00A52555"/>
    <w:rPr>
      <w:rFonts w:ascii="宋体" w:eastAsia="宋体" w:hAnsi="宋体" w:cs="Times New Roman"/>
      <w:sz w:val="24"/>
      <w:szCs w:val="24"/>
    </w:rPr>
  </w:style>
  <w:style w:type="paragraph" w:styleId="a6">
    <w:name w:val="Balloon Text"/>
    <w:basedOn w:val="a1"/>
    <w:link w:val="Char1"/>
    <w:uiPriority w:val="99"/>
    <w:semiHidden/>
    <w:unhideWhenUsed/>
    <w:rsid w:val="00A52555"/>
    <w:rPr>
      <w:sz w:val="16"/>
      <w:szCs w:val="16"/>
    </w:rPr>
  </w:style>
  <w:style w:type="character" w:customStyle="1" w:styleId="Char1">
    <w:name w:val="批注框文本 Char"/>
    <w:basedOn w:val="a2"/>
    <w:link w:val="a6"/>
    <w:uiPriority w:val="99"/>
    <w:semiHidden/>
    <w:rsid w:val="00A52555"/>
    <w:rPr>
      <w:rFonts w:ascii="Times New Roman" w:eastAsia="宋体" w:hAnsi="Times New Roman" w:cs="Times New Roman"/>
      <w:sz w:val="16"/>
      <w:szCs w:val="16"/>
    </w:rPr>
  </w:style>
  <w:style w:type="paragraph" w:styleId="a7">
    <w:name w:val="List Paragraph"/>
    <w:basedOn w:val="a1"/>
    <w:uiPriority w:val="34"/>
    <w:rsid w:val="00392BBF"/>
    <w:pPr>
      <w:ind w:firstLineChars="200" w:firstLine="420"/>
    </w:pPr>
  </w:style>
  <w:style w:type="paragraph" w:styleId="a8">
    <w:name w:val="endnote text"/>
    <w:basedOn w:val="a1"/>
    <w:link w:val="Char2"/>
    <w:uiPriority w:val="99"/>
    <w:semiHidden/>
    <w:unhideWhenUsed/>
    <w:rsid w:val="00967B16"/>
    <w:pPr>
      <w:snapToGrid w:val="0"/>
      <w:jc w:val="left"/>
    </w:pPr>
  </w:style>
  <w:style w:type="character" w:customStyle="1" w:styleId="Char2">
    <w:name w:val="尾注文本 Char"/>
    <w:basedOn w:val="a2"/>
    <w:link w:val="a8"/>
    <w:uiPriority w:val="99"/>
    <w:semiHidden/>
    <w:rsid w:val="00967B16"/>
    <w:rPr>
      <w:rFonts w:ascii="Times New Roman" w:eastAsia="宋体" w:hAnsi="Times New Roman" w:cs="Times New Roman"/>
      <w:szCs w:val="24"/>
    </w:rPr>
  </w:style>
  <w:style w:type="character" w:styleId="a9">
    <w:name w:val="endnote reference"/>
    <w:basedOn w:val="a2"/>
    <w:uiPriority w:val="99"/>
    <w:unhideWhenUsed/>
    <w:rsid w:val="00967B16"/>
    <w:rPr>
      <w:vertAlign w:val="superscript"/>
    </w:rPr>
  </w:style>
  <w:style w:type="character" w:styleId="aa">
    <w:name w:val="Placeholder Text"/>
    <w:basedOn w:val="a2"/>
    <w:uiPriority w:val="99"/>
    <w:semiHidden/>
    <w:rsid w:val="002F6FF0"/>
    <w:rPr>
      <w:color w:val="808080"/>
    </w:rPr>
  </w:style>
  <w:style w:type="paragraph" w:styleId="ab">
    <w:name w:val="footnote text"/>
    <w:basedOn w:val="a1"/>
    <w:link w:val="Char3"/>
    <w:uiPriority w:val="99"/>
    <w:semiHidden/>
    <w:unhideWhenUsed/>
    <w:rsid w:val="008A55AB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2"/>
    <w:link w:val="ab"/>
    <w:uiPriority w:val="99"/>
    <w:semiHidden/>
    <w:rsid w:val="008A55AB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2"/>
    <w:uiPriority w:val="99"/>
    <w:semiHidden/>
    <w:unhideWhenUsed/>
    <w:rsid w:val="008A55AB"/>
    <w:rPr>
      <w:vertAlign w:val="superscript"/>
    </w:rPr>
  </w:style>
  <w:style w:type="paragraph" w:styleId="ad">
    <w:name w:val="footer"/>
    <w:basedOn w:val="a1"/>
    <w:link w:val="Char4"/>
    <w:uiPriority w:val="99"/>
    <w:unhideWhenUsed/>
    <w:rsid w:val="00ED4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rsid w:val="00ED472F"/>
    <w:rPr>
      <w:rFonts w:ascii="Times New Roman" w:eastAsia="宋体" w:hAnsi="Times New Roman" w:cs="Times New Roman"/>
      <w:sz w:val="18"/>
      <w:szCs w:val="18"/>
    </w:rPr>
  </w:style>
  <w:style w:type="character" w:styleId="ae">
    <w:name w:val="Emphasis"/>
    <w:basedOn w:val="a2"/>
    <w:qFormat/>
    <w:rsid w:val="003D2DD2"/>
    <w:rPr>
      <w:b/>
      <w:i w:val="0"/>
      <w:iCs/>
    </w:rPr>
  </w:style>
  <w:style w:type="paragraph" w:customStyle="1" w:styleId="af">
    <w:name w:val="图表的标注"/>
    <w:basedOn w:val="10"/>
    <w:link w:val="Char5"/>
    <w:qFormat/>
    <w:rsid w:val="004155F5"/>
    <w:pPr>
      <w:ind w:firstLine="420"/>
      <w:jc w:val="center"/>
    </w:pPr>
    <w:rPr>
      <w:rFonts w:ascii="Times New Roman" w:hAnsi="Times New Roman"/>
      <w:sz w:val="21"/>
      <w:szCs w:val="21"/>
    </w:rPr>
  </w:style>
  <w:style w:type="character" w:customStyle="1" w:styleId="Char5">
    <w:name w:val="图表的标注 Char"/>
    <w:basedOn w:val="1Char0"/>
    <w:link w:val="af"/>
    <w:rsid w:val="004155F5"/>
    <w:rPr>
      <w:rFonts w:ascii="Times New Roman" w:eastAsia="宋体" w:hAnsi="Times New Roman" w:cs="Times New Roman"/>
      <w:sz w:val="24"/>
      <w:szCs w:val="21"/>
    </w:rPr>
  </w:style>
  <w:style w:type="paragraph" w:styleId="af0">
    <w:name w:val="header"/>
    <w:basedOn w:val="a1"/>
    <w:link w:val="Char6"/>
    <w:uiPriority w:val="99"/>
    <w:unhideWhenUsed/>
    <w:rsid w:val="00587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2"/>
    <w:link w:val="af0"/>
    <w:uiPriority w:val="99"/>
    <w:rsid w:val="00587075"/>
    <w:rPr>
      <w:rFonts w:ascii="Times New Roman" w:eastAsia="宋体" w:hAnsi="Times New Roman" w:cs="Times New Roman"/>
      <w:sz w:val="18"/>
      <w:szCs w:val="18"/>
    </w:rPr>
  </w:style>
  <w:style w:type="table" w:styleId="af1">
    <w:name w:val="Table Grid"/>
    <w:basedOn w:val="a3"/>
    <w:uiPriority w:val="59"/>
    <w:rsid w:val="0062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sid w:val="00580CC8"/>
  </w:style>
  <w:style w:type="paragraph" w:customStyle="1" w:styleId="a0">
    <w:name w:val="附录用标题"/>
    <w:basedOn w:val="2"/>
    <w:link w:val="Char7"/>
    <w:qFormat/>
    <w:rsid w:val="00101097"/>
    <w:pPr>
      <w:numPr>
        <w:ilvl w:val="0"/>
        <w:numId w:val="4"/>
      </w:numPr>
      <w:jc w:val="center"/>
      <w:outlineLvl w:val="0"/>
    </w:pPr>
    <w:rPr>
      <w:sz w:val="32"/>
      <w:szCs w:val="32"/>
    </w:rPr>
  </w:style>
  <w:style w:type="character" w:customStyle="1" w:styleId="Char7">
    <w:name w:val="附录用标题 Char"/>
    <w:basedOn w:val="2Char"/>
    <w:link w:val="a0"/>
    <w:rsid w:val="00101097"/>
    <w:rPr>
      <w:rFonts w:ascii="黑体" w:eastAsia="黑体" w:hAnsi="黑体" w:cs="Times New Roman"/>
      <w:b/>
      <w:bCs/>
      <w:sz w:val="32"/>
      <w:szCs w:val="32"/>
    </w:rPr>
  </w:style>
  <w:style w:type="paragraph" w:customStyle="1" w:styleId="30">
    <w:name w:val="附录3级"/>
    <w:basedOn w:val="a1"/>
    <w:next w:val="a1"/>
    <w:link w:val="3Char0"/>
    <w:autoRedefine/>
    <w:qFormat/>
    <w:rsid w:val="00847C8D"/>
    <w:pPr>
      <w:keepNext/>
      <w:keepLines/>
      <w:numPr>
        <w:ilvl w:val="2"/>
        <w:numId w:val="5"/>
      </w:numPr>
      <w:spacing w:before="260" w:after="260"/>
      <w:ind w:left="480" w:hangingChars="200" w:hanging="480"/>
      <w:outlineLvl w:val="2"/>
    </w:pPr>
    <w:rPr>
      <w:rFonts w:ascii="黑体" w:eastAsia="黑体" w:hAnsi="黑体"/>
      <w:sz w:val="24"/>
    </w:rPr>
  </w:style>
  <w:style w:type="character" w:customStyle="1" w:styleId="3Char0">
    <w:name w:val="附录3级 Char"/>
    <w:basedOn w:val="3Char"/>
    <w:link w:val="30"/>
    <w:rsid w:val="00847C8D"/>
    <w:rPr>
      <w:rFonts w:ascii="黑体" w:eastAsia="黑体" w:hAnsi="黑体" w:cs="Times New Roman"/>
      <w:b w:val="0"/>
      <w:bCs w:val="0"/>
      <w:sz w:val="24"/>
      <w:szCs w:val="24"/>
    </w:rPr>
  </w:style>
  <w:style w:type="paragraph" w:customStyle="1" w:styleId="20">
    <w:name w:val="附录2级"/>
    <w:basedOn w:val="a1"/>
    <w:next w:val="a1"/>
    <w:link w:val="2Char0"/>
    <w:autoRedefine/>
    <w:qFormat/>
    <w:rsid w:val="00101097"/>
    <w:pPr>
      <w:keepNext/>
      <w:keepLines/>
      <w:numPr>
        <w:ilvl w:val="1"/>
        <w:numId w:val="4"/>
      </w:numPr>
      <w:spacing w:before="260" w:after="260"/>
      <w:ind w:left="494" w:hangingChars="205" w:hanging="494"/>
      <w:outlineLvl w:val="1"/>
    </w:pPr>
    <w:rPr>
      <w:rFonts w:ascii="黑体" w:eastAsia="黑体" w:hAnsi="黑体"/>
      <w:b/>
      <w:sz w:val="24"/>
    </w:rPr>
  </w:style>
  <w:style w:type="character" w:customStyle="1" w:styleId="2Char0">
    <w:name w:val="附录2级 Char"/>
    <w:basedOn w:val="3Char0"/>
    <w:link w:val="20"/>
    <w:rsid w:val="00101097"/>
    <w:rPr>
      <w:rFonts w:ascii="黑体" w:eastAsia="黑体" w:hAnsi="黑体" w:cs="Times New Roman"/>
      <w:b/>
      <w:bCs w:val="0"/>
      <w:sz w:val="24"/>
      <w:szCs w:val="24"/>
    </w:rPr>
  </w:style>
  <w:style w:type="paragraph" w:styleId="TOC">
    <w:name w:val="TOC Heading"/>
    <w:basedOn w:val="1"/>
    <w:next w:val="a1"/>
    <w:link w:val="TOCChar"/>
    <w:uiPriority w:val="39"/>
    <w:unhideWhenUsed/>
    <w:qFormat/>
    <w:rsid w:val="001239AA"/>
    <w:pPr>
      <w:numPr>
        <w:numId w:val="0"/>
      </w:numPr>
      <w:spacing w:before="480" w:after="0" w:line="276" w:lineRule="auto"/>
      <w:outlineLvl w:val="9"/>
    </w:pPr>
    <w:rPr>
      <w:rFonts w:cstheme="majorBidi"/>
      <w:kern w:val="0"/>
      <w:lang w:eastAsia="ja-JP"/>
    </w:rPr>
  </w:style>
  <w:style w:type="character" w:customStyle="1" w:styleId="TOCChar">
    <w:name w:val="TOC 标题 Char"/>
    <w:basedOn w:val="1Char"/>
    <w:link w:val="TOC"/>
    <w:uiPriority w:val="39"/>
    <w:rsid w:val="001239AA"/>
    <w:rPr>
      <w:rFonts w:ascii="黑体" w:eastAsia="黑体" w:hAnsi="黑体" w:cstheme="majorBidi"/>
      <w:b/>
      <w:bCs/>
      <w:kern w:val="0"/>
      <w:sz w:val="32"/>
      <w:szCs w:val="32"/>
      <w:lang w:eastAsia="ja-JP"/>
    </w:rPr>
  </w:style>
  <w:style w:type="paragraph" w:styleId="11">
    <w:name w:val="toc 1"/>
    <w:basedOn w:val="a1"/>
    <w:next w:val="a1"/>
    <w:autoRedefine/>
    <w:uiPriority w:val="39"/>
    <w:unhideWhenUsed/>
    <w:rsid w:val="001D7614"/>
    <w:pPr>
      <w:tabs>
        <w:tab w:val="left" w:pos="1050"/>
        <w:tab w:val="right" w:leader="dot" w:pos="9072"/>
      </w:tabs>
      <w:spacing w:line="276" w:lineRule="auto"/>
    </w:pPr>
    <w:rPr>
      <w:rFonts w:ascii="黑体" w:eastAsia="黑体" w:hAnsi="黑体"/>
      <w:noProof/>
      <w:sz w:val="24"/>
    </w:rPr>
  </w:style>
  <w:style w:type="paragraph" w:styleId="21">
    <w:name w:val="toc 2"/>
    <w:basedOn w:val="a1"/>
    <w:next w:val="a1"/>
    <w:autoRedefine/>
    <w:uiPriority w:val="39"/>
    <w:unhideWhenUsed/>
    <w:rsid w:val="001D7614"/>
    <w:pPr>
      <w:tabs>
        <w:tab w:val="left" w:pos="1050"/>
        <w:tab w:val="right" w:leader="dot" w:pos="9072"/>
      </w:tabs>
      <w:spacing w:line="240" w:lineRule="auto"/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1D7614"/>
    <w:pPr>
      <w:tabs>
        <w:tab w:val="left" w:pos="1680"/>
        <w:tab w:val="right" w:leader="dot" w:pos="9072"/>
      </w:tabs>
      <w:spacing w:line="240" w:lineRule="auto"/>
      <w:ind w:leftChars="400" w:left="840"/>
    </w:pPr>
  </w:style>
  <w:style w:type="character" w:styleId="af2">
    <w:name w:val="Hyperlink"/>
    <w:basedOn w:val="a2"/>
    <w:uiPriority w:val="99"/>
    <w:unhideWhenUsed/>
    <w:rsid w:val="00712661"/>
    <w:rPr>
      <w:color w:val="0000FF" w:themeColor="hyperlink"/>
      <w:u w:val="single"/>
    </w:rPr>
  </w:style>
  <w:style w:type="paragraph" w:customStyle="1" w:styleId="af3">
    <w:name w:val="表名"/>
    <w:basedOn w:val="af"/>
    <w:link w:val="Char8"/>
    <w:qFormat/>
    <w:rsid w:val="008C61A7"/>
    <w:rPr>
      <w:rFonts w:ascii="黑体" w:eastAsia="黑体" w:hAnsi="黑体"/>
      <w:b/>
    </w:rPr>
  </w:style>
  <w:style w:type="character" w:customStyle="1" w:styleId="Char8">
    <w:name w:val="表名 Char"/>
    <w:basedOn w:val="Char5"/>
    <w:link w:val="af3"/>
    <w:rsid w:val="008C61A7"/>
    <w:rPr>
      <w:rFonts w:ascii="黑体" w:eastAsia="黑体" w:hAnsi="黑体" w:cs="Times New Roman"/>
      <w:b/>
      <w:sz w:val="24"/>
      <w:szCs w:val="21"/>
    </w:rPr>
  </w:style>
  <w:style w:type="paragraph" w:customStyle="1" w:styleId="af4">
    <w:name w:val="表注解"/>
    <w:basedOn w:val="af"/>
    <w:link w:val="Char9"/>
    <w:qFormat/>
    <w:rsid w:val="00212EE8"/>
    <w:pPr>
      <w:ind w:leftChars="-270" w:left="-567" w:firstLine="0"/>
      <w:jc w:val="left"/>
    </w:pPr>
    <w:rPr>
      <w:sz w:val="18"/>
      <w:szCs w:val="18"/>
    </w:rPr>
  </w:style>
  <w:style w:type="character" w:customStyle="1" w:styleId="Char9">
    <w:name w:val="表注解 Char"/>
    <w:basedOn w:val="Char5"/>
    <w:link w:val="af4"/>
    <w:rsid w:val="00212EE8"/>
    <w:rPr>
      <w:rFonts w:ascii="宋体" w:eastAsia="宋体" w:hAnsi="宋体" w:cs="Times New Roman"/>
      <w:sz w:val="18"/>
      <w:szCs w:val="18"/>
    </w:rPr>
  </w:style>
  <w:style w:type="paragraph" w:styleId="22">
    <w:name w:val="Body Text Indent 2"/>
    <w:basedOn w:val="a1"/>
    <w:link w:val="2Char1"/>
    <w:semiHidden/>
    <w:rsid w:val="001E1362"/>
    <w:pPr>
      <w:widowControl w:val="0"/>
      <w:spacing w:line="240" w:lineRule="auto"/>
      <w:ind w:left="-141" w:firstLine="213"/>
    </w:pPr>
    <w:rPr>
      <w:sz w:val="18"/>
      <w:szCs w:val="18"/>
    </w:rPr>
  </w:style>
  <w:style w:type="character" w:customStyle="1" w:styleId="2Char1">
    <w:name w:val="正文文本缩进 2 Char"/>
    <w:basedOn w:val="a2"/>
    <w:link w:val="22"/>
    <w:semiHidden/>
    <w:rsid w:val="001E1362"/>
    <w:rPr>
      <w:rFonts w:ascii="Times New Roman" w:eastAsia="宋体" w:hAnsi="Times New Roman" w:cs="Times New Roman"/>
      <w:sz w:val="18"/>
      <w:szCs w:val="18"/>
    </w:rPr>
  </w:style>
  <w:style w:type="paragraph" w:styleId="af5">
    <w:name w:val="Normal Indent"/>
    <w:aliases w:val="正文（首行缩进两字） Char Char Char Char Char,正文（首行缩进两字） Char Char Char Char Char Char"/>
    <w:basedOn w:val="a1"/>
    <w:semiHidden/>
    <w:rsid w:val="001E1362"/>
    <w:pPr>
      <w:widowControl w:val="0"/>
      <w:spacing w:line="240" w:lineRule="auto"/>
      <w:ind w:firstLine="420"/>
    </w:pPr>
    <w:rPr>
      <w:sz w:val="18"/>
      <w:szCs w:val="18"/>
    </w:rPr>
  </w:style>
  <w:style w:type="paragraph" w:customStyle="1" w:styleId="Thanks">
    <w:name w:val="Thanks"/>
    <w:basedOn w:val="a"/>
    <w:link w:val="ThanksChar"/>
    <w:qFormat/>
    <w:rsid w:val="001E1362"/>
  </w:style>
  <w:style w:type="character" w:customStyle="1" w:styleId="ThanksChar">
    <w:name w:val="Thanks Char"/>
    <w:basedOn w:val="TOCChar"/>
    <w:link w:val="Thanks"/>
    <w:rsid w:val="001E1362"/>
    <w:rPr>
      <w:rFonts w:ascii="黑体" w:eastAsia="黑体" w:hAnsi="黑体" w:cs="Times New Roman"/>
      <w:b/>
      <w:bCs/>
      <w:kern w:val="44"/>
      <w:sz w:val="32"/>
      <w:szCs w:val="32"/>
      <w:lang w:eastAsia="ja-JP"/>
    </w:rPr>
  </w:style>
  <w:style w:type="character" w:customStyle="1" w:styleId="f">
    <w:name w:val="f"/>
    <w:basedOn w:val="a2"/>
    <w:rsid w:val="00E641DE"/>
  </w:style>
  <w:style w:type="paragraph" w:customStyle="1" w:styleId="cover">
    <w:name w:val="cover"/>
    <w:basedOn w:val="a1"/>
    <w:link w:val="coverChar"/>
    <w:qFormat/>
    <w:rsid w:val="00540FBC"/>
    <w:pPr>
      <w:adjustRightInd w:val="0"/>
      <w:snapToGrid w:val="0"/>
      <w:spacing w:beforeLines="150" w:before="468"/>
      <w:jc w:val="center"/>
    </w:pPr>
    <w:rPr>
      <w:rFonts w:eastAsia="黑体" w:cs="黑体"/>
      <w:b/>
      <w:sz w:val="52"/>
      <w:szCs w:val="52"/>
    </w:rPr>
  </w:style>
  <w:style w:type="character" w:customStyle="1" w:styleId="coverChar">
    <w:name w:val="cover Char"/>
    <w:basedOn w:val="1Char"/>
    <w:link w:val="cover"/>
    <w:rsid w:val="00540FBC"/>
    <w:rPr>
      <w:rFonts w:ascii="Times New Roman" w:eastAsia="黑体" w:hAnsi="Times New Roman" w:cs="黑体"/>
      <w:b/>
      <w:bCs w:val="0"/>
      <w:kern w:val="44"/>
      <w:sz w:val="52"/>
      <w:szCs w:val="52"/>
    </w:rPr>
  </w:style>
  <w:style w:type="paragraph" w:styleId="40">
    <w:name w:val="toc 4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af6">
    <w:name w:val="表格内"/>
    <w:basedOn w:val="a5"/>
    <w:link w:val="Chara"/>
    <w:qFormat/>
    <w:rsid w:val="00633DBA"/>
    <w:pPr>
      <w:spacing w:line="240" w:lineRule="auto"/>
      <w:ind w:firstLine="0"/>
      <w:jc w:val="left"/>
    </w:pPr>
    <w:rPr>
      <w:rFonts w:ascii="Lucida Console" w:hAnsi="Lucida Console"/>
      <w:sz w:val="15"/>
      <w:szCs w:val="15"/>
    </w:rPr>
  </w:style>
  <w:style w:type="character" w:customStyle="1" w:styleId="Chara">
    <w:name w:val="表格内 Char"/>
    <w:basedOn w:val="a2"/>
    <w:link w:val="af6"/>
    <w:rsid w:val="00633DBA"/>
    <w:rPr>
      <w:rFonts w:ascii="Lucida Console" w:eastAsia="宋体" w:hAnsi="Lucida Console" w:cs="Times New Roman"/>
      <w:sz w:val="15"/>
      <w:szCs w:val="15"/>
    </w:rPr>
  </w:style>
  <w:style w:type="paragraph" w:customStyle="1" w:styleId="Default">
    <w:name w:val="Default"/>
    <w:rsid w:val="00B14C86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color w:val="000000"/>
      <w:kern w:val="0"/>
      <w:sz w:val="24"/>
      <w:szCs w:val="24"/>
    </w:rPr>
  </w:style>
  <w:style w:type="table" w:styleId="af7">
    <w:name w:val="Light Shading"/>
    <w:basedOn w:val="a3"/>
    <w:uiPriority w:val="60"/>
    <w:rsid w:val="000337D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3">
    <w:name w:val="Medium List 2"/>
    <w:basedOn w:val="a3"/>
    <w:uiPriority w:val="66"/>
    <w:rsid w:val="000337D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">
    <w:name w:val="Light Shading Accent 5"/>
    <w:basedOn w:val="a3"/>
    <w:uiPriority w:val="60"/>
    <w:rsid w:val="007E4C6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List 2 Accent 5"/>
    <w:basedOn w:val="a3"/>
    <w:uiPriority w:val="66"/>
    <w:rsid w:val="008343D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hart">
    <w:name w:val="chart"/>
    <w:basedOn w:val="af6"/>
    <w:link w:val="chartChar"/>
    <w:qFormat/>
    <w:rsid w:val="008343DA"/>
    <w:pPr>
      <w:jc w:val="center"/>
    </w:pPr>
    <w:rPr>
      <w:rFonts w:asciiTheme="minorEastAsia" w:eastAsiaTheme="minorEastAsia" w:hAnsiTheme="minorEastAsia"/>
      <w:color w:val="000000" w:themeColor="text1"/>
      <w:sz w:val="24"/>
      <w:szCs w:val="24"/>
    </w:rPr>
  </w:style>
  <w:style w:type="character" w:customStyle="1" w:styleId="chartChar">
    <w:name w:val="chart Char"/>
    <w:basedOn w:val="Chara"/>
    <w:link w:val="chart"/>
    <w:rsid w:val="008343DA"/>
    <w:rPr>
      <w:rFonts w:asciiTheme="minorEastAsia" w:eastAsia="宋体" w:hAnsiTheme="minorEastAsia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359">
          <w:marLeft w:val="0"/>
          <w:marRight w:val="0"/>
          <w:marTop w:val="300"/>
          <w:marBottom w:val="300"/>
          <w:divBdr>
            <w:top w:val="single" w:sz="6" w:space="8" w:color="C0C0C0"/>
            <w:left w:val="single" w:sz="6" w:space="8" w:color="C0C0C0"/>
            <w:bottom w:val="single" w:sz="6" w:space="8" w:color="C0C0C0"/>
            <w:right w:val="single" w:sz="6" w:space="8" w:color="C0C0C0"/>
          </w:divBdr>
          <w:divsChild>
            <w:div w:id="108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3399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705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821">
          <w:marLeft w:val="0"/>
          <w:marRight w:val="0"/>
          <w:marTop w:val="300"/>
          <w:marBottom w:val="300"/>
          <w:divBdr>
            <w:top w:val="single" w:sz="6" w:space="8" w:color="C0C0C0"/>
            <w:left w:val="single" w:sz="6" w:space="8" w:color="C0C0C0"/>
            <w:bottom w:val="single" w:sz="6" w:space="8" w:color="C0C0C0"/>
            <w:right w:val="single" w:sz="6" w:space="8" w:color="C0C0C0"/>
          </w:divBdr>
          <w:divsChild>
            <w:div w:id="17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234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686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9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1724">
          <w:marLeft w:val="0"/>
          <w:marRight w:val="0"/>
          <w:marTop w:val="300"/>
          <w:marBottom w:val="300"/>
          <w:divBdr>
            <w:top w:val="single" w:sz="6" w:space="8" w:color="C0C0C0"/>
            <w:left w:val="single" w:sz="6" w:space="8" w:color="C0C0C0"/>
            <w:bottom w:val="single" w:sz="6" w:space="8" w:color="C0C0C0"/>
            <w:right w:val="single" w:sz="6" w:space="8" w:color="C0C0C0"/>
          </w:divBdr>
          <w:divsChild>
            <w:div w:id="1948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358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780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3356">
          <w:marLeft w:val="0"/>
          <w:marRight w:val="0"/>
          <w:marTop w:val="300"/>
          <w:marBottom w:val="300"/>
          <w:divBdr>
            <w:top w:val="single" w:sz="6" w:space="8" w:color="C0C0C0"/>
            <w:left w:val="single" w:sz="6" w:space="8" w:color="C0C0C0"/>
            <w:bottom w:val="single" w:sz="6" w:space="8" w:color="C0C0C0"/>
            <w:right w:val="single" w:sz="6" w:space="8" w:color="C0C0C0"/>
          </w:divBdr>
          <w:divsChild>
            <w:div w:id="1136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83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6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7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88">
          <w:marLeft w:val="0"/>
          <w:marRight w:val="0"/>
          <w:marTop w:val="300"/>
          <w:marBottom w:val="300"/>
          <w:divBdr>
            <w:top w:val="single" w:sz="6" w:space="8" w:color="C0C0C0"/>
            <w:left w:val="single" w:sz="6" w:space="8" w:color="C0C0C0"/>
            <w:bottom w:val="single" w:sz="6" w:space="8" w:color="C0C0C0"/>
            <w:right w:val="single" w:sz="6" w:space="8" w:color="C0C0C0"/>
          </w:divBdr>
          <w:divsChild>
            <w:div w:id="110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06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9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948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6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0722">
          <w:marLeft w:val="0"/>
          <w:marRight w:val="0"/>
          <w:marTop w:val="300"/>
          <w:marBottom w:val="300"/>
          <w:divBdr>
            <w:top w:val="single" w:sz="6" w:space="8" w:color="C0C0C0"/>
            <w:left w:val="single" w:sz="6" w:space="8" w:color="C0C0C0"/>
            <w:bottom w:val="single" w:sz="6" w:space="8" w:color="C0C0C0"/>
            <w:right w:val="single" w:sz="6" w:space="8" w:color="C0C0C0"/>
          </w:divBdr>
          <w:divsChild>
            <w:div w:id="1496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551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58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409">
          <w:marLeft w:val="0"/>
          <w:marRight w:val="0"/>
          <w:marTop w:val="300"/>
          <w:marBottom w:val="300"/>
          <w:divBdr>
            <w:top w:val="single" w:sz="6" w:space="8" w:color="C0C0C0"/>
            <w:left w:val="single" w:sz="6" w:space="8" w:color="C0C0C0"/>
            <w:bottom w:val="single" w:sz="6" w:space="8" w:color="C0C0C0"/>
            <w:right w:val="single" w:sz="6" w:space="8" w:color="C0C0C0"/>
          </w:divBdr>
          <w:divsChild>
            <w:div w:id="909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2206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710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475">
          <w:marLeft w:val="0"/>
          <w:marRight w:val="0"/>
          <w:marTop w:val="300"/>
          <w:marBottom w:val="300"/>
          <w:divBdr>
            <w:top w:val="single" w:sz="6" w:space="8" w:color="C0C0C0"/>
            <w:left w:val="single" w:sz="6" w:space="8" w:color="C0C0C0"/>
            <w:bottom w:val="single" w:sz="6" w:space="8" w:color="C0C0C0"/>
            <w:right w:val="single" w:sz="6" w:space="8" w:color="C0C0C0"/>
          </w:divBdr>
          <w:divsChild>
            <w:div w:id="93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635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632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045">
          <w:marLeft w:val="0"/>
          <w:marRight w:val="0"/>
          <w:marTop w:val="300"/>
          <w:marBottom w:val="300"/>
          <w:divBdr>
            <w:top w:val="single" w:sz="6" w:space="8" w:color="C0C0C0"/>
            <w:left w:val="single" w:sz="6" w:space="8" w:color="C0C0C0"/>
            <w:bottom w:val="single" w:sz="6" w:space="8" w:color="C0C0C0"/>
            <w:right w:val="single" w:sz="6" w:space="8" w:color="C0C0C0"/>
          </w:divBdr>
          <w:divsChild>
            <w:div w:id="1973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576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6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88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368">
          <w:marLeft w:val="0"/>
          <w:marRight w:val="0"/>
          <w:marTop w:val="300"/>
          <w:marBottom w:val="300"/>
          <w:divBdr>
            <w:top w:val="single" w:sz="6" w:space="8" w:color="C0C0C0"/>
            <w:left w:val="single" w:sz="6" w:space="8" w:color="C0C0C0"/>
            <w:bottom w:val="single" w:sz="6" w:space="8" w:color="C0C0C0"/>
            <w:right w:val="single" w:sz="6" w:space="8" w:color="C0C0C0"/>
          </w:divBdr>
          <w:divsChild>
            <w:div w:id="1898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917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182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E2BC8-2CFD-41FE-B324-242C5C88DFD8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A3F8CB97-7958-4A51-8A9A-1A6B53B76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447</TotalTime>
  <Pages>29</Pages>
  <Words>3755</Words>
  <Characters>26360</Characters>
  <Application>Microsoft Office Word</Application>
  <DocSecurity>0</DocSecurity>
  <Lines>219</Lines>
  <Paragraphs>60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Ku-Ma</Company>
  <LinksUpToDate>false</LinksUpToDate>
  <CharactersWithSpaces>30055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</dc:creator>
  <cp:lastModifiedBy>KU-MA</cp:lastModifiedBy>
  <cp:revision>7</cp:revision>
  <cp:lastPrinted>2012-04-28T13:49:00Z</cp:lastPrinted>
  <dcterms:created xsi:type="dcterms:W3CDTF">2013-04-23T02:22:00Z</dcterms:created>
  <dcterms:modified xsi:type="dcterms:W3CDTF">2013-04-28T03:42:00Z</dcterms:modified>
</cp:coreProperties>
</file>